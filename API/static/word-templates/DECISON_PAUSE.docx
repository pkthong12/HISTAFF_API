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4" w:type="dxa"/>
        <w:tblInd w:w="-885" w:type="dxa"/>
        <w:tblLook w:val="01E0" w:firstRow="1" w:lastRow="1" w:firstColumn="1" w:lastColumn="1" w:noHBand="0" w:noVBand="0"/>
      </w:tblPr>
      <w:tblGrid>
        <w:gridCol w:w="5104"/>
        <w:gridCol w:w="5420"/>
      </w:tblGrid>
      <w:tr w:rsidR="00F10C68" w:rsidRPr="00F10C68" w14:paraId="06D94574" w14:textId="77777777" w:rsidTr="00301C17">
        <w:trPr>
          <w:trHeight w:val="853"/>
        </w:trPr>
        <w:tc>
          <w:tcPr>
            <w:tcW w:w="5104" w:type="dxa"/>
          </w:tcPr>
          <w:p w14:paraId="4EF2A9E4" w14:textId="51D5F09F" w:rsidR="00F10C68" w:rsidRPr="00F10C68" w:rsidRDefault="00086C38" w:rsidP="00301C17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10C68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1" distB="4294967291" distL="114300" distR="114300" simplePos="0" relativeHeight="251656704" behindDoc="0" locked="0" layoutInCell="1" allowOverlap="1" wp14:anchorId="4A99CFAE" wp14:editId="50D33646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412114</wp:posOffset>
                      </wp:positionV>
                      <wp:extent cx="1203960" cy="0"/>
                      <wp:effectExtent l="0" t="0" r="0" b="0"/>
                      <wp:wrapNone/>
                      <wp:docPr id="4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03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60FFD" id="Line 26" o:spid="_x0000_s1026" style="position:absolute;flip:y;z-index:25165670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68.35pt,32.45pt" to="163.1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"/>
                  </w:pict>
                </mc:Fallback>
              </mc:AlternateContent>
            </w:r>
            <w:r w:rsidR="00F10C68" w:rsidRPr="00F10C68">
              <w:rPr>
                <w:rFonts w:ascii="Times New Roman" w:hAnsi="Times New Roman"/>
                <w:b/>
                <w:sz w:val="26"/>
                <w:szCs w:val="26"/>
              </w:rPr>
              <w:t>TỔNG CÔNG TY MÁY ĐỘNG LỰC VÀ MÁY NÔNG NGHIỆP VIỆT NAM - CTCP</w:t>
            </w:r>
          </w:p>
        </w:tc>
        <w:tc>
          <w:tcPr>
            <w:tcW w:w="5420" w:type="dxa"/>
          </w:tcPr>
          <w:p w14:paraId="4E6C6D90" w14:textId="77777777" w:rsidR="00F10C68" w:rsidRPr="00F10C68" w:rsidRDefault="00F10C68" w:rsidP="00301C17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spacing w:val="-10"/>
                <w:sz w:val="26"/>
                <w:szCs w:val="26"/>
              </w:rPr>
            </w:pPr>
            <w:r w:rsidRPr="00F10C68">
              <w:rPr>
                <w:rFonts w:ascii="Times New Roman" w:hAnsi="Times New Roman"/>
                <w:b/>
                <w:spacing w:val="-10"/>
                <w:sz w:val="26"/>
                <w:szCs w:val="26"/>
              </w:rPr>
              <w:t xml:space="preserve">CỘNG HÒA XÃ HỘI CHỦ NGHĨA VIỆT </w:t>
            </w:r>
            <w:smartTag w:uri="urn:schemas-microsoft-com:office:smarttags" w:element="place">
              <w:smartTag w:uri="urn:schemas-microsoft-com:office:smarttags" w:element="country-region">
                <w:r w:rsidRPr="00F10C68">
                  <w:rPr>
                    <w:rFonts w:ascii="Times New Roman" w:hAnsi="Times New Roman"/>
                    <w:b/>
                    <w:spacing w:val="-10"/>
                    <w:sz w:val="26"/>
                    <w:szCs w:val="26"/>
                  </w:rPr>
                  <w:t>NAM</w:t>
                </w:r>
              </w:smartTag>
            </w:smartTag>
          </w:p>
          <w:p w14:paraId="30B41012" w14:textId="5B072224" w:rsidR="00F10C68" w:rsidRPr="00F10C68" w:rsidRDefault="00086C38" w:rsidP="00301C17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10C6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1" distB="4294967291" distL="114300" distR="114300" simplePos="0" relativeHeight="251657728" behindDoc="0" locked="0" layoutInCell="1" allowOverlap="1" wp14:anchorId="09C1303D" wp14:editId="65647C73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222249</wp:posOffset>
                      </wp:positionV>
                      <wp:extent cx="2133600" cy="0"/>
                      <wp:effectExtent l="0" t="0" r="0" b="0"/>
                      <wp:wrapNone/>
                      <wp:docPr id="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6EDC2" id="Line 27" o:spid="_x0000_s1026" style="position:absolute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6.1pt,17.5pt" to="214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"/>
                  </w:pict>
                </mc:Fallback>
              </mc:AlternateContent>
            </w:r>
            <w:r w:rsidR="00F10C68" w:rsidRPr="00F10C68">
              <w:rPr>
                <w:rFonts w:ascii="Times New Roman" w:hAnsi="Times New Roman"/>
                <w:b/>
              </w:rPr>
              <w:t>Độc lập - Tự do - Hạnh phúc</w:t>
            </w:r>
          </w:p>
        </w:tc>
      </w:tr>
      <w:tr w:rsidR="00F10C68" w:rsidRPr="00F10C68" w14:paraId="0752F374" w14:textId="77777777" w:rsidTr="00301C17">
        <w:trPr>
          <w:trHeight w:val="359"/>
        </w:trPr>
        <w:tc>
          <w:tcPr>
            <w:tcW w:w="5104" w:type="dxa"/>
          </w:tcPr>
          <w:p w14:paraId="584A2E7C" w14:textId="77777777" w:rsidR="00F10C68" w:rsidRPr="00F10C68" w:rsidRDefault="00F10C68" w:rsidP="00301C17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F10C68">
              <w:rPr>
                <w:rFonts w:ascii="Times New Roman" w:hAnsi="Times New Roman"/>
                <w:sz w:val="26"/>
                <w:szCs w:val="24"/>
              </w:rPr>
              <w:t xml:space="preserve">Số: </w:t>
            </w:r>
            <w:r w:rsidR="00BF0333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="00BF0333">
              <w:rPr>
                <w:rFonts w:ascii="Times New Roman" w:hAnsi="Times New Roman"/>
                <w:sz w:val="26"/>
                <w:szCs w:val="26"/>
              </w:rPr>
              <w:instrText xml:space="preserve"> MERGEFIELD  DECISION_NO  \* MERGEFORMAT </w:instrText>
            </w:r>
            <w:r w:rsidR="00BF0333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 w:rsidR="00BF0333">
              <w:rPr>
                <w:rFonts w:ascii="Times New Roman" w:hAnsi="Times New Roman"/>
                <w:noProof/>
                <w:sz w:val="26"/>
                <w:szCs w:val="26"/>
              </w:rPr>
              <w:t>«DECISION_NO»</w:t>
            </w:r>
            <w:r w:rsidR="00BF0333"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  <w:tc>
          <w:tcPr>
            <w:tcW w:w="5420" w:type="dxa"/>
          </w:tcPr>
          <w:p w14:paraId="30E61F7E" w14:textId="77777777" w:rsidR="00F10C68" w:rsidRPr="00F10C68" w:rsidRDefault="00F10C68" w:rsidP="00301C1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4"/>
              </w:rPr>
            </w:pPr>
            <w:r w:rsidRPr="00F10C68">
              <w:rPr>
                <w:rFonts w:ascii="Times New Roman" w:hAnsi="Times New Roman"/>
                <w:i/>
                <w:sz w:val="26"/>
                <w:szCs w:val="24"/>
              </w:rPr>
              <w:t xml:space="preserve">Hà Nội, ngày </w: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SIGN_DAY  \* MERGEFORMAT </w:instrTex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BF0333">
              <w:rPr>
                <w:rFonts w:ascii="Times New Roman" w:hAnsi="Times New Roman"/>
                <w:i/>
                <w:noProof/>
                <w:sz w:val="26"/>
                <w:szCs w:val="26"/>
              </w:rPr>
              <w:t>«SIGN_DAY»</w: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BF0333" w:rsidRPr="00905953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SIGN_MONTH  \* MERGEFORMAT </w:instrTex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BF0333">
              <w:rPr>
                <w:rFonts w:ascii="Times New Roman" w:hAnsi="Times New Roman"/>
                <w:i/>
                <w:noProof/>
                <w:sz w:val="26"/>
                <w:szCs w:val="26"/>
              </w:rPr>
              <w:t>«SIGN_MONTH»</w: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  <w:r w:rsidR="00BF0333" w:rsidRPr="00905953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t xml:space="preserve">năm </w: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instrText xml:space="preserve"> MERGEFIELD  SIGN_YEAR  \* MERGEFORMAT </w:instrTex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BF0333">
              <w:rPr>
                <w:rFonts w:ascii="Times New Roman" w:hAnsi="Times New Roman"/>
                <w:i/>
                <w:noProof/>
                <w:sz w:val="26"/>
                <w:szCs w:val="26"/>
              </w:rPr>
              <w:t>«SIGN_YEAR»</w:t>
            </w:r>
            <w:r w:rsidR="00BF0333"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</w:p>
        </w:tc>
      </w:tr>
    </w:tbl>
    <w:p w14:paraId="145251FB" w14:textId="77777777" w:rsidR="00F10C68" w:rsidRPr="00F10C68" w:rsidRDefault="00F10C68" w:rsidP="00F10C68">
      <w:pPr>
        <w:spacing w:before="0" w:after="0" w:line="240" w:lineRule="auto"/>
        <w:jc w:val="center"/>
        <w:rPr>
          <w:rFonts w:ascii="Times New Roman" w:hAnsi="Times New Roman"/>
          <w:b/>
          <w:bCs/>
          <w:sz w:val="29"/>
          <w:szCs w:val="27"/>
        </w:rPr>
      </w:pPr>
    </w:p>
    <w:p w14:paraId="351FBD6F" w14:textId="77777777" w:rsidR="00F10C68" w:rsidRPr="00AC6D55" w:rsidRDefault="00F10C68" w:rsidP="00F10C68">
      <w:pPr>
        <w:spacing w:before="0" w:after="0" w:line="240" w:lineRule="auto"/>
        <w:jc w:val="center"/>
        <w:rPr>
          <w:rFonts w:ascii="Times New Roman" w:hAnsi="Times New Roman"/>
          <w:b/>
          <w:bCs/>
        </w:rPr>
      </w:pPr>
      <w:r w:rsidRPr="00AC6D55">
        <w:rPr>
          <w:rFonts w:ascii="Times New Roman" w:hAnsi="Times New Roman"/>
          <w:b/>
          <w:bCs/>
        </w:rPr>
        <w:t>QUYẾT ĐỊNH</w:t>
      </w:r>
    </w:p>
    <w:p w14:paraId="1DB32E75" w14:textId="77777777" w:rsidR="00F10C68" w:rsidRPr="00AC6D55" w:rsidRDefault="00F10C68" w:rsidP="00F10C68">
      <w:pPr>
        <w:spacing w:before="0" w:after="0" w:line="240" w:lineRule="auto"/>
        <w:jc w:val="center"/>
        <w:rPr>
          <w:rFonts w:ascii="Times New Roman" w:hAnsi="Times New Roman"/>
          <w:b/>
          <w:bCs/>
        </w:rPr>
      </w:pPr>
      <w:r w:rsidRPr="00AC6D55">
        <w:rPr>
          <w:rFonts w:ascii="Times New Roman" w:hAnsi="Times New Roman"/>
          <w:b/>
          <w:bCs/>
        </w:rPr>
        <w:t>Về việc tạm hoãn Hợp đồng lao động</w:t>
      </w:r>
    </w:p>
    <w:p w14:paraId="7E09FDE4" w14:textId="499DD12C" w:rsidR="00F10C68" w:rsidRPr="00AC6D55" w:rsidRDefault="00086C38" w:rsidP="00F10C68">
      <w:pPr>
        <w:spacing w:before="0" w:after="0" w:line="240" w:lineRule="auto"/>
        <w:jc w:val="center"/>
        <w:rPr>
          <w:rFonts w:ascii="Times New Roman" w:hAnsi="Times New Roman"/>
          <w:b/>
          <w:bCs/>
        </w:rPr>
      </w:pPr>
      <w:r w:rsidRPr="00AC6D55"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4294967291" distB="4294967291" distL="114300" distR="114300" simplePos="0" relativeHeight="251658752" behindDoc="0" locked="0" layoutInCell="1" allowOverlap="1" wp14:anchorId="53644876" wp14:editId="6D615243">
                <wp:simplePos x="0" y="0"/>
                <wp:positionH relativeFrom="column">
                  <wp:posOffset>2202815</wp:posOffset>
                </wp:positionH>
                <wp:positionV relativeFrom="paragraph">
                  <wp:posOffset>29209</wp:posOffset>
                </wp:positionV>
                <wp:extent cx="1667510" cy="0"/>
                <wp:effectExtent l="0" t="0" r="0" b="0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7406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73.45pt;margin-top:2.3pt;width:131.3pt;height:0;z-index:25165875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"/>
            </w:pict>
          </mc:Fallback>
        </mc:AlternateContent>
      </w:r>
    </w:p>
    <w:p w14:paraId="605E074A" w14:textId="77777777" w:rsidR="00410E7D" w:rsidRPr="00AC6D55" w:rsidRDefault="00F10C68" w:rsidP="00F10C68">
      <w:pPr>
        <w:spacing w:before="0" w:after="0" w:line="240" w:lineRule="auto"/>
        <w:jc w:val="center"/>
        <w:rPr>
          <w:rFonts w:ascii="Times New Roman" w:hAnsi="Times New Roman"/>
          <w:b/>
          <w:bCs/>
        </w:rPr>
      </w:pPr>
      <w:r w:rsidRPr="00AC6D55">
        <w:rPr>
          <w:rFonts w:ascii="Times New Roman" w:hAnsi="Times New Roman"/>
          <w:b/>
          <w:bCs/>
        </w:rPr>
        <w:t>TỔNG GIÁM ĐỐ</w:t>
      </w:r>
      <w:r w:rsidR="00410E7D" w:rsidRPr="00AC6D55">
        <w:rPr>
          <w:rFonts w:ascii="Times New Roman" w:hAnsi="Times New Roman"/>
          <w:b/>
          <w:bCs/>
        </w:rPr>
        <w:t>C</w:t>
      </w:r>
    </w:p>
    <w:p w14:paraId="124A9EA4" w14:textId="77777777" w:rsidR="00F10C68" w:rsidRPr="00AC6D55" w:rsidRDefault="00F10C68" w:rsidP="00410E7D">
      <w:pPr>
        <w:spacing w:before="0" w:after="0" w:line="240" w:lineRule="auto"/>
        <w:jc w:val="center"/>
        <w:rPr>
          <w:rFonts w:ascii="Times New Roman Bold" w:hAnsi="Times New Roman Bold" w:hint="eastAsia"/>
          <w:b/>
          <w:bCs/>
          <w:spacing w:val="-14"/>
          <w:w w:val="98"/>
        </w:rPr>
      </w:pPr>
      <w:r w:rsidRPr="00AC6D55">
        <w:rPr>
          <w:rFonts w:ascii="Times New Roman Bold" w:hAnsi="Times New Roman Bold"/>
          <w:b/>
          <w:bCs/>
          <w:spacing w:val="-14"/>
          <w:w w:val="98"/>
        </w:rPr>
        <w:t>TỔNG CÔNG TY MÁY ĐỘNG LỰC VÀ MÁY NÔNG NGHIỆP VIỆT NAM - CTCP</w:t>
      </w:r>
    </w:p>
    <w:p w14:paraId="53B4BD9D" w14:textId="77777777" w:rsidR="00F10C68" w:rsidRPr="00AC6D55" w:rsidRDefault="00F10C68" w:rsidP="00AC6D55">
      <w:pPr>
        <w:spacing w:before="0" w:after="0" w:line="240" w:lineRule="auto"/>
        <w:ind w:firstLine="720"/>
        <w:rPr>
          <w:rFonts w:ascii="Times New Roman" w:hAnsi="Times New Roman"/>
          <w:bCs/>
        </w:rPr>
      </w:pPr>
    </w:p>
    <w:p w14:paraId="57DB072D" w14:textId="77777777" w:rsidR="00F10C68" w:rsidRPr="00AC6D55" w:rsidRDefault="00F10C68" w:rsidP="00AC6D55">
      <w:pPr>
        <w:tabs>
          <w:tab w:val="left" w:pos="709"/>
          <w:tab w:val="left" w:pos="9355"/>
        </w:tabs>
        <w:spacing w:before="0" w:after="120" w:line="240" w:lineRule="auto"/>
        <w:rPr>
          <w:rFonts w:ascii="Times New Roman" w:hAnsi="Times New Roman"/>
          <w:i/>
        </w:rPr>
      </w:pPr>
      <w:r w:rsidRPr="00AC6D55">
        <w:rPr>
          <w:rFonts w:ascii="Times New Roman" w:hAnsi="Times New Roman"/>
        </w:rPr>
        <w:tab/>
      </w:r>
      <w:r w:rsidRPr="00AC6D55">
        <w:rPr>
          <w:rFonts w:ascii="Times New Roman" w:hAnsi="Times New Roman"/>
          <w:i/>
        </w:rPr>
        <w:t>Căn cứ Bộ luật Lao động ngày 20/11/2019;</w:t>
      </w:r>
    </w:p>
    <w:p w14:paraId="08AF2CB5" w14:textId="77777777" w:rsidR="009332B4" w:rsidRPr="00AC6D55" w:rsidRDefault="00F10C68" w:rsidP="009332B4">
      <w:pPr>
        <w:tabs>
          <w:tab w:val="left" w:pos="709"/>
          <w:tab w:val="left" w:pos="9356"/>
        </w:tabs>
        <w:spacing w:before="120" w:after="120" w:line="240" w:lineRule="auto"/>
        <w:rPr>
          <w:rFonts w:ascii="Times New Roman" w:hAnsi="Times New Roman"/>
          <w:i/>
        </w:rPr>
      </w:pPr>
      <w:r w:rsidRPr="00AC6D55">
        <w:rPr>
          <w:rFonts w:ascii="Times New Roman" w:hAnsi="Times New Roman"/>
          <w:i/>
        </w:rPr>
        <w:tab/>
      </w:r>
      <w:r w:rsidR="009332B4" w:rsidRPr="00AC6D55">
        <w:rPr>
          <w:rFonts w:ascii="Times New Roman" w:hAnsi="Times New Roman"/>
          <w:i/>
        </w:rPr>
        <w:t>C</w:t>
      </w:r>
      <w:r w:rsidR="009332B4" w:rsidRPr="00AC6D55">
        <w:rPr>
          <w:rFonts w:ascii="Times New Roman" w:hAnsi="Times New Roman" w:hint="cs"/>
          <w:i/>
        </w:rPr>
        <w:t>ă</w:t>
      </w:r>
      <w:r w:rsidR="009332B4" w:rsidRPr="00AC6D55">
        <w:rPr>
          <w:rFonts w:ascii="Times New Roman" w:hAnsi="Times New Roman"/>
          <w:i/>
        </w:rPr>
        <w:t xml:space="preserve">n cứ </w:t>
      </w:r>
      <w:r w:rsidR="00FB6FA5">
        <w:rPr>
          <w:rFonts w:ascii="Times New Roman" w:hAnsi="Times New Roman"/>
          <w:i/>
        </w:rPr>
        <w:t>………</w:t>
      </w:r>
      <w:r w:rsidR="009332B4" w:rsidRPr="00AC6D55">
        <w:rPr>
          <w:rFonts w:ascii="Times New Roman" w:hAnsi="Times New Roman"/>
          <w:i/>
        </w:rPr>
        <w:t>;</w:t>
      </w:r>
    </w:p>
    <w:p w14:paraId="4352C9AF" w14:textId="77777777" w:rsidR="00F10C68" w:rsidRPr="00AC6D55" w:rsidRDefault="009332B4" w:rsidP="009332B4">
      <w:pPr>
        <w:tabs>
          <w:tab w:val="left" w:pos="709"/>
          <w:tab w:val="left" w:pos="9356"/>
        </w:tabs>
        <w:spacing w:before="120" w:after="120" w:line="240" w:lineRule="auto"/>
        <w:rPr>
          <w:rFonts w:ascii="Times New Roman" w:hAnsi="Times New Roman"/>
          <w:i/>
        </w:rPr>
      </w:pPr>
      <w:r w:rsidRPr="00AC6D55">
        <w:rPr>
          <w:rFonts w:ascii="Times New Roman" w:hAnsi="Times New Roman"/>
          <w:i/>
        </w:rPr>
        <w:tab/>
      </w:r>
      <w:r w:rsidR="00F10C68" w:rsidRPr="00AC6D55">
        <w:rPr>
          <w:rFonts w:ascii="Times New Roman" w:hAnsi="Times New Roman"/>
          <w:i/>
        </w:rPr>
        <w:t xml:space="preserve">Căn cứ Thỏa thuận tạm hoãn hợp đồng lao động số </w:t>
      </w:r>
      <w:r w:rsidR="00BF0333">
        <w:rPr>
          <w:rFonts w:ascii="Times New Roman" w:hAnsi="Times New Roman"/>
          <w:sz w:val="26"/>
          <w:szCs w:val="26"/>
        </w:rPr>
        <w:fldChar w:fldCharType="begin"/>
      </w:r>
      <w:r w:rsidR="00BF0333">
        <w:rPr>
          <w:rFonts w:ascii="Times New Roman" w:hAnsi="Times New Roman"/>
          <w:sz w:val="26"/>
          <w:szCs w:val="26"/>
        </w:rPr>
        <w:instrText xml:space="preserve"> MERGEFIELD  DECISION_NO_TH  \* MERGEFORMAT </w:instrText>
      </w:r>
      <w:r w:rsidR="00BF0333">
        <w:rPr>
          <w:rFonts w:ascii="Times New Roman" w:hAnsi="Times New Roman"/>
          <w:sz w:val="26"/>
          <w:szCs w:val="26"/>
        </w:rPr>
        <w:fldChar w:fldCharType="separate"/>
      </w:r>
      <w:r w:rsidR="00BF0333">
        <w:rPr>
          <w:rFonts w:ascii="Times New Roman" w:hAnsi="Times New Roman"/>
          <w:noProof/>
          <w:sz w:val="26"/>
          <w:szCs w:val="26"/>
        </w:rPr>
        <w:t>«DECISION_NO_TH»</w:t>
      </w:r>
      <w:r w:rsidR="00BF0333">
        <w:rPr>
          <w:rFonts w:ascii="Times New Roman" w:hAnsi="Times New Roman"/>
          <w:sz w:val="26"/>
          <w:szCs w:val="26"/>
        </w:rPr>
        <w:fldChar w:fldCharType="end"/>
      </w:r>
      <w:r w:rsidR="00BF0333">
        <w:rPr>
          <w:rFonts w:ascii="Times New Roman" w:hAnsi="Times New Roman"/>
          <w:sz w:val="26"/>
          <w:szCs w:val="26"/>
        </w:rPr>
        <w:t xml:space="preserve"> </w:t>
      </w:r>
      <w:r w:rsidRPr="00AC6D55">
        <w:rPr>
          <w:rFonts w:ascii="Times New Roman" w:hAnsi="Times New Roman"/>
          <w:i/>
        </w:rPr>
        <w:t>ngà</w:t>
      </w:r>
      <w:r w:rsidR="00FB6FA5">
        <w:rPr>
          <w:rFonts w:ascii="Times New Roman" w:hAnsi="Times New Roman"/>
          <w:i/>
        </w:rPr>
        <w:t xml:space="preserve">y </w:t>
      </w:r>
      <w:r w:rsidR="00BF0333">
        <w:rPr>
          <w:rFonts w:ascii="Times New Roman" w:hAnsi="Times New Roman"/>
        </w:rPr>
        <w:fldChar w:fldCharType="begin"/>
      </w:r>
      <w:r w:rsidR="00BF0333">
        <w:rPr>
          <w:rFonts w:ascii="Times New Roman" w:hAnsi="Times New Roman"/>
        </w:rPr>
        <w:instrText xml:space="preserve"> MERGEFIELD  EFFECT_DAY_TH  \* MERGEFORMAT </w:instrText>
      </w:r>
      <w:r w:rsidR="00BF0333">
        <w:rPr>
          <w:rFonts w:ascii="Times New Roman" w:hAnsi="Times New Roman"/>
        </w:rPr>
        <w:fldChar w:fldCharType="separate"/>
      </w:r>
      <w:r w:rsidR="00BF0333">
        <w:rPr>
          <w:rFonts w:ascii="Times New Roman" w:hAnsi="Times New Roman"/>
          <w:noProof/>
        </w:rPr>
        <w:t>«EFFECT_DAY_TH»</w:t>
      </w:r>
      <w:r w:rsidR="00BF0333">
        <w:rPr>
          <w:rFonts w:ascii="Times New Roman" w:hAnsi="Times New Roman"/>
        </w:rPr>
        <w:fldChar w:fldCharType="end"/>
      </w:r>
      <w:r w:rsidR="00BF0333" w:rsidRPr="00635FDA">
        <w:rPr>
          <w:rFonts w:ascii="Times New Roman" w:hAnsi="Times New Roman"/>
        </w:rPr>
        <w:t>/</w:t>
      </w:r>
      <w:r w:rsidR="00BF0333">
        <w:rPr>
          <w:rFonts w:ascii="Times New Roman" w:hAnsi="Times New Roman"/>
        </w:rPr>
        <w:fldChar w:fldCharType="begin"/>
      </w:r>
      <w:r w:rsidR="00BF0333">
        <w:rPr>
          <w:rFonts w:ascii="Times New Roman" w:hAnsi="Times New Roman"/>
        </w:rPr>
        <w:instrText xml:space="preserve"> MERGEFIELD  EFFECT_MONTH_TH  \* MERGEFORMAT </w:instrText>
      </w:r>
      <w:r w:rsidR="00BF0333">
        <w:rPr>
          <w:rFonts w:ascii="Times New Roman" w:hAnsi="Times New Roman"/>
        </w:rPr>
        <w:fldChar w:fldCharType="separate"/>
      </w:r>
      <w:r w:rsidR="00BF0333">
        <w:rPr>
          <w:rFonts w:ascii="Times New Roman" w:hAnsi="Times New Roman"/>
          <w:noProof/>
        </w:rPr>
        <w:t>«EFFECT_MONTH_TH»</w:t>
      </w:r>
      <w:r w:rsidR="00BF0333">
        <w:rPr>
          <w:rFonts w:ascii="Times New Roman" w:hAnsi="Times New Roman"/>
        </w:rPr>
        <w:fldChar w:fldCharType="end"/>
      </w:r>
      <w:r w:rsidR="00BF0333" w:rsidRPr="00635FDA">
        <w:rPr>
          <w:rFonts w:ascii="Times New Roman" w:hAnsi="Times New Roman"/>
        </w:rPr>
        <w:t>/</w:t>
      </w:r>
      <w:r w:rsidR="00BF0333">
        <w:rPr>
          <w:rFonts w:ascii="Times New Roman" w:hAnsi="Times New Roman"/>
        </w:rPr>
        <w:fldChar w:fldCharType="begin"/>
      </w:r>
      <w:r w:rsidR="00BF0333">
        <w:rPr>
          <w:rFonts w:ascii="Times New Roman" w:hAnsi="Times New Roman"/>
        </w:rPr>
        <w:instrText xml:space="preserve"> MERGEFIELD  EFFECT_YEAR_TH  \* MERGEFORMAT </w:instrText>
      </w:r>
      <w:r w:rsidR="00BF0333">
        <w:rPr>
          <w:rFonts w:ascii="Times New Roman" w:hAnsi="Times New Roman"/>
        </w:rPr>
        <w:fldChar w:fldCharType="separate"/>
      </w:r>
      <w:r w:rsidR="00BF0333">
        <w:rPr>
          <w:rFonts w:ascii="Times New Roman" w:hAnsi="Times New Roman"/>
          <w:noProof/>
        </w:rPr>
        <w:t>«EFFECT_YEAR_TH»</w:t>
      </w:r>
      <w:r w:rsidR="00BF0333">
        <w:rPr>
          <w:rFonts w:ascii="Times New Roman" w:hAnsi="Times New Roman"/>
        </w:rPr>
        <w:fldChar w:fldCharType="end"/>
      </w:r>
      <w:r w:rsidR="00BF0333">
        <w:rPr>
          <w:rFonts w:ascii="Times New Roman" w:hAnsi="Times New Roman"/>
        </w:rPr>
        <w:t xml:space="preserve"> </w:t>
      </w:r>
      <w:r w:rsidR="00F10C68" w:rsidRPr="00AC6D55">
        <w:rPr>
          <w:rFonts w:ascii="Times New Roman" w:hAnsi="Times New Roman"/>
          <w:i/>
        </w:rPr>
        <w:t xml:space="preserve">giữa VEAM và </w:t>
      </w:r>
      <w:r w:rsidR="00BF0333">
        <w:rPr>
          <w:rFonts w:ascii="Times New Roman" w:hAnsi="Times New Roman"/>
          <w:bCs/>
          <w:color w:val="000000"/>
        </w:rPr>
        <w:fldChar w:fldCharType="begin"/>
      </w:r>
      <w:r w:rsidR="00BF0333">
        <w:rPr>
          <w:rFonts w:ascii="Times New Roman" w:hAnsi="Times New Roman"/>
          <w:bCs/>
          <w:color w:val="000000"/>
        </w:rPr>
        <w:instrText xml:space="preserve"> MERGEFIELD  NAME_GEND  \* MERGEFORMAT </w:instrText>
      </w:r>
      <w:r w:rsidR="00BF0333">
        <w:rPr>
          <w:rFonts w:ascii="Times New Roman" w:hAnsi="Times New Roman"/>
          <w:bCs/>
          <w:color w:val="000000"/>
        </w:rPr>
        <w:fldChar w:fldCharType="separate"/>
      </w:r>
      <w:r w:rsidR="00BF0333">
        <w:rPr>
          <w:rFonts w:ascii="Times New Roman" w:hAnsi="Times New Roman"/>
          <w:bCs/>
          <w:noProof/>
          <w:color w:val="000000"/>
        </w:rPr>
        <w:t>«NAME_GEND»</w:t>
      </w:r>
      <w:r w:rsidR="00BF0333">
        <w:rPr>
          <w:rFonts w:ascii="Times New Roman" w:hAnsi="Times New Roman"/>
          <w:bCs/>
          <w:color w:val="000000"/>
        </w:rPr>
        <w:fldChar w:fldCharType="end"/>
      </w:r>
      <w:r w:rsidR="00BF0333">
        <w:rPr>
          <w:rFonts w:ascii="Times New Roman" w:hAnsi="Times New Roman"/>
          <w:bCs/>
          <w:color w:val="000000"/>
        </w:rPr>
        <w:t xml:space="preserve"> </w:t>
      </w:r>
      <w:r w:rsidR="00BF0333">
        <w:rPr>
          <w:rFonts w:ascii="Times New Roman" w:hAnsi="Times New Roman"/>
          <w:bCs/>
          <w:color w:val="000000"/>
        </w:rPr>
        <w:fldChar w:fldCharType="begin"/>
      </w:r>
      <w:r w:rsidR="00BF0333">
        <w:rPr>
          <w:rFonts w:ascii="Times New Roman" w:hAnsi="Times New Roman"/>
          <w:bCs/>
          <w:color w:val="000000"/>
        </w:rPr>
        <w:instrText xml:space="preserve"> MERGEFIELD  NAME_EMP  \* MERGEFORMAT </w:instrText>
      </w:r>
      <w:r w:rsidR="00BF0333">
        <w:rPr>
          <w:rFonts w:ascii="Times New Roman" w:hAnsi="Times New Roman"/>
          <w:bCs/>
          <w:color w:val="000000"/>
        </w:rPr>
        <w:fldChar w:fldCharType="separate"/>
      </w:r>
      <w:r w:rsidR="00BF0333">
        <w:rPr>
          <w:rFonts w:ascii="Times New Roman" w:hAnsi="Times New Roman"/>
          <w:bCs/>
          <w:noProof/>
          <w:color w:val="000000"/>
        </w:rPr>
        <w:t>«NAME_EMP»</w:t>
      </w:r>
      <w:r w:rsidR="00BF0333">
        <w:rPr>
          <w:rFonts w:ascii="Times New Roman" w:hAnsi="Times New Roman"/>
          <w:bCs/>
          <w:color w:val="000000"/>
        </w:rPr>
        <w:fldChar w:fldCharType="end"/>
      </w:r>
    </w:p>
    <w:p w14:paraId="5A1025AD" w14:textId="77777777" w:rsidR="00F10C68" w:rsidRPr="00AC6D55" w:rsidRDefault="00F10C68" w:rsidP="00F10C68">
      <w:pPr>
        <w:spacing w:before="0" w:after="0" w:line="240" w:lineRule="auto"/>
        <w:jc w:val="center"/>
        <w:rPr>
          <w:rFonts w:ascii="Times New Roman" w:hAnsi="Times New Roman"/>
          <w:b/>
          <w:bCs/>
        </w:rPr>
      </w:pPr>
    </w:p>
    <w:p w14:paraId="3882354A" w14:textId="77777777" w:rsidR="00F10C68" w:rsidRPr="00AC6D55" w:rsidRDefault="00F10C68" w:rsidP="00F10C68">
      <w:pPr>
        <w:spacing w:before="0" w:after="0" w:line="240" w:lineRule="auto"/>
        <w:jc w:val="center"/>
        <w:rPr>
          <w:rFonts w:ascii="Times New Roman" w:hAnsi="Times New Roman"/>
          <w:b/>
          <w:bCs/>
        </w:rPr>
      </w:pPr>
      <w:r w:rsidRPr="00AC6D55">
        <w:rPr>
          <w:rFonts w:ascii="Times New Roman" w:hAnsi="Times New Roman"/>
          <w:b/>
          <w:bCs/>
        </w:rPr>
        <w:t>QUYẾT ĐỊNH:</w:t>
      </w:r>
    </w:p>
    <w:p w14:paraId="764330BF" w14:textId="77777777" w:rsidR="00F10C68" w:rsidRPr="00AC6D55" w:rsidRDefault="00F10C68" w:rsidP="00F10C68">
      <w:pPr>
        <w:spacing w:before="0" w:after="0" w:line="240" w:lineRule="auto"/>
        <w:rPr>
          <w:rFonts w:ascii="Times New Roman" w:hAnsi="Times New Roman"/>
          <w:b/>
          <w:bCs/>
        </w:rPr>
      </w:pPr>
    </w:p>
    <w:p w14:paraId="0AB1F990" w14:textId="77777777" w:rsidR="00F10C68" w:rsidRPr="00AC6D55" w:rsidRDefault="00F10C68" w:rsidP="00F10C68">
      <w:pPr>
        <w:tabs>
          <w:tab w:val="left" w:pos="709"/>
        </w:tabs>
        <w:spacing w:before="120" w:after="120" w:line="240" w:lineRule="auto"/>
        <w:ind w:right="-1"/>
        <w:rPr>
          <w:rFonts w:ascii="Times New Roman" w:hAnsi="Times New Roman"/>
        </w:rPr>
      </w:pPr>
      <w:r w:rsidRPr="00AC6D55">
        <w:rPr>
          <w:rFonts w:ascii="Times New Roman" w:hAnsi="Times New Roman"/>
          <w:b/>
        </w:rPr>
        <w:tab/>
        <w:t xml:space="preserve">Điều 1. </w:t>
      </w:r>
      <w:r w:rsidR="00AA4406" w:rsidRPr="00AA4406">
        <w:rPr>
          <w:rFonts w:ascii="Times New Roman" w:hAnsi="Times New Roman"/>
          <w:color w:val="000000"/>
        </w:rPr>
        <w:t xml:space="preserve">Tạm hoãn thực hiện hợp </w:t>
      </w:r>
      <w:r w:rsidR="00AA4406" w:rsidRPr="00AA4406">
        <w:rPr>
          <w:rFonts w:ascii="Times New Roman" w:hAnsi="Times New Roman" w:hint="cs"/>
          <w:color w:val="000000"/>
        </w:rPr>
        <w:t>đ</w:t>
      </w:r>
      <w:r w:rsidR="00AA4406" w:rsidRPr="00AA4406">
        <w:rPr>
          <w:rFonts w:ascii="Times New Roman" w:hAnsi="Times New Roman"/>
          <w:color w:val="000000"/>
        </w:rPr>
        <w:t xml:space="preserve">ồng lao </w:t>
      </w:r>
      <w:r w:rsidR="00AA4406" w:rsidRPr="00AA4406">
        <w:rPr>
          <w:rFonts w:ascii="Times New Roman" w:hAnsi="Times New Roman" w:hint="cs"/>
          <w:color w:val="000000"/>
        </w:rPr>
        <w:t>đ</w:t>
      </w:r>
      <w:r w:rsidR="00AA4406" w:rsidRPr="00AA4406">
        <w:rPr>
          <w:rFonts w:ascii="Times New Roman" w:hAnsi="Times New Roman"/>
          <w:color w:val="000000"/>
        </w:rPr>
        <w:t xml:space="preserve">ộng số </w:t>
      </w:r>
      <w:r w:rsidR="00BF0333">
        <w:rPr>
          <w:rFonts w:ascii="Times New Roman" w:hAnsi="Times New Roman"/>
          <w:sz w:val="26"/>
          <w:szCs w:val="26"/>
        </w:rPr>
        <w:fldChar w:fldCharType="begin"/>
      </w:r>
      <w:r w:rsidR="00BF0333">
        <w:rPr>
          <w:rFonts w:ascii="Times New Roman" w:hAnsi="Times New Roman"/>
          <w:sz w:val="26"/>
          <w:szCs w:val="26"/>
        </w:rPr>
        <w:instrText xml:space="preserve"> MERGEFIELD  DECISION_OLD  \* MERGEFORMAT </w:instrText>
      </w:r>
      <w:r w:rsidR="00BF0333">
        <w:rPr>
          <w:rFonts w:ascii="Times New Roman" w:hAnsi="Times New Roman"/>
          <w:sz w:val="26"/>
          <w:szCs w:val="26"/>
        </w:rPr>
        <w:fldChar w:fldCharType="separate"/>
      </w:r>
      <w:r w:rsidR="00BF0333">
        <w:rPr>
          <w:rFonts w:ascii="Times New Roman" w:hAnsi="Times New Roman"/>
          <w:noProof/>
          <w:sz w:val="26"/>
          <w:szCs w:val="26"/>
        </w:rPr>
        <w:t>«DECISION_OLD»</w:t>
      </w:r>
      <w:r w:rsidR="00BF0333">
        <w:rPr>
          <w:rFonts w:ascii="Times New Roman" w:hAnsi="Times New Roman"/>
          <w:sz w:val="26"/>
          <w:szCs w:val="26"/>
        </w:rPr>
        <w:fldChar w:fldCharType="end"/>
      </w:r>
      <w:r w:rsidR="00BF0333">
        <w:rPr>
          <w:rFonts w:ascii="Times New Roman" w:hAnsi="Times New Roman"/>
          <w:sz w:val="26"/>
          <w:szCs w:val="26"/>
        </w:rPr>
        <w:t xml:space="preserve"> </w:t>
      </w:r>
      <w:r w:rsidR="00AA4406" w:rsidRPr="00AA4406">
        <w:rPr>
          <w:rFonts w:ascii="Times New Roman" w:hAnsi="Times New Roman"/>
          <w:color w:val="000000"/>
        </w:rPr>
        <w:t xml:space="preserve">ngày </w:t>
      </w:r>
      <w:r w:rsidR="00BF0333">
        <w:rPr>
          <w:rFonts w:ascii="Times New Roman" w:hAnsi="Times New Roman"/>
        </w:rPr>
        <w:fldChar w:fldCharType="begin"/>
      </w:r>
      <w:r w:rsidR="00BF0333">
        <w:rPr>
          <w:rFonts w:ascii="Times New Roman" w:hAnsi="Times New Roman"/>
        </w:rPr>
        <w:instrText xml:space="preserve"> MERGEFIELD  EFFECT_DAY_OLD  \* MERGEFORMAT </w:instrText>
      </w:r>
      <w:r w:rsidR="00BF0333">
        <w:rPr>
          <w:rFonts w:ascii="Times New Roman" w:hAnsi="Times New Roman"/>
        </w:rPr>
        <w:fldChar w:fldCharType="separate"/>
      </w:r>
      <w:r w:rsidR="00BF0333">
        <w:rPr>
          <w:rFonts w:ascii="Times New Roman" w:hAnsi="Times New Roman"/>
          <w:noProof/>
        </w:rPr>
        <w:t>«EFFECT_DAY_OLD»</w:t>
      </w:r>
      <w:r w:rsidR="00BF0333">
        <w:rPr>
          <w:rFonts w:ascii="Times New Roman" w:hAnsi="Times New Roman"/>
        </w:rPr>
        <w:fldChar w:fldCharType="end"/>
      </w:r>
      <w:r w:rsidR="00BF0333" w:rsidRPr="00635FDA">
        <w:rPr>
          <w:rFonts w:ascii="Times New Roman" w:hAnsi="Times New Roman"/>
        </w:rPr>
        <w:t>/</w:t>
      </w:r>
      <w:r w:rsidR="00BF0333">
        <w:rPr>
          <w:rFonts w:ascii="Times New Roman" w:hAnsi="Times New Roman"/>
        </w:rPr>
        <w:fldChar w:fldCharType="begin"/>
      </w:r>
      <w:r w:rsidR="00BF0333">
        <w:rPr>
          <w:rFonts w:ascii="Times New Roman" w:hAnsi="Times New Roman"/>
        </w:rPr>
        <w:instrText xml:space="preserve"> MERGEFIELD  EFFECT_MONTH_OLD  \* MERGEFORMAT </w:instrText>
      </w:r>
      <w:r w:rsidR="00BF0333">
        <w:rPr>
          <w:rFonts w:ascii="Times New Roman" w:hAnsi="Times New Roman"/>
        </w:rPr>
        <w:fldChar w:fldCharType="separate"/>
      </w:r>
      <w:r w:rsidR="00BF0333">
        <w:rPr>
          <w:rFonts w:ascii="Times New Roman" w:hAnsi="Times New Roman"/>
          <w:noProof/>
        </w:rPr>
        <w:t>«EFFECT_MONTH_OLD»</w:t>
      </w:r>
      <w:r w:rsidR="00BF0333">
        <w:rPr>
          <w:rFonts w:ascii="Times New Roman" w:hAnsi="Times New Roman"/>
        </w:rPr>
        <w:fldChar w:fldCharType="end"/>
      </w:r>
      <w:r w:rsidR="00BF0333" w:rsidRPr="00635FDA">
        <w:rPr>
          <w:rFonts w:ascii="Times New Roman" w:hAnsi="Times New Roman"/>
        </w:rPr>
        <w:t>/</w:t>
      </w:r>
      <w:r w:rsidR="00BF0333">
        <w:rPr>
          <w:rFonts w:ascii="Times New Roman" w:hAnsi="Times New Roman"/>
        </w:rPr>
        <w:fldChar w:fldCharType="begin"/>
      </w:r>
      <w:r w:rsidR="00BF0333">
        <w:rPr>
          <w:rFonts w:ascii="Times New Roman" w:hAnsi="Times New Roman"/>
        </w:rPr>
        <w:instrText xml:space="preserve"> MERGEFIELD  EFFECT_YEAR_OLD  \* MERGEFORMAT </w:instrText>
      </w:r>
      <w:r w:rsidR="00BF0333">
        <w:rPr>
          <w:rFonts w:ascii="Times New Roman" w:hAnsi="Times New Roman"/>
        </w:rPr>
        <w:fldChar w:fldCharType="separate"/>
      </w:r>
      <w:r w:rsidR="00BF0333">
        <w:rPr>
          <w:rFonts w:ascii="Times New Roman" w:hAnsi="Times New Roman"/>
          <w:noProof/>
        </w:rPr>
        <w:t>«EFFECT_YEAR_OLD»</w:t>
      </w:r>
      <w:r w:rsidR="00BF0333">
        <w:rPr>
          <w:rFonts w:ascii="Times New Roman" w:hAnsi="Times New Roman"/>
        </w:rPr>
        <w:fldChar w:fldCharType="end"/>
      </w:r>
      <w:r w:rsidR="00AA4406" w:rsidRPr="00AA4406">
        <w:rPr>
          <w:rFonts w:ascii="Times New Roman" w:hAnsi="Times New Roman"/>
          <w:color w:val="000000"/>
        </w:rPr>
        <w:t xml:space="preserve"> cùng các v</w:t>
      </w:r>
      <w:r w:rsidR="00AA4406" w:rsidRPr="00AA4406">
        <w:rPr>
          <w:rFonts w:ascii="Times New Roman" w:hAnsi="Times New Roman" w:hint="cs"/>
          <w:color w:val="000000"/>
        </w:rPr>
        <w:t>ă</w:t>
      </w:r>
      <w:r w:rsidR="00AA4406" w:rsidRPr="00AA4406">
        <w:rPr>
          <w:rFonts w:ascii="Times New Roman" w:hAnsi="Times New Roman"/>
          <w:color w:val="000000"/>
        </w:rPr>
        <w:t xml:space="preserve">n bản thỏa thuận khác về quan hệ lao </w:t>
      </w:r>
      <w:r w:rsidR="00AA4406" w:rsidRPr="00AA4406">
        <w:rPr>
          <w:rFonts w:ascii="Times New Roman" w:hAnsi="Times New Roman" w:hint="cs"/>
          <w:color w:val="000000"/>
        </w:rPr>
        <w:t>đ</w:t>
      </w:r>
      <w:r w:rsidR="00AA4406" w:rsidRPr="00AA4406">
        <w:rPr>
          <w:rFonts w:ascii="Times New Roman" w:hAnsi="Times New Roman"/>
          <w:color w:val="000000"/>
        </w:rPr>
        <w:t xml:space="preserve">ộng giữa VEAM và </w:t>
      </w:r>
      <w:r w:rsidR="00BF0333">
        <w:rPr>
          <w:rFonts w:ascii="Times New Roman" w:hAnsi="Times New Roman"/>
          <w:bCs/>
          <w:color w:val="000000"/>
        </w:rPr>
        <w:fldChar w:fldCharType="begin"/>
      </w:r>
      <w:r w:rsidR="00BF0333">
        <w:rPr>
          <w:rFonts w:ascii="Times New Roman" w:hAnsi="Times New Roman"/>
          <w:bCs/>
          <w:color w:val="000000"/>
        </w:rPr>
        <w:instrText xml:space="preserve"> MERGEFIELD  NAME_GEND  \* MERGEFORMAT </w:instrText>
      </w:r>
      <w:r w:rsidR="00BF0333">
        <w:rPr>
          <w:rFonts w:ascii="Times New Roman" w:hAnsi="Times New Roman"/>
          <w:bCs/>
          <w:color w:val="000000"/>
        </w:rPr>
        <w:fldChar w:fldCharType="separate"/>
      </w:r>
      <w:r w:rsidR="00BF0333">
        <w:rPr>
          <w:rFonts w:ascii="Times New Roman" w:hAnsi="Times New Roman"/>
          <w:bCs/>
          <w:noProof/>
          <w:color w:val="000000"/>
        </w:rPr>
        <w:t>«NAME_GEND»</w:t>
      </w:r>
      <w:r w:rsidR="00BF0333">
        <w:rPr>
          <w:rFonts w:ascii="Times New Roman" w:hAnsi="Times New Roman"/>
          <w:bCs/>
          <w:color w:val="000000"/>
        </w:rPr>
        <w:fldChar w:fldCharType="end"/>
      </w:r>
      <w:r w:rsidR="00BF0333">
        <w:rPr>
          <w:rFonts w:ascii="Times New Roman" w:hAnsi="Times New Roman"/>
          <w:bCs/>
          <w:color w:val="000000"/>
        </w:rPr>
        <w:t xml:space="preserve"> </w:t>
      </w:r>
      <w:r w:rsidR="00BF0333">
        <w:rPr>
          <w:rFonts w:ascii="Times New Roman" w:hAnsi="Times New Roman"/>
          <w:bCs/>
          <w:color w:val="000000"/>
        </w:rPr>
        <w:fldChar w:fldCharType="begin"/>
      </w:r>
      <w:r w:rsidR="00BF0333">
        <w:rPr>
          <w:rFonts w:ascii="Times New Roman" w:hAnsi="Times New Roman"/>
          <w:bCs/>
          <w:color w:val="000000"/>
        </w:rPr>
        <w:instrText xml:space="preserve"> MERGEFIELD  NAME_EMP  \* MERGEFORMAT </w:instrText>
      </w:r>
      <w:r w:rsidR="00BF0333">
        <w:rPr>
          <w:rFonts w:ascii="Times New Roman" w:hAnsi="Times New Roman"/>
          <w:bCs/>
          <w:color w:val="000000"/>
        </w:rPr>
        <w:fldChar w:fldCharType="separate"/>
      </w:r>
      <w:r w:rsidR="00BF0333">
        <w:rPr>
          <w:rFonts w:ascii="Times New Roman" w:hAnsi="Times New Roman"/>
          <w:bCs/>
          <w:noProof/>
          <w:color w:val="000000"/>
        </w:rPr>
        <w:t>«NAME_EMP»</w:t>
      </w:r>
      <w:r w:rsidR="00BF0333">
        <w:rPr>
          <w:rFonts w:ascii="Times New Roman" w:hAnsi="Times New Roman"/>
          <w:bCs/>
          <w:color w:val="000000"/>
        </w:rPr>
        <w:fldChar w:fldCharType="end"/>
      </w:r>
      <w:r w:rsidR="00BF0333" w:rsidRPr="00AA4406">
        <w:rPr>
          <w:rFonts w:ascii="Times New Roman" w:hAnsi="Times New Roman"/>
          <w:color w:val="000000"/>
        </w:rPr>
        <w:t xml:space="preserve"> </w:t>
      </w:r>
      <w:r w:rsidR="00AA4406" w:rsidRPr="00AA4406">
        <w:rPr>
          <w:rFonts w:ascii="Times New Roman" w:hAnsi="Times New Roman"/>
          <w:color w:val="000000"/>
        </w:rPr>
        <w:t xml:space="preserve">(nếu có) kể từ ngày </w:t>
      </w:r>
      <w:r w:rsidR="00BF0333">
        <w:rPr>
          <w:rFonts w:ascii="Times New Roman" w:hAnsi="Times New Roman"/>
        </w:rPr>
        <w:fldChar w:fldCharType="begin"/>
      </w:r>
      <w:r w:rsidR="00BF0333">
        <w:rPr>
          <w:rFonts w:ascii="Times New Roman" w:hAnsi="Times New Roman"/>
        </w:rPr>
        <w:instrText xml:space="preserve"> MERGEFIELD  EFFECT_DAY  \* MERGEFORMAT </w:instrText>
      </w:r>
      <w:r w:rsidR="00BF0333">
        <w:rPr>
          <w:rFonts w:ascii="Times New Roman" w:hAnsi="Times New Roman"/>
        </w:rPr>
        <w:fldChar w:fldCharType="separate"/>
      </w:r>
      <w:r w:rsidR="00BF0333">
        <w:rPr>
          <w:rFonts w:ascii="Times New Roman" w:hAnsi="Times New Roman"/>
          <w:noProof/>
        </w:rPr>
        <w:t>«EFFECT_DAY»</w:t>
      </w:r>
      <w:r w:rsidR="00BF0333">
        <w:rPr>
          <w:rFonts w:ascii="Times New Roman" w:hAnsi="Times New Roman"/>
        </w:rPr>
        <w:fldChar w:fldCharType="end"/>
      </w:r>
      <w:r w:rsidR="00BF0333" w:rsidRPr="00635FDA">
        <w:rPr>
          <w:rFonts w:ascii="Times New Roman" w:hAnsi="Times New Roman"/>
        </w:rPr>
        <w:t>/</w:t>
      </w:r>
      <w:r w:rsidR="00BF0333">
        <w:rPr>
          <w:rFonts w:ascii="Times New Roman" w:hAnsi="Times New Roman"/>
        </w:rPr>
        <w:fldChar w:fldCharType="begin"/>
      </w:r>
      <w:r w:rsidR="00BF0333">
        <w:rPr>
          <w:rFonts w:ascii="Times New Roman" w:hAnsi="Times New Roman"/>
        </w:rPr>
        <w:instrText xml:space="preserve"> MERGEFIELD  EFFECT_MONTH  \* MERGEFORMAT </w:instrText>
      </w:r>
      <w:r w:rsidR="00BF0333">
        <w:rPr>
          <w:rFonts w:ascii="Times New Roman" w:hAnsi="Times New Roman"/>
        </w:rPr>
        <w:fldChar w:fldCharType="separate"/>
      </w:r>
      <w:r w:rsidR="00BF0333">
        <w:rPr>
          <w:rFonts w:ascii="Times New Roman" w:hAnsi="Times New Roman"/>
          <w:noProof/>
        </w:rPr>
        <w:t>«EFFECT_MONTH»</w:t>
      </w:r>
      <w:r w:rsidR="00BF0333">
        <w:rPr>
          <w:rFonts w:ascii="Times New Roman" w:hAnsi="Times New Roman"/>
        </w:rPr>
        <w:fldChar w:fldCharType="end"/>
      </w:r>
      <w:r w:rsidR="00BF0333" w:rsidRPr="00635FDA">
        <w:rPr>
          <w:rFonts w:ascii="Times New Roman" w:hAnsi="Times New Roman"/>
        </w:rPr>
        <w:t>/</w:t>
      </w:r>
      <w:r w:rsidR="00BF0333">
        <w:rPr>
          <w:rFonts w:ascii="Times New Roman" w:hAnsi="Times New Roman"/>
        </w:rPr>
        <w:fldChar w:fldCharType="begin"/>
      </w:r>
      <w:r w:rsidR="00BF0333">
        <w:rPr>
          <w:rFonts w:ascii="Times New Roman" w:hAnsi="Times New Roman"/>
        </w:rPr>
        <w:instrText xml:space="preserve"> MERGEFIELD  EFFECT_YEAR  \* MERGEFORMAT </w:instrText>
      </w:r>
      <w:r w:rsidR="00BF0333">
        <w:rPr>
          <w:rFonts w:ascii="Times New Roman" w:hAnsi="Times New Roman"/>
        </w:rPr>
        <w:fldChar w:fldCharType="separate"/>
      </w:r>
      <w:r w:rsidR="00BF0333">
        <w:rPr>
          <w:rFonts w:ascii="Times New Roman" w:hAnsi="Times New Roman"/>
          <w:noProof/>
        </w:rPr>
        <w:t>«EFFECT_YEAR»</w:t>
      </w:r>
      <w:r w:rsidR="00BF0333">
        <w:rPr>
          <w:rFonts w:ascii="Times New Roman" w:hAnsi="Times New Roman"/>
        </w:rPr>
        <w:fldChar w:fldCharType="end"/>
      </w:r>
      <w:r w:rsidR="00BF0333">
        <w:rPr>
          <w:rFonts w:ascii="Times New Roman" w:hAnsi="Times New Roman"/>
        </w:rPr>
        <w:t xml:space="preserve"> </w:t>
      </w:r>
      <w:r w:rsidR="00AA4406" w:rsidRPr="00AA4406">
        <w:rPr>
          <w:rFonts w:ascii="Times New Roman" w:hAnsi="Times New Roman"/>
          <w:color w:val="000000"/>
        </w:rPr>
        <w:t xml:space="preserve">cho </w:t>
      </w:r>
      <w:r w:rsidR="00AA4406" w:rsidRPr="00AA4406">
        <w:rPr>
          <w:rFonts w:ascii="Times New Roman" w:hAnsi="Times New Roman" w:hint="cs"/>
          <w:color w:val="000000"/>
        </w:rPr>
        <w:t>đ</w:t>
      </w:r>
      <w:r w:rsidR="00AA4406" w:rsidRPr="00AA4406">
        <w:rPr>
          <w:rFonts w:ascii="Times New Roman" w:hAnsi="Times New Roman"/>
          <w:color w:val="000000"/>
        </w:rPr>
        <w:t>ến khi có thỏa thuận khác</w:t>
      </w:r>
      <w:r w:rsidRPr="00AC6D55">
        <w:rPr>
          <w:rFonts w:ascii="Times New Roman" w:hAnsi="Times New Roman"/>
        </w:rPr>
        <w:t>.</w:t>
      </w:r>
    </w:p>
    <w:p w14:paraId="68BFCB9F" w14:textId="77777777" w:rsidR="00F10C68" w:rsidRPr="00AC6D55" w:rsidRDefault="00F10C68" w:rsidP="00F10C68">
      <w:pPr>
        <w:tabs>
          <w:tab w:val="left" w:pos="709"/>
        </w:tabs>
        <w:spacing w:before="120" w:after="0" w:line="240" w:lineRule="auto"/>
        <w:ind w:right="-1"/>
        <w:rPr>
          <w:rFonts w:ascii="Times New Roman" w:hAnsi="Times New Roman"/>
        </w:rPr>
      </w:pPr>
      <w:r w:rsidRPr="00AC6D55">
        <w:rPr>
          <w:rFonts w:ascii="Times New Roman" w:hAnsi="Times New Roman"/>
        </w:rPr>
        <w:tab/>
      </w:r>
      <w:r w:rsidRPr="00AC6D55">
        <w:rPr>
          <w:rFonts w:ascii="Times New Roman" w:hAnsi="Times New Roman"/>
          <w:b/>
        </w:rPr>
        <w:tab/>
        <w:t>Điều 2.</w:t>
      </w:r>
      <w:r w:rsidRPr="00AC6D55">
        <w:rPr>
          <w:rFonts w:ascii="Times New Roman" w:hAnsi="Times New Roman"/>
        </w:rPr>
        <w:t xml:space="preserve"> </w:t>
      </w:r>
      <w:r w:rsidR="00410E7D" w:rsidRPr="00AC6D55">
        <w:rPr>
          <w:rFonts w:ascii="Times New Roman" w:hAnsi="Times New Roman"/>
        </w:rPr>
        <w:t xml:space="preserve">Lương và các chế độ, quyền lợi khác của </w:t>
      </w:r>
      <w:r w:rsidR="00AA4406" w:rsidRPr="00AA4406">
        <w:rPr>
          <w:rFonts w:ascii="Times New Roman" w:hAnsi="Times New Roman"/>
        </w:rPr>
        <w:t xml:space="preserve">ông/bà </w:t>
      </w:r>
      <w:r w:rsidR="00C73C72">
        <w:rPr>
          <w:rFonts w:ascii="Times New Roman" w:hAnsi="Times New Roman"/>
          <w:bCs/>
          <w:color w:val="000000"/>
        </w:rPr>
        <w:fldChar w:fldCharType="begin"/>
      </w:r>
      <w:r w:rsidR="00C73C72">
        <w:rPr>
          <w:rFonts w:ascii="Times New Roman" w:hAnsi="Times New Roman"/>
          <w:bCs/>
          <w:color w:val="000000"/>
        </w:rPr>
        <w:instrText xml:space="preserve"> MERGEFIELD  NAME_GEND  \* MERGEFORMAT </w:instrText>
      </w:r>
      <w:r w:rsidR="00C73C72">
        <w:rPr>
          <w:rFonts w:ascii="Times New Roman" w:hAnsi="Times New Roman"/>
          <w:bCs/>
          <w:color w:val="000000"/>
        </w:rPr>
        <w:fldChar w:fldCharType="separate"/>
      </w:r>
      <w:r w:rsidR="00C73C72">
        <w:rPr>
          <w:rFonts w:ascii="Times New Roman" w:hAnsi="Times New Roman"/>
          <w:bCs/>
          <w:noProof/>
          <w:color w:val="000000"/>
        </w:rPr>
        <w:t>«NAME_GEND»</w:t>
      </w:r>
      <w:r w:rsidR="00C73C72">
        <w:rPr>
          <w:rFonts w:ascii="Times New Roman" w:hAnsi="Times New Roman"/>
          <w:bCs/>
          <w:color w:val="000000"/>
        </w:rPr>
        <w:fldChar w:fldCharType="end"/>
      </w:r>
      <w:r w:rsidR="00C73C72">
        <w:rPr>
          <w:rFonts w:ascii="Times New Roman" w:hAnsi="Times New Roman"/>
          <w:bCs/>
          <w:color w:val="000000"/>
        </w:rPr>
        <w:t xml:space="preserve"> </w:t>
      </w:r>
      <w:r w:rsidR="00C73C72">
        <w:rPr>
          <w:rFonts w:ascii="Times New Roman" w:hAnsi="Times New Roman"/>
          <w:bCs/>
          <w:color w:val="000000"/>
        </w:rPr>
        <w:fldChar w:fldCharType="begin"/>
      </w:r>
      <w:r w:rsidR="00C73C72">
        <w:rPr>
          <w:rFonts w:ascii="Times New Roman" w:hAnsi="Times New Roman"/>
          <w:bCs/>
          <w:color w:val="000000"/>
        </w:rPr>
        <w:instrText xml:space="preserve"> MERGEFIELD  NAME_EMP  \* MERGEFORMAT </w:instrText>
      </w:r>
      <w:r w:rsidR="00C73C72">
        <w:rPr>
          <w:rFonts w:ascii="Times New Roman" w:hAnsi="Times New Roman"/>
          <w:bCs/>
          <w:color w:val="000000"/>
        </w:rPr>
        <w:fldChar w:fldCharType="separate"/>
      </w:r>
      <w:r w:rsidR="00C73C72">
        <w:rPr>
          <w:rFonts w:ascii="Times New Roman" w:hAnsi="Times New Roman"/>
          <w:bCs/>
          <w:noProof/>
          <w:color w:val="000000"/>
        </w:rPr>
        <w:t>«NAME_EMP»</w:t>
      </w:r>
      <w:r w:rsidR="00C73C72">
        <w:rPr>
          <w:rFonts w:ascii="Times New Roman" w:hAnsi="Times New Roman"/>
          <w:bCs/>
          <w:color w:val="000000"/>
        </w:rPr>
        <w:fldChar w:fldCharType="end"/>
      </w:r>
      <w:r w:rsidR="00C73C72">
        <w:rPr>
          <w:rFonts w:ascii="Times New Roman" w:hAnsi="Times New Roman"/>
          <w:bCs/>
          <w:color w:val="000000"/>
        </w:rPr>
        <w:t xml:space="preserve"> </w:t>
      </w:r>
      <w:r w:rsidR="00410E7D" w:rsidRPr="00AC6D55">
        <w:rPr>
          <w:rFonts w:ascii="Times New Roman" w:hAnsi="Times New Roman"/>
        </w:rPr>
        <w:t>thực hiện theo nộ</w:t>
      </w:r>
      <w:r w:rsidR="00354B89">
        <w:rPr>
          <w:rFonts w:ascii="Times New Roman" w:hAnsi="Times New Roman"/>
        </w:rPr>
        <w:t xml:space="preserve">i dung </w:t>
      </w:r>
      <w:r w:rsidR="00410E7D" w:rsidRPr="00AC6D55">
        <w:rPr>
          <w:rFonts w:ascii="Times New Roman" w:hAnsi="Times New Roman"/>
        </w:rPr>
        <w:t xml:space="preserve">Thỏa thuận tạm hoãn hợp </w:t>
      </w:r>
      <w:r w:rsidR="00410E7D" w:rsidRPr="00AC6D55">
        <w:rPr>
          <w:rFonts w:ascii="Times New Roman" w:hAnsi="Times New Roman" w:hint="cs"/>
        </w:rPr>
        <w:t>đ</w:t>
      </w:r>
      <w:r w:rsidR="00410E7D" w:rsidRPr="00AC6D55">
        <w:rPr>
          <w:rFonts w:ascii="Times New Roman" w:hAnsi="Times New Roman"/>
        </w:rPr>
        <w:t xml:space="preserve">ồng lao </w:t>
      </w:r>
      <w:r w:rsidR="00410E7D" w:rsidRPr="00AC6D55">
        <w:rPr>
          <w:rFonts w:ascii="Times New Roman" w:hAnsi="Times New Roman" w:hint="cs"/>
        </w:rPr>
        <w:t>đ</w:t>
      </w:r>
      <w:r w:rsidR="00410E7D" w:rsidRPr="00AC6D55">
        <w:rPr>
          <w:rFonts w:ascii="Times New Roman" w:hAnsi="Times New Roman"/>
        </w:rPr>
        <w:t>ộng số</w:t>
      </w:r>
      <w:r w:rsidR="00AA4406" w:rsidRPr="00AA4406">
        <w:rPr>
          <w:rFonts w:ascii="Times New Roman" w:hAnsi="Times New Roman"/>
          <w:color w:val="000000"/>
        </w:rPr>
        <w:t xml:space="preserve"> </w:t>
      </w:r>
      <w:r w:rsidR="00C73C72">
        <w:rPr>
          <w:rFonts w:ascii="Times New Roman" w:hAnsi="Times New Roman"/>
          <w:sz w:val="26"/>
          <w:szCs w:val="26"/>
        </w:rPr>
        <w:fldChar w:fldCharType="begin"/>
      </w:r>
      <w:r w:rsidR="00C73C72">
        <w:rPr>
          <w:rFonts w:ascii="Times New Roman" w:hAnsi="Times New Roman"/>
          <w:sz w:val="26"/>
          <w:szCs w:val="26"/>
        </w:rPr>
        <w:instrText xml:space="preserve"> MERGEFIELD  DECISION_NO_TH  \* MERGEFORMAT </w:instrText>
      </w:r>
      <w:r w:rsidR="00C73C72">
        <w:rPr>
          <w:rFonts w:ascii="Times New Roman" w:hAnsi="Times New Roman"/>
          <w:sz w:val="26"/>
          <w:szCs w:val="26"/>
        </w:rPr>
        <w:fldChar w:fldCharType="separate"/>
      </w:r>
      <w:r w:rsidR="00C73C72">
        <w:rPr>
          <w:rFonts w:ascii="Times New Roman" w:hAnsi="Times New Roman"/>
          <w:noProof/>
          <w:sz w:val="26"/>
          <w:szCs w:val="26"/>
        </w:rPr>
        <w:t>«DECISION_NO_TH»</w:t>
      </w:r>
      <w:r w:rsidR="00C73C72">
        <w:rPr>
          <w:rFonts w:ascii="Times New Roman" w:hAnsi="Times New Roman"/>
          <w:sz w:val="26"/>
          <w:szCs w:val="26"/>
        </w:rPr>
        <w:fldChar w:fldCharType="end"/>
      </w:r>
      <w:r w:rsidR="00C73C72">
        <w:rPr>
          <w:rFonts w:ascii="Times New Roman" w:hAnsi="Times New Roman"/>
          <w:sz w:val="26"/>
          <w:szCs w:val="26"/>
        </w:rPr>
        <w:t xml:space="preserve"> </w:t>
      </w:r>
      <w:r w:rsidR="00410E7D" w:rsidRPr="00AC6D55">
        <w:rPr>
          <w:rFonts w:ascii="Times New Roman" w:hAnsi="Times New Roman"/>
        </w:rPr>
        <w:t xml:space="preserve"> ngày </w:t>
      </w:r>
      <w:r w:rsidR="00C73C72">
        <w:rPr>
          <w:rFonts w:ascii="Times New Roman" w:hAnsi="Times New Roman"/>
        </w:rPr>
        <w:fldChar w:fldCharType="begin"/>
      </w:r>
      <w:r w:rsidR="00C73C72">
        <w:rPr>
          <w:rFonts w:ascii="Times New Roman" w:hAnsi="Times New Roman"/>
        </w:rPr>
        <w:instrText xml:space="preserve"> MERGEFIELD  EFFECT_DAY_TH  \* MERGEFORMAT </w:instrText>
      </w:r>
      <w:r w:rsidR="00C73C72">
        <w:rPr>
          <w:rFonts w:ascii="Times New Roman" w:hAnsi="Times New Roman"/>
        </w:rPr>
        <w:fldChar w:fldCharType="separate"/>
      </w:r>
      <w:r w:rsidR="00C73C72">
        <w:rPr>
          <w:rFonts w:ascii="Times New Roman" w:hAnsi="Times New Roman"/>
          <w:noProof/>
        </w:rPr>
        <w:t>«EFFECT_DAY_TH»</w:t>
      </w:r>
      <w:r w:rsidR="00C73C72">
        <w:rPr>
          <w:rFonts w:ascii="Times New Roman" w:hAnsi="Times New Roman"/>
        </w:rPr>
        <w:fldChar w:fldCharType="end"/>
      </w:r>
      <w:r w:rsidR="00C73C72" w:rsidRPr="00635FDA">
        <w:rPr>
          <w:rFonts w:ascii="Times New Roman" w:hAnsi="Times New Roman"/>
        </w:rPr>
        <w:t>/</w:t>
      </w:r>
      <w:r w:rsidR="00C73C72">
        <w:rPr>
          <w:rFonts w:ascii="Times New Roman" w:hAnsi="Times New Roman"/>
        </w:rPr>
        <w:fldChar w:fldCharType="begin"/>
      </w:r>
      <w:r w:rsidR="00C73C72">
        <w:rPr>
          <w:rFonts w:ascii="Times New Roman" w:hAnsi="Times New Roman"/>
        </w:rPr>
        <w:instrText xml:space="preserve"> MERGEFIELD  EFFECT_MONTH_TH  \* MERGEFORMAT </w:instrText>
      </w:r>
      <w:r w:rsidR="00C73C72">
        <w:rPr>
          <w:rFonts w:ascii="Times New Roman" w:hAnsi="Times New Roman"/>
        </w:rPr>
        <w:fldChar w:fldCharType="separate"/>
      </w:r>
      <w:r w:rsidR="00C73C72">
        <w:rPr>
          <w:rFonts w:ascii="Times New Roman" w:hAnsi="Times New Roman"/>
          <w:noProof/>
        </w:rPr>
        <w:t>«EFFECT_MONTH_TH»</w:t>
      </w:r>
      <w:r w:rsidR="00C73C72">
        <w:rPr>
          <w:rFonts w:ascii="Times New Roman" w:hAnsi="Times New Roman"/>
        </w:rPr>
        <w:fldChar w:fldCharType="end"/>
      </w:r>
      <w:r w:rsidR="00C73C72" w:rsidRPr="00635FDA">
        <w:rPr>
          <w:rFonts w:ascii="Times New Roman" w:hAnsi="Times New Roman"/>
        </w:rPr>
        <w:t>/</w:t>
      </w:r>
      <w:r w:rsidR="00C73C72">
        <w:rPr>
          <w:rFonts w:ascii="Times New Roman" w:hAnsi="Times New Roman"/>
        </w:rPr>
        <w:fldChar w:fldCharType="begin"/>
      </w:r>
      <w:r w:rsidR="00C73C72">
        <w:rPr>
          <w:rFonts w:ascii="Times New Roman" w:hAnsi="Times New Roman"/>
        </w:rPr>
        <w:instrText xml:space="preserve"> MERGEFIELD  EFFECT_YEAR_TH  \* MERGEFORMAT </w:instrText>
      </w:r>
      <w:r w:rsidR="00C73C72">
        <w:rPr>
          <w:rFonts w:ascii="Times New Roman" w:hAnsi="Times New Roman"/>
        </w:rPr>
        <w:fldChar w:fldCharType="separate"/>
      </w:r>
      <w:r w:rsidR="00C73C72">
        <w:rPr>
          <w:rFonts w:ascii="Times New Roman" w:hAnsi="Times New Roman"/>
          <w:noProof/>
        </w:rPr>
        <w:t>«EFFECT_YEAR_TH»</w:t>
      </w:r>
      <w:r w:rsidR="00C73C72">
        <w:rPr>
          <w:rFonts w:ascii="Times New Roman" w:hAnsi="Times New Roman"/>
        </w:rPr>
        <w:fldChar w:fldCharType="end"/>
      </w:r>
      <w:r w:rsidR="00C73C72">
        <w:rPr>
          <w:rFonts w:ascii="Times New Roman" w:hAnsi="Times New Roman"/>
        </w:rPr>
        <w:t xml:space="preserve"> </w:t>
      </w:r>
      <w:r w:rsidR="00410E7D" w:rsidRPr="00AA4406">
        <w:rPr>
          <w:rFonts w:ascii="Times New Roman" w:hAnsi="Times New Roman"/>
        </w:rPr>
        <w:t xml:space="preserve">giữa VEAM và </w:t>
      </w:r>
      <w:r w:rsidR="00C73C72">
        <w:rPr>
          <w:rFonts w:ascii="Times New Roman" w:hAnsi="Times New Roman"/>
          <w:bCs/>
          <w:color w:val="000000"/>
        </w:rPr>
        <w:fldChar w:fldCharType="begin"/>
      </w:r>
      <w:r w:rsidR="00C73C72">
        <w:rPr>
          <w:rFonts w:ascii="Times New Roman" w:hAnsi="Times New Roman"/>
          <w:bCs/>
          <w:color w:val="000000"/>
        </w:rPr>
        <w:instrText xml:space="preserve"> MERGEFIELD  NAME_GEND  \* MERGEFORMAT </w:instrText>
      </w:r>
      <w:r w:rsidR="00C73C72">
        <w:rPr>
          <w:rFonts w:ascii="Times New Roman" w:hAnsi="Times New Roman"/>
          <w:bCs/>
          <w:color w:val="000000"/>
        </w:rPr>
        <w:fldChar w:fldCharType="separate"/>
      </w:r>
      <w:r w:rsidR="00C73C72">
        <w:rPr>
          <w:rFonts w:ascii="Times New Roman" w:hAnsi="Times New Roman"/>
          <w:bCs/>
          <w:noProof/>
          <w:color w:val="000000"/>
        </w:rPr>
        <w:t>«NAME_GEND»</w:t>
      </w:r>
      <w:r w:rsidR="00C73C72">
        <w:rPr>
          <w:rFonts w:ascii="Times New Roman" w:hAnsi="Times New Roman"/>
          <w:bCs/>
          <w:color w:val="000000"/>
        </w:rPr>
        <w:fldChar w:fldCharType="end"/>
      </w:r>
      <w:r w:rsidR="00C73C72">
        <w:rPr>
          <w:rFonts w:ascii="Times New Roman" w:hAnsi="Times New Roman"/>
          <w:bCs/>
          <w:color w:val="000000"/>
        </w:rPr>
        <w:t xml:space="preserve"> </w:t>
      </w:r>
      <w:r w:rsidR="00C73C72">
        <w:rPr>
          <w:rFonts w:ascii="Times New Roman" w:hAnsi="Times New Roman"/>
          <w:bCs/>
          <w:color w:val="000000"/>
        </w:rPr>
        <w:fldChar w:fldCharType="begin"/>
      </w:r>
      <w:r w:rsidR="00C73C72">
        <w:rPr>
          <w:rFonts w:ascii="Times New Roman" w:hAnsi="Times New Roman"/>
          <w:bCs/>
          <w:color w:val="000000"/>
        </w:rPr>
        <w:instrText xml:space="preserve"> MERGEFIELD  NAME_EMP  \* MERGEFORMAT </w:instrText>
      </w:r>
      <w:r w:rsidR="00C73C72">
        <w:rPr>
          <w:rFonts w:ascii="Times New Roman" w:hAnsi="Times New Roman"/>
          <w:bCs/>
          <w:color w:val="000000"/>
        </w:rPr>
        <w:fldChar w:fldCharType="separate"/>
      </w:r>
      <w:r w:rsidR="00C73C72">
        <w:rPr>
          <w:rFonts w:ascii="Times New Roman" w:hAnsi="Times New Roman"/>
          <w:bCs/>
          <w:noProof/>
          <w:color w:val="000000"/>
        </w:rPr>
        <w:t>«NAME_EMP»</w:t>
      </w:r>
      <w:r w:rsidR="00C73C72">
        <w:rPr>
          <w:rFonts w:ascii="Times New Roman" w:hAnsi="Times New Roman"/>
          <w:bCs/>
          <w:color w:val="000000"/>
        </w:rPr>
        <w:fldChar w:fldCharType="end"/>
      </w:r>
    </w:p>
    <w:p w14:paraId="20F38973" w14:textId="7B6ABDCA" w:rsidR="00F10C68" w:rsidRPr="00AC6D55" w:rsidRDefault="00F10C68" w:rsidP="00AC6D55">
      <w:pPr>
        <w:tabs>
          <w:tab w:val="left" w:pos="709"/>
        </w:tabs>
        <w:spacing w:before="120" w:after="360" w:line="240" w:lineRule="auto"/>
        <w:ind w:right="-1"/>
        <w:rPr>
          <w:rFonts w:ascii="Times New Roman" w:hAnsi="Times New Roman"/>
          <w:bCs/>
        </w:rPr>
      </w:pPr>
      <w:r w:rsidRPr="00AC6D55">
        <w:rPr>
          <w:rFonts w:ascii="Times New Roman" w:hAnsi="Times New Roman"/>
        </w:rPr>
        <w:tab/>
      </w:r>
      <w:r w:rsidRPr="00AC6D55">
        <w:rPr>
          <w:rFonts w:ascii="Times New Roman" w:hAnsi="Times New Roman"/>
          <w:b/>
        </w:rPr>
        <w:t>Điều 3.</w:t>
      </w:r>
      <w:r w:rsidRPr="00AC6D55">
        <w:rPr>
          <w:rFonts w:ascii="Times New Roman" w:hAnsi="Times New Roman"/>
        </w:rPr>
        <w:t xml:space="preserve"> </w:t>
      </w:r>
      <w:bookmarkStart w:id="0" w:name="_Hlk160011811"/>
      <w:r w:rsidR="00AA4406" w:rsidRPr="007C3258">
        <w:rPr>
          <w:rFonts w:ascii="Times New Roman" w:hAnsi="Times New Roman"/>
          <w:bCs/>
          <w:color w:val="000000"/>
        </w:rPr>
        <w:t xml:space="preserve">Chánh Văn phòng, Trưởng ban Tổ chức Nhân sự, Ban Tài chính Kế toán, Văn phòng/Ban </w:t>
      </w:r>
      <w:r w:rsidR="00C73C72">
        <w:rPr>
          <w:rFonts w:ascii="Times New Roman" w:hAnsi="Times New Roman"/>
          <w:bCs/>
          <w:color w:val="000000"/>
        </w:rPr>
        <w:fldChar w:fldCharType="begin"/>
      </w:r>
      <w:r w:rsidR="00C73C72">
        <w:rPr>
          <w:rFonts w:ascii="Times New Roman" w:hAnsi="Times New Roman"/>
          <w:bCs/>
          <w:color w:val="000000"/>
        </w:rPr>
        <w:instrText xml:space="preserve"> MERGEFIELD  NAME_ORG  \* MERGEFORMAT </w:instrText>
      </w:r>
      <w:r w:rsidR="00C73C72">
        <w:rPr>
          <w:rFonts w:ascii="Times New Roman" w:hAnsi="Times New Roman"/>
          <w:bCs/>
          <w:color w:val="000000"/>
        </w:rPr>
        <w:fldChar w:fldCharType="separate"/>
      </w:r>
      <w:r w:rsidR="00C73C72">
        <w:rPr>
          <w:rFonts w:ascii="Times New Roman" w:hAnsi="Times New Roman"/>
          <w:bCs/>
          <w:noProof/>
          <w:color w:val="000000"/>
        </w:rPr>
        <w:t>«NAME_ORG»</w:t>
      </w:r>
      <w:r w:rsidR="00C73C72">
        <w:rPr>
          <w:rFonts w:ascii="Times New Roman" w:hAnsi="Times New Roman"/>
          <w:bCs/>
          <w:color w:val="000000"/>
        </w:rPr>
        <w:fldChar w:fldCharType="end"/>
      </w:r>
      <w:r w:rsidR="00C73C72">
        <w:rPr>
          <w:rFonts w:ascii="Times New Roman" w:hAnsi="Times New Roman"/>
          <w:bCs/>
          <w:color w:val="000000"/>
        </w:rPr>
        <w:t xml:space="preserve"> </w:t>
      </w:r>
      <w:r w:rsidR="00AA4406" w:rsidRPr="007C3258">
        <w:rPr>
          <w:rFonts w:ascii="Times New Roman" w:hAnsi="Times New Roman"/>
          <w:color w:val="000000"/>
        </w:rPr>
        <w:t xml:space="preserve">và </w:t>
      </w:r>
      <w:r w:rsidR="00C73C72">
        <w:rPr>
          <w:rFonts w:ascii="Times New Roman" w:hAnsi="Times New Roman"/>
          <w:bCs/>
          <w:color w:val="000000"/>
        </w:rPr>
        <w:fldChar w:fldCharType="begin"/>
      </w:r>
      <w:r w:rsidR="00C73C72">
        <w:rPr>
          <w:rFonts w:ascii="Times New Roman" w:hAnsi="Times New Roman"/>
          <w:bCs/>
          <w:color w:val="000000"/>
        </w:rPr>
        <w:instrText xml:space="preserve"> MERGEFIELD  NAME_GEND  \* MERGEFORMAT </w:instrText>
      </w:r>
      <w:r w:rsidR="00C73C72">
        <w:rPr>
          <w:rFonts w:ascii="Times New Roman" w:hAnsi="Times New Roman"/>
          <w:bCs/>
          <w:color w:val="000000"/>
        </w:rPr>
        <w:fldChar w:fldCharType="separate"/>
      </w:r>
      <w:r w:rsidR="00C73C72">
        <w:rPr>
          <w:rFonts w:ascii="Times New Roman" w:hAnsi="Times New Roman"/>
          <w:bCs/>
          <w:noProof/>
          <w:color w:val="000000"/>
        </w:rPr>
        <w:t>«NAME_GEND»</w:t>
      </w:r>
      <w:r w:rsidR="00C73C72">
        <w:rPr>
          <w:rFonts w:ascii="Times New Roman" w:hAnsi="Times New Roman"/>
          <w:bCs/>
          <w:color w:val="000000"/>
        </w:rPr>
        <w:fldChar w:fldCharType="end"/>
      </w:r>
      <w:r w:rsidR="00C73C72">
        <w:rPr>
          <w:rFonts w:ascii="Times New Roman" w:hAnsi="Times New Roman"/>
          <w:bCs/>
          <w:color w:val="000000"/>
        </w:rPr>
        <w:t xml:space="preserve"> </w:t>
      </w:r>
      <w:r w:rsidR="00C73C72">
        <w:rPr>
          <w:rFonts w:ascii="Times New Roman" w:hAnsi="Times New Roman"/>
          <w:bCs/>
          <w:color w:val="000000"/>
        </w:rPr>
        <w:fldChar w:fldCharType="begin"/>
      </w:r>
      <w:r w:rsidR="00C73C72">
        <w:rPr>
          <w:rFonts w:ascii="Times New Roman" w:hAnsi="Times New Roman"/>
          <w:bCs/>
          <w:color w:val="000000"/>
        </w:rPr>
        <w:instrText xml:space="preserve"> MERGEFIELD  NAME_EMP  \* MERGEFORMAT </w:instrText>
      </w:r>
      <w:r w:rsidR="00C73C72">
        <w:rPr>
          <w:rFonts w:ascii="Times New Roman" w:hAnsi="Times New Roman"/>
          <w:bCs/>
          <w:color w:val="000000"/>
        </w:rPr>
        <w:fldChar w:fldCharType="separate"/>
      </w:r>
      <w:r w:rsidR="00C73C72">
        <w:rPr>
          <w:rFonts w:ascii="Times New Roman" w:hAnsi="Times New Roman"/>
          <w:bCs/>
          <w:noProof/>
          <w:color w:val="000000"/>
        </w:rPr>
        <w:t>«NAME_EMP»</w:t>
      </w:r>
      <w:r w:rsidR="00C73C72">
        <w:rPr>
          <w:rFonts w:ascii="Times New Roman" w:hAnsi="Times New Roman"/>
          <w:bCs/>
          <w:color w:val="000000"/>
        </w:rPr>
        <w:fldChar w:fldCharType="end"/>
      </w:r>
      <w:r w:rsidR="00C73C72">
        <w:rPr>
          <w:rFonts w:ascii="Times New Roman" w:hAnsi="Times New Roman"/>
          <w:bCs/>
          <w:color w:val="000000"/>
        </w:rPr>
        <w:t xml:space="preserve"> </w:t>
      </w:r>
      <w:r w:rsidR="00AA4406" w:rsidRPr="007C3258">
        <w:rPr>
          <w:rFonts w:ascii="Times New Roman" w:hAnsi="Times New Roman"/>
          <w:color w:val="000000"/>
        </w:rPr>
        <w:t xml:space="preserve">chịu trách nhiệm thi hành Quyết </w:t>
      </w:r>
      <w:r w:rsidR="00AA4406" w:rsidRPr="007C3258">
        <w:rPr>
          <w:rFonts w:ascii="Times New Roman" w:hAnsi="Times New Roman" w:hint="cs"/>
          <w:color w:val="000000"/>
        </w:rPr>
        <w:t>đ</w:t>
      </w:r>
      <w:r w:rsidR="00AA4406" w:rsidRPr="007C3258">
        <w:rPr>
          <w:rFonts w:ascii="Times New Roman" w:hAnsi="Times New Roman"/>
          <w:color w:val="000000"/>
        </w:rPr>
        <w:t>ịnh này.</w:t>
      </w:r>
      <w:bookmarkEnd w:id="0"/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5137"/>
      </w:tblGrid>
      <w:tr w:rsidR="00F10C68" w:rsidRPr="00F10C68" w14:paraId="6F4D0E63" w14:textId="77777777" w:rsidTr="00301C17">
        <w:tc>
          <w:tcPr>
            <w:tcW w:w="4077" w:type="dxa"/>
          </w:tcPr>
          <w:p w14:paraId="39ECCFD4" w14:textId="77777777" w:rsidR="00DB492F" w:rsidRPr="00FC5E44" w:rsidRDefault="00DB492F" w:rsidP="00DB492F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5E4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Nơi nhận:</w:t>
            </w:r>
          </w:p>
          <w:p w14:paraId="4CEDC3B1" w14:textId="77777777" w:rsidR="00DB492F" w:rsidRDefault="00DB492F" w:rsidP="00DB492F">
            <w:pPr>
              <w:spacing w:before="0" w:after="0" w:line="240" w:lineRule="auto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FC5E44">
              <w:rPr>
                <w:rFonts w:ascii="Times New Roman" w:hAnsi="Times New Roman"/>
                <w:bCs/>
                <w:sz w:val="22"/>
                <w:szCs w:val="22"/>
              </w:rPr>
              <w:t xml:space="preserve">- Như Điều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3</w:t>
            </w:r>
            <w:r w:rsidRPr="00FC5E44">
              <w:rPr>
                <w:rFonts w:ascii="Times New Roman" w:hAnsi="Times New Roman"/>
                <w:bCs/>
                <w:sz w:val="22"/>
                <w:szCs w:val="22"/>
              </w:rPr>
              <w:t>;</w:t>
            </w:r>
          </w:p>
          <w:p w14:paraId="587948AC" w14:textId="77777777" w:rsidR="00FB6FA5" w:rsidRDefault="00DB492F" w:rsidP="00FB6FA5">
            <w:pPr>
              <w:spacing w:before="0" w:after="0" w:line="240" w:lineRule="auto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-</w:t>
            </w:r>
            <w:r w:rsidR="00FB6FA5">
              <w:rPr>
                <w:rFonts w:ascii="Times New Roman" w:hAnsi="Times New Roman"/>
                <w:bCs/>
                <w:sz w:val="22"/>
                <w:szCs w:val="22"/>
              </w:rPr>
              <w:t>…..</w:t>
            </w:r>
            <w:r w:rsidR="00D432CB">
              <w:rPr>
                <w:rFonts w:ascii="Times New Roman" w:hAnsi="Times New Roman"/>
                <w:bCs/>
                <w:sz w:val="22"/>
                <w:szCs w:val="22"/>
              </w:rPr>
              <w:t>;</w:t>
            </w:r>
          </w:p>
          <w:p w14:paraId="3FE5D37D" w14:textId="77777777" w:rsidR="00F10C68" w:rsidRPr="00F10C68" w:rsidRDefault="00DB492F" w:rsidP="00FB6FA5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- </w:t>
            </w:r>
            <w:r w:rsidRPr="00FC5E44">
              <w:rPr>
                <w:rFonts w:ascii="Times New Roman" w:hAnsi="Times New Roman"/>
                <w:bCs/>
                <w:sz w:val="22"/>
                <w:szCs w:val="22"/>
              </w:rPr>
              <w:t xml:space="preserve">Lưu: VT,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TCNS</w:t>
            </w:r>
            <w:r w:rsidRPr="00FC5E44">
              <w:rPr>
                <w:rFonts w:ascii="Times New Roman" w:hAnsi="Times New Roman"/>
                <w:bCs/>
                <w:sz w:val="22"/>
                <w:szCs w:val="22"/>
              </w:rPr>
              <w:t>.</w:t>
            </w:r>
          </w:p>
        </w:tc>
        <w:tc>
          <w:tcPr>
            <w:tcW w:w="5137" w:type="dxa"/>
          </w:tcPr>
          <w:p w14:paraId="6EEF368D" w14:textId="77777777" w:rsidR="00F10C68" w:rsidRPr="00F10C68" w:rsidRDefault="00F10C68" w:rsidP="00301C17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10C68">
              <w:rPr>
                <w:rFonts w:ascii="Times New Roman" w:hAnsi="Times New Roman"/>
                <w:b/>
                <w:bCs/>
              </w:rPr>
              <w:t>TỔNG GIÁM ĐỐC</w:t>
            </w:r>
          </w:p>
          <w:p w14:paraId="6A0CBEC0" w14:textId="77777777" w:rsidR="00F10C68" w:rsidRPr="00F10C68" w:rsidRDefault="00F10C68" w:rsidP="00301C17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05FEAB96" w14:textId="77777777" w:rsidR="00F10C68" w:rsidRPr="00F10C68" w:rsidRDefault="00F10C68" w:rsidP="00301C17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1609592F" w14:textId="77777777" w:rsidR="00F10C68" w:rsidRPr="00F10C68" w:rsidRDefault="00F10C68" w:rsidP="00301C17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7FAF22AF" w14:textId="77777777" w:rsidR="00F10C68" w:rsidRPr="00F10C68" w:rsidRDefault="00F10C68" w:rsidP="00301C17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7CD27FC4" w14:textId="77777777" w:rsidR="00F10C68" w:rsidRPr="00F10C68" w:rsidRDefault="00F10C68" w:rsidP="00301C17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  <w:p w14:paraId="327C8D7F" w14:textId="77777777" w:rsidR="00F10C68" w:rsidRPr="00F10C68" w:rsidRDefault="00C73C72" w:rsidP="00301C17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C73C7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/>
            </w:r>
            <w:r w:rsidRPr="00C73C7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MERGEFIELD  SIGNER_NAME  \* MERGEFORMAT </w:instrText>
            </w:r>
            <w:r w:rsidRPr="00C73C7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C73C72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«SIGNER_NAME»</w:t>
            </w:r>
            <w:r w:rsidRPr="00C73C7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7A2DD037" w14:textId="77777777" w:rsidR="0024159C" w:rsidRDefault="0024159C" w:rsidP="00EC47E0"/>
    <w:sectPr w:rsidR="0024159C" w:rsidSect="00EC14EE">
      <w:footerReference w:type="default" r:id="rId8"/>
      <w:pgSz w:w="11907" w:h="16840" w:code="9"/>
      <w:pgMar w:top="1134" w:right="851" w:bottom="1134" w:left="1588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172D" w14:textId="77777777" w:rsidR="00EC14EE" w:rsidRDefault="00EC14EE" w:rsidP="00AC5C93">
      <w:pPr>
        <w:spacing w:before="0" w:after="0" w:line="240" w:lineRule="auto"/>
      </w:pPr>
      <w:r>
        <w:separator/>
      </w:r>
    </w:p>
  </w:endnote>
  <w:endnote w:type="continuationSeparator" w:id="0">
    <w:p w14:paraId="1E563B84" w14:textId="77777777" w:rsidR="00EC14EE" w:rsidRDefault="00EC14EE" w:rsidP="00AC5C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38C2" w14:textId="77777777" w:rsidR="00CC7E5C" w:rsidRPr="00261A3F" w:rsidRDefault="00CC7E5C">
    <w:pPr>
      <w:pStyle w:val="Footer"/>
      <w:jc w:val="right"/>
      <w:rPr>
        <w:rFonts w:ascii="Times New Roman" w:hAnsi="Times New Roman"/>
        <w:sz w:val="24"/>
        <w:szCs w:val="24"/>
      </w:rPr>
    </w:pPr>
  </w:p>
  <w:p w14:paraId="78AB5565" w14:textId="77777777" w:rsidR="00CC7E5C" w:rsidRDefault="00EB2A53" w:rsidP="00151E52">
    <w:pPr>
      <w:pStyle w:val="Footer"/>
      <w:tabs>
        <w:tab w:val="clear" w:pos="4680"/>
        <w:tab w:val="clear" w:pos="9360"/>
        <w:tab w:val="left" w:pos="2205"/>
        <w:tab w:val="left" w:pos="5385"/>
      </w:tabs>
    </w:pPr>
    <w:r>
      <w:tab/>
    </w:r>
    <w:r w:rsidR="00151E5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430E" w14:textId="77777777" w:rsidR="00EC14EE" w:rsidRDefault="00EC14EE" w:rsidP="00AC5C93">
      <w:pPr>
        <w:spacing w:before="0" w:after="0" w:line="240" w:lineRule="auto"/>
      </w:pPr>
      <w:r>
        <w:separator/>
      </w:r>
    </w:p>
  </w:footnote>
  <w:footnote w:type="continuationSeparator" w:id="0">
    <w:p w14:paraId="6134E304" w14:textId="77777777" w:rsidR="00EC14EE" w:rsidRDefault="00EC14EE" w:rsidP="00AC5C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FB8"/>
    <w:multiLevelType w:val="hybridMultilevel"/>
    <w:tmpl w:val="A0BE4336"/>
    <w:lvl w:ilvl="0" w:tplc="FA705D8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C26"/>
    <w:multiLevelType w:val="hybridMultilevel"/>
    <w:tmpl w:val="3E383740"/>
    <w:lvl w:ilvl="0" w:tplc="79D2E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8A2A54"/>
    <w:multiLevelType w:val="hybridMultilevel"/>
    <w:tmpl w:val="84ECE016"/>
    <w:lvl w:ilvl="0" w:tplc="01404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D54F2E"/>
    <w:multiLevelType w:val="hybridMultilevel"/>
    <w:tmpl w:val="306A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2533"/>
    <w:multiLevelType w:val="hybridMultilevel"/>
    <w:tmpl w:val="7CF07938"/>
    <w:lvl w:ilvl="0" w:tplc="2BA4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70F32"/>
    <w:multiLevelType w:val="hybridMultilevel"/>
    <w:tmpl w:val="26A2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B2012"/>
    <w:multiLevelType w:val="hybridMultilevel"/>
    <w:tmpl w:val="ED22D3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407BE"/>
    <w:multiLevelType w:val="hybridMultilevel"/>
    <w:tmpl w:val="E57434AA"/>
    <w:lvl w:ilvl="0" w:tplc="25F0DFD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004195"/>
    <w:multiLevelType w:val="hybridMultilevel"/>
    <w:tmpl w:val="4AAAD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74E59"/>
    <w:multiLevelType w:val="hybridMultilevel"/>
    <w:tmpl w:val="EF5ACE06"/>
    <w:lvl w:ilvl="0" w:tplc="C480FD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42624CB"/>
    <w:multiLevelType w:val="hybridMultilevel"/>
    <w:tmpl w:val="5CA0F880"/>
    <w:lvl w:ilvl="0" w:tplc="FA705D8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85DB5"/>
    <w:multiLevelType w:val="hybridMultilevel"/>
    <w:tmpl w:val="B8D67FB0"/>
    <w:lvl w:ilvl="0" w:tplc="C57EE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BA2F1B"/>
    <w:multiLevelType w:val="hybridMultilevel"/>
    <w:tmpl w:val="F3383D5E"/>
    <w:lvl w:ilvl="0" w:tplc="211EC7BC">
      <w:start w:val="17"/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24764AF"/>
    <w:multiLevelType w:val="hybridMultilevel"/>
    <w:tmpl w:val="B5807220"/>
    <w:lvl w:ilvl="0" w:tplc="5E3CA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AA7ACF"/>
    <w:multiLevelType w:val="hybridMultilevel"/>
    <w:tmpl w:val="7B280C16"/>
    <w:lvl w:ilvl="0" w:tplc="374E0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8737C9"/>
    <w:multiLevelType w:val="hybridMultilevel"/>
    <w:tmpl w:val="98C424FC"/>
    <w:lvl w:ilvl="0" w:tplc="2DBCDA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9092234">
    <w:abstractNumId w:val="7"/>
  </w:num>
  <w:num w:numId="2" w16cid:durableId="437336368">
    <w:abstractNumId w:val="0"/>
  </w:num>
  <w:num w:numId="3" w16cid:durableId="744107826">
    <w:abstractNumId w:val="10"/>
  </w:num>
  <w:num w:numId="4" w16cid:durableId="1566263454">
    <w:abstractNumId w:val="6"/>
  </w:num>
  <w:num w:numId="5" w16cid:durableId="153911064">
    <w:abstractNumId w:val="9"/>
  </w:num>
  <w:num w:numId="6" w16cid:durableId="93913159">
    <w:abstractNumId w:val="4"/>
  </w:num>
  <w:num w:numId="7" w16cid:durableId="1146123806">
    <w:abstractNumId w:val="14"/>
  </w:num>
  <w:num w:numId="8" w16cid:durableId="479201088">
    <w:abstractNumId w:val="2"/>
  </w:num>
  <w:num w:numId="9" w16cid:durableId="1195268884">
    <w:abstractNumId w:val="3"/>
  </w:num>
  <w:num w:numId="10" w16cid:durableId="1444422495">
    <w:abstractNumId w:val="15"/>
  </w:num>
  <w:num w:numId="11" w16cid:durableId="998460989">
    <w:abstractNumId w:val="5"/>
  </w:num>
  <w:num w:numId="12" w16cid:durableId="776144231">
    <w:abstractNumId w:val="8"/>
  </w:num>
  <w:num w:numId="13" w16cid:durableId="1720979874">
    <w:abstractNumId w:val="11"/>
  </w:num>
  <w:num w:numId="14" w16cid:durableId="482281997">
    <w:abstractNumId w:val="12"/>
  </w:num>
  <w:num w:numId="15" w16cid:durableId="1418091620">
    <w:abstractNumId w:val="13"/>
  </w:num>
  <w:num w:numId="16" w16cid:durableId="85755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F"/>
    <w:rsid w:val="00001BB1"/>
    <w:rsid w:val="00002868"/>
    <w:rsid w:val="00003B30"/>
    <w:rsid w:val="00005754"/>
    <w:rsid w:val="0000595F"/>
    <w:rsid w:val="00006362"/>
    <w:rsid w:val="00007811"/>
    <w:rsid w:val="00012775"/>
    <w:rsid w:val="00012D28"/>
    <w:rsid w:val="0001359B"/>
    <w:rsid w:val="000175AC"/>
    <w:rsid w:val="0002025F"/>
    <w:rsid w:val="000238CB"/>
    <w:rsid w:val="00025B20"/>
    <w:rsid w:val="0002782F"/>
    <w:rsid w:val="00033BBA"/>
    <w:rsid w:val="000359BB"/>
    <w:rsid w:val="00035C16"/>
    <w:rsid w:val="0004022E"/>
    <w:rsid w:val="00040B27"/>
    <w:rsid w:val="00044691"/>
    <w:rsid w:val="0005184A"/>
    <w:rsid w:val="00053A7F"/>
    <w:rsid w:val="00056AE2"/>
    <w:rsid w:val="0006399E"/>
    <w:rsid w:val="0007020D"/>
    <w:rsid w:val="00072CDB"/>
    <w:rsid w:val="00073867"/>
    <w:rsid w:val="00076E45"/>
    <w:rsid w:val="000822CB"/>
    <w:rsid w:val="00084775"/>
    <w:rsid w:val="0008508B"/>
    <w:rsid w:val="00085A7D"/>
    <w:rsid w:val="00086C38"/>
    <w:rsid w:val="0009103F"/>
    <w:rsid w:val="00091B3A"/>
    <w:rsid w:val="00094302"/>
    <w:rsid w:val="00096DD1"/>
    <w:rsid w:val="000A094F"/>
    <w:rsid w:val="000A34B1"/>
    <w:rsid w:val="000A362B"/>
    <w:rsid w:val="000A5D69"/>
    <w:rsid w:val="000A62F3"/>
    <w:rsid w:val="000A6918"/>
    <w:rsid w:val="000A7AF2"/>
    <w:rsid w:val="000B236E"/>
    <w:rsid w:val="000B3060"/>
    <w:rsid w:val="000B41AC"/>
    <w:rsid w:val="000B557D"/>
    <w:rsid w:val="000B6CD6"/>
    <w:rsid w:val="000B7E18"/>
    <w:rsid w:val="000C179C"/>
    <w:rsid w:val="000C19AB"/>
    <w:rsid w:val="000C27F0"/>
    <w:rsid w:val="000C42F5"/>
    <w:rsid w:val="000C4D3D"/>
    <w:rsid w:val="000C631A"/>
    <w:rsid w:val="000C6D74"/>
    <w:rsid w:val="000D0096"/>
    <w:rsid w:val="000D300B"/>
    <w:rsid w:val="000D3257"/>
    <w:rsid w:val="000D3CDE"/>
    <w:rsid w:val="000D5C21"/>
    <w:rsid w:val="000D7EF4"/>
    <w:rsid w:val="000E1ABE"/>
    <w:rsid w:val="000E1C0C"/>
    <w:rsid w:val="000E2227"/>
    <w:rsid w:val="000E3A82"/>
    <w:rsid w:val="000F1F7F"/>
    <w:rsid w:val="000F2DD4"/>
    <w:rsid w:val="000F343B"/>
    <w:rsid w:val="000F554D"/>
    <w:rsid w:val="000F5AA2"/>
    <w:rsid w:val="000F5E03"/>
    <w:rsid w:val="001002C1"/>
    <w:rsid w:val="001015BA"/>
    <w:rsid w:val="00102175"/>
    <w:rsid w:val="00104574"/>
    <w:rsid w:val="00105E61"/>
    <w:rsid w:val="001062ED"/>
    <w:rsid w:val="00111CAF"/>
    <w:rsid w:val="0011372D"/>
    <w:rsid w:val="00113D7C"/>
    <w:rsid w:val="001148DA"/>
    <w:rsid w:val="00117AAA"/>
    <w:rsid w:val="00121922"/>
    <w:rsid w:val="00124BB4"/>
    <w:rsid w:val="00125490"/>
    <w:rsid w:val="00125A8B"/>
    <w:rsid w:val="00126685"/>
    <w:rsid w:val="001267AE"/>
    <w:rsid w:val="0012735D"/>
    <w:rsid w:val="001318AE"/>
    <w:rsid w:val="00131BB0"/>
    <w:rsid w:val="001336D7"/>
    <w:rsid w:val="0013511D"/>
    <w:rsid w:val="00135B7E"/>
    <w:rsid w:val="00140D1D"/>
    <w:rsid w:val="001411A0"/>
    <w:rsid w:val="001421D5"/>
    <w:rsid w:val="00142B2B"/>
    <w:rsid w:val="00143C45"/>
    <w:rsid w:val="001454E6"/>
    <w:rsid w:val="00147867"/>
    <w:rsid w:val="00150A68"/>
    <w:rsid w:val="00150E16"/>
    <w:rsid w:val="00151E52"/>
    <w:rsid w:val="001534BC"/>
    <w:rsid w:val="00161016"/>
    <w:rsid w:val="0017094B"/>
    <w:rsid w:val="00171F49"/>
    <w:rsid w:val="0017745E"/>
    <w:rsid w:val="0018564E"/>
    <w:rsid w:val="00191864"/>
    <w:rsid w:val="00192FBD"/>
    <w:rsid w:val="001931CE"/>
    <w:rsid w:val="00193E1A"/>
    <w:rsid w:val="00194732"/>
    <w:rsid w:val="00196F3E"/>
    <w:rsid w:val="00197119"/>
    <w:rsid w:val="00197AA7"/>
    <w:rsid w:val="001A09DA"/>
    <w:rsid w:val="001A1748"/>
    <w:rsid w:val="001A238E"/>
    <w:rsid w:val="001A4C41"/>
    <w:rsid w:val="001B16C9"/>
    <w:rsid w:val="001B257B"/>
    <w:rsid w:val="001B39E9"/>
    <w:rsid w:val="001B463C"/>
    <w:rsid w:val="001B4D95"/>
    <w:rsid w:val="001B7CC0"/>
    <w:rsid w:val="001C0833"/>
    <w:rsid w:val="001C137E"/>
    <w:rsid w:val="001C4DC1"/>
    <w:rsid w:val="001C558E"/>
    <w:rsid w:val="001D0087"/>
    <w:rsid w:val="001D0A50"/>
    <w:rsid w:val="001D1DFE"/>
    <w:rsid w:val="001D2B0F"/>
    <w:rsid w:val="001D4828"/>
    <w:rsid w:val="001D4D8E"/>
    <w:rsid w:val="001D554E"/>
    <w:rsid w:val="001D667E"/>
    <w:rsid w:val="001E0202"/>
    <w:rsid w:val="001E1DA8"/>
    <w:rsid w:val="001E3AFA"/>
    <w:rsid w:val="001E522B"/>
    <w:rsid w:val="001E55AA"/>
    <w:rsid w:val="001E5CB1"/>
    <w:rsid w:val="001E6B25"/>
    <w:rsid w:val="001E706E"/>
    <w:rsid w:val="001F21DC"/>
    <w:rsid w:val="002009EF"/>
    <w:rsid w:val="00201FE0"/>
    <w:rsid w:val="00202DB6"/>
    <w:rsid w:val="00203261"/>
    <w:rsid w:val="00204803"/>
    <w:rsid w:val="0020694C"/>
    <w:rsid w:val="00206B13"/>
    <w:rsid w:val="00206D1F"/>
    <w:rsid w:val="00211414"/>
    <w:rsid w:val="002122C6"/>
    <w:rsid w:val="00214997"/>
    <w:rsid w:val="00220AA0"/>
    <w:rsid w:val="00222B10"/>
    <w:rsid w:val="00225983"/>
    <w:rsid w:val="00225EB1"/>
    <w:rsid w:val="00226C1E"/>
    <w:rsid w:val="002270D6"/>
    <w:rsid w:val="00227724"/>
    <w:rsid w:val="00231D6B"/>
    <w:rsid w:val="002327AE"/>
    <w:rsid w:val="002332A1"/>
    <w:rsid w:val="002333FA"/>
    <w:rsid w:val="00233A57"/>
    <w:rsid w:val="00233B88"/>
    <w:rsid w:val="002345B8"/>
    <w:rsid w:val="00237065"/>
    <w:rsid w:val="00240C04"/>
    <w:rsid w:val="0024159C"/>
    <w:rsid w:val="002429CA"/>
    <w:rsid w:val="00242FE3"/>
    <w:rsid w:val="00245860"/>
    <w:rsid w:val="00245BCA"/>
    <w:rsid w:val="00246BB6"/>
    <w:rsid w:val="00250B74"/>
    <w:rsid w:val="00251512"/>
    <w:rsid w:val="00254700"/>
    <w:rsid w:val="00254916"/>
    <w:rsid w:val="00254954"/>
    <w:rsid w:val="00254C00"/>
    <w:rsid w:val="00254FD7"/>
    <w:rsid w:val="0025575A"/>
    <w:rsid w:val="00255FC4"/>
    <w:rsid w:val="0025606B"/>
    <w:rsid w:val="00256846"/>
    <w:rsid w:val="00257260"/>
    <w:rsid w:val="002574C5"/>
    <w:rsid w:val="0025770A"/>
    <w:rsid w:val="00257854"/>
    <w:rsid w:val="00260A33"/>
    <w:rsid w:val="00260DA9"/>
    <w:rsid w:val="00261141"/>
    <w:rsid w:val="00261A3F"/>
    <w:rsid w:val="00267661"/>
    <w:rsid w:val="00272092"/>
    <w:rsid w:val="00272C32"/>
    <w:rsid w:val="002732FE"/>
    <w:rsid w:val="00273821"/>
    <w:rsid w:val="00276EB8"/>
    <w:rsid w:val="00277D0D"/>
    <w:rsid w:val="002837B9"/>
    <w:rsid w:val="00283897"/>
    <w:rsid w:val="00292D3F"/>
    <w:rsid w:val="00297345"/>
    <w:rsid w:val="002A0775"/>
    <w:rsid w:val="002A152F"/>
    <w:rsid w:val="002A18D3"/>
    <w:rsid w:val="002A1F31"/>
    <w:rsid w:val="002A270A"/>
    <w:rsid w:val="002A3405"/>
    <w:rsid w:val="002A341F"/>
    <w:rsid w:val="002A57C4"/>
    <w:rsid w:val="002A6E42"/>
    <w:rsid w:val="002B0D0A"/>
    <w:rsid w:val="002B232D"/>
    <w:rsid w:val="002B7879"/>
    <w:rsid w:val="002C4BDB"/>
    <w:rsid w:val="002C5923"/>
    <w:rsid w:val="002C7D28"/>
    <w:rsid w:val="002D2249"/>
    <w:rsid w:val="002D3569"/>
    <w:rsid w:val="002D47AE"/>
    <w:rsid w:val="002D5DFD"/>
    <w:rsid w:val="002E3059"/>
    <w:rsid w:val="002E30C3"/>
    <w:rsid w:val="002E3481"/>
    <w:rsid w:val="002E7DD5"/>
    <w:rsid w:val="002F351D"/>
    <w:rsid w:val="002F3BBE"/>
    <w:rsid w:val="002F781B"/>
    <w:rsid w:val="00300FD7"/>
    <w:rsid w:val="0030153E"/>
    <w:rsid w:val="00301C17"/>
    <w:rsid w:val="00302395"/>
    <w:rsid w:val="00304582"/>
    <w:rsid w:val="00304B52"/>
    <w:rsid w:val="00305090"/>
    <w:rsid w:val="003073D4"/>
    <w:rsid w:val="0031227F"/>
    <w:rsid w:val="00315B0B"/>
    <w:rsid w:val="00316242"/>
    <w:rsid w:val="00316CA5"/>
    <w:rsid w:val="00321063"/>
    <w:rsid w:val="0032483C"/>
    <w:rsid w:val="00324938"/>
    <w:rsid w:val="00325D75"/>
    <w:rsid w:val="0032656B"/>
    <w:rsid w:val="00327089"/>
    <w:rsid w:val="00330736"/>
    <w:rsid w:val="00332C5D"/>
    <w:rsid w:val="0034138C"/>
    <w:rsid w:val="003440A9"/>
    <w:rsid w:val="003500EA"/>
    <w:rsid w:val="003510A8"/>
    <w:rsid w:val="00354028"/>
    <w:rsid w:val="00354B89"/>
    <w:rsid w:val="00354F0E"/>
    <w:rsid w:val="00363E73"/>
    <w:rsid w:val="003660C8"/>
    <w:rsid w:val="0037206B"/>
    <w:rsid w:val="003730BD"/>
    <w:rsid w:val="003776DB"/>
    <w:rsid w:val="00377CDE"/>
    <w:rsid w:val="00377FFE"/>
    <w:rsid w:val="003843CC"/>
    <w:rsid w:val="00390098"/>
    <w:rsid w:val="0039091E"/>
    <w:rsid w:val="00391A99"/>
    <w:rsid w:val="00391F85"/>
    <w:rsid w:val="00397AB7"/>
    <w:rsid w:val="00397C3F"/>
    <w:rsid w:val="003A0B81"/>
    <w:rsid w:val="003A47F1"/>
    <w:rsid w:val="003A763C"/>
    <w:rsid w:val="003B2141"/>
    <w:rsid w:val="003B6311"/>
    <w:rsid w:val="003B6F18"/>
    <w:rsid w:val="003C118B"/>
    <w:rsid w:val="003C244C"/>
    <w:rsid w:val="003C3D2A"/>
    <w:rsid w:val="003C3F7E"/>
    <w:rsid w:val="003C6629"/>
    <w:rsid w:val="003C71C6"/>
    <w:rsid w:val="003C7DF1"/>
    <w:rsid w:val="003D1B53"/>
    <w:rsid w:val="003D24CA"/>
    <w:rsid w:val="003D2668"/>
    <w:rsid w:val="003D4D29"/>
    <w:rsid w:val="003D5A2C"/>
    <w:rsid w:val="003E1008"/>
    <w:rsid w:val="003E1495"/>
    <w:rsid w:val="003E1D56"/>
    <w:rsid w:val="003E6A76"/>
    <w:rsid w:val="003E7920"/>
    <w:rsid w:val="003F0420"/>
    <w:rsid w:val="003F459A"/>
    <w:rsid w:val="003F5192"/>
    <w:rsid w:val="003F7787"/>
    <w:rsid w:val="004004D5"/>
    <w:rsid w:val="004015B6"/>
    <w:rsid w:val="004019DF"/>
    <w:rsid w:val="00403023"/>
    <w:rsid w:val="00403843"/>
    <w:rsid w:val="00403B04"/>
    <w:rsid w:val="00407845"/>
    <w:rsid w:val="00410E7D"/>
    <w:rsid w:val="00413CE2"/>
    <w:rsid w:val="00414573"/>
    <w:rsid w:val="00414C50"/>
    <w:rsid w:val="0041515C"/>
    <w:rsid w:val="004211BE"/>
    <w:rsid w:val="00423D51"/>
    <w:rsid w:val="004251FE"/>
    <w:rsid w:val="004344F4"/>
    <w:rsid w:val="004351AE"/>
    <w:rsid w:val="004374AE"/>
    <w:rsid w:val="004378A1"/>
    <w:rsid w:val="004434EE"/>
    <w:rsid w:val="004464B6"/>
    <w:rsid w:val="00450CAB"/>
    <w:rsid w:val="004516ED"/>
    <w:rsid w:val="00455882"/>
    <w:rsid w:val="004577E5"/>
    <w:rsid w:val="00457BBE"/>
    <w:rsid w:val="0046184F"/>
    <w:rsid w:val="004677D0"/>
    <w:rsid w:val="004716D9"/>
    <w:rsid w:val="00472CB4"/>
    <w:rsid w:val="004749EC"/>
    <w:rsid w:val="00475B3F"/>
    <w:rsid w:val="004809BC"/>
    <w:rsid w:val="00483F87"/>
    <w:rsid w:val="00487016"/>
    <w:rsid w:val="00491449"/>
    <w:rsid w:val="004937F4"/>
    <w:rsid w:val="0049480D"/>
    <w:rsid w:val="00494C86"/>
    <w:rsid w:val="004969B4"/>
    <w:rsid w:val="004A19EC"/>
    <w:rsid w:val="004A4B27"/>
    <w:rsid w:val="004A5F24"/>
    <w:rsid w:val="004A7C65"/>
    <w:rsid w:val="004B2A50"/>
    <w:rsid w:val="004B38BB"/>
    <w:rsid w:val="004B5F36"/>
    <w:rsid w:val="004B63D9"/>
    <w:rsid w:val="004B7AD0"/>
    <w:rsid w:val="004C3450"/>
    <w:rsid w:val="004D1B4B"/>
    <w:rsid w:val="004D269C"/>
    <w:rsid w:val="004D5E32"/>
    <w:rsid w:val="004D7D02"/>
    <w:rsid w:val="004E2452"/>
    <w:rsid w:val="004E3A0F"/>
    <w:rsid w:val="004E666F"/>
    <w:rsid w:val="004F0428"/>
    <w:rsid w:val="004F3E59"/>
    <w:rsid w:val="004F58A1"/>
    <w:rsid w:val="004F5E18"/>
    <w:rsid w:val="0050104C"/>
    <w:rsid w:val="00504A74"/>
    <w:rsid w:val="005061AF"/>
    <w:rsid w:val="00507992"/>
    <w:rsid w:val="00510D21"/>
    <w:rsid w:val="00510E3E"/>
    <w:rsid w:val="005156A3"/>
    <w:rsid w:val="00521E30"/>
    <w:rsid w:val="0052223E"/>
    <w:rsid w:val="005241D3"/>
    <w:rsid w:val="005257AE"/>
    <w:rsid w:val="00525CC4"/>
    <w:rsid w:val="005263CB"/>
    <w:rsid w:val="00526FE6"/>
    <w:rsid w:val="00530111"/>
    <w:rsid w:val="0053307A"/>
    <w:rsid w:val="005340D4"/>
    <w:rsid w:val="00535563"/>
    <w:rsid w:val="00535B08"/>
    <w:rsid w:val="00536862"/>
    <w:rsid w:val="00537684"/>
    <w:rsid w:val="00540CBE"/>
    <w:rsid w:val="005444D7"/>
    <w:rsid w:val="00544696"/>
    <w:rsid w:val="00546F20"/>
    <w:rsid w:val="0055566D"/>
    <w:rsid w:val="00555BE2"/>
    <w:rsid w:val="00557090"/>
    <w:rsid w:val="00562182"/>
    <w:rsid w:val="005626AE"/>
    <w:rsid w:val="00563E0B"/>
    <w:rsid w:val="005641F2"/>
    <w:rsid w:val="00565E3B"/>
    <w:rsid w:val="005679CA"/>
    <w:rsid w:val="00567B03"/>
    <w:rsid w:val="00570ED1"/>
    <w:rsid w:val="00571A05"/>
    <w:rsid w:val="00572422"/>
    <w:rsid w:val="00573FCB"/>
    <w:rsid w:val="005742E5"/>
    <w:rsid w:val="0058065A"/>
    <w:rsid w:val="005852B1"/>
    <w:rsid w:val="00585B3A"/>
    <w:rsid w:val="00585C1A"/>
    <w:rsid w:val="00590CD1"/>
    <w:rsid w:val="005916E0"/>
    <w:rsid w:val="00595639"/>
    <w:rsid w:val="00595C23"/>
    <w:rsid w:val="0059783D"/>
    <w:rsid w:val="005A025B"/>
    <w:rsid w:val="005A0BEF"/>
    <w:rsid w:val="005A1E30"/>
    <w:rsid w:val="005A5FE6"/>
    <w:rsid w:val="005A7432"/>
    <w:rsid w:val="005A7577"/>
    <w:rsid w:val="005A7D03"/>
    <w:rsid w:val="005B0554"/>
    <w:rsid w:val="005B0892"/>
    <w:rsid w:val="005B2525"/>
    <w:rsid w:val="005B2F6B"/>
    <w:rsid w:val="005B4AC5"/>
    <w:rsid w:val="005B5BE8"/>
    <w:rsid w:val="005B6F1A"/>
    <w:rsid w:val="005C0A13"/>
    <w:rsid w:val="005C3445"/>
    <w:rsid w:val="005C3623"/>
    <w:rsid w:val="005C4FB5"/>
    <w:rsid w:val="005C6739"/>
    <w:rsid w:val="005D2A30"/>
    <w:rsid w:val="005D48BD"/>
    <w:rsid w:val="005D5938"/>
    <w:rsid w:val="005D6242"/>
    <w:rsid w:val="005D78FA"/>
    <w:rsid w:val="005E277C"/>
    <w:rsid w:val="005E51A5"/>
    <w:rsid w:val="005E5DDD"/>
    <w:rsid w:val="005F6D68"/>
    <w:rsid w:val="00600894"/>
    <w:rsid w:val="00602611"/>
    <w:rsid w:val="006030F3"/>
    <w:rsid w:val="006036E6"/>
    <w:rsid w:val="00610622"/>
    <w:rsid w:val="00611A11"/>
    <w:rsid w:val="00612063"/>
    <w:rsid w:val="0061621B"/>
    <w:rsid w:val="00617D1F"/>
    <w:rsid w:val="00620121"/>
    <w:rsid w:val="00623258"/>
    <w:rsid w:val="00626F60"/>
    <w:rsid w:val="006302A6"/>
    <w:rsid w:val="00630B1B"/>
    <w:rsid w:val="00632081"/>
    <w:rsid w:val="0063289B"/>
    <w:rsid w:val="00635322"/>
    <w:rsid w:val="006378E9"/>
    <w:rsid w:val="00637C50"/>
    <w:rsid w:val="00642D1E"/>
    <w:rsid w:val="006444AA"/>
    <w:rsid w:val="00644B53"/>
    <w:rsid w:val="00646DEA"/>
    <w:rsid w:val="00647C51"/>
    <w:rsid w:val="006545DF"/>
    <w:rsid w:val="0065511F"/>
    <w:rsid w:val="006561CF"/>
    <w:rsid w:val="00657B72"/>
    <w:rsid w:val="00661AD1"/>
    <w:rsid w:val="00661BC4"/>
    <w:rsid w:val="006627F7"/>
    <w:rsid w:val="00666EE3"/>
    <w:rsid w:val="006671B1"/>
    <w:rsid w:val="006716BD"/>
    <w:rsid w:val="00671C83"/>
    <w:rsid w:val="006721DB"/>
    <w:rsid w:val="00673924"/>
    <w:rsid w:val="0067490A"/>
    <w:rsid w:val="00674B84"/>
    <w:rsid w:val="006750FF"/>
    <w:rsid w:val="006808A3"/>
    <w:rsid w:val="00682E64"/>
    <w:rsid w:val="00687AF9"/>
    <w:rsid w:val="0069006B"/>
    <w:rsid w:val="006918D3"/>
    <w:rsid w:val="00694BF5"/>
    <w:rsid w:val="00696848"/>
    <w:rsid w:val="00696851"/>
    <w:rsid w:val="0069766C"/>
    <w:rsid w:val="00697A84"/>
    <w:rsid w:val="006A1DB5"/>
    <w:rsid w:val="006A2680"/>
    <w:rsid w:val="006A3B98"/>
    <w:rsid w:val="006A418F"/>
    <w:rsid w:val="006A4D13"/>
    <w:rsid w:val="006A69C9"/>
    <w:rsid w:val="006A757E"/>
    <w:rsid w:val="006B40ED"/>
    <w:rsid w:val="006B6A29"/>
    <w:rsid w:val="006C526B"/>
    <w:rsid w:val="006C7976"/>
    <w:rsid w:val="006D53E7"/>
    <w:rsid w:val="006D5F2C"/>
    <w:rsid w:val="006D7351"/>
    <w:rsid w:val="006E010F"/>
    <w:rsid w:val="006E07C8"/>
    <w:rsid w:val="006E1167"/>
    <w:rsid w:val="006E2C76"/>
    <w:rsid w:val="006E635B"/>
    <w:rsid w:val="006F18F6"/>
    <w:rsid w:val="006F65C2"/>
    <w:rsid w:val="007029A8"/>
    <w:rsid w:val="00703324"/>
    <w:rsid w:val="00705961"/>
    <w:rsid w:val="0070640A"/>
    <w:rsid w:val="007069C4"/>
    <w:rsid w:val="00710A02"/>
    <w:rsid w:val="00710EF8"/>
    <w:rsid w:val="00711CD6"/>
    <w:rsid w:val="00714E56"/>
    <w:rsid w:val="0072565A"/>
    <w:rsid w:val="00726D38"/>
    <w:rsid w:val="007332DA"/>
    <w:rsid w:val="00734020"/>
    <w:rsid w:val="007344A6"/>
    <w:rsid w:val="00735646"/>
    <w:rsid w:val="007375EA"/>
    <w:rsid w:val="00742B45"/>
    <w:rsid w:val="0075143F"/>
    <w:rsid w:val="0075299B"/>
    <w:rsid w:val="00753682"/>
    <w:rsid w:val="00760B61"/>
    <w:rsid w:val="00763DFC"/>
    <w:rsid w:val="007646A4"/>
    <w:rsid w:val="0076593C"/>
    <w:rsid w:val="00766A75"/>
    <w:rsid w:val="007679F1"/>
    <w:rsid w:val="00775C97"/>
    <w:rsid w:val="00777635"/>
    <w:rsid w:val="007779DC"/>
    <w:rsid w:val="0078273C"/>
    <w:rsid w:val="0078379D"/>
    <w:rsid w:val="00784F6F"/>
    <w:rsid w:val="007949A7"/>
    <w:rsid w:val="00794CDF"/>
    <w:rsid w:val="00796F17"/>
    <w:rsid w:val="007A0798"/>
    <w:rsid w:val="007A12AA"/>
    <w:rsid w:val="007A2DFE"/>
    <w:rsid w:val="007A333D"/>
    <w:rsid w:val="007A44CC"/>
    <w:rsid w:val="007A4957"/>
    <w:rsid w:val="007A590A"/>
    <w:rsid w:val="007A7963"/>
    <w:rsid w:val="007A7A07"/>
    <w:rsid w:val="007B7752"/>
    <w:rsid w:val="007B7B5F"/>
    <w:rsid w:val="007C2261"/>
    <w:rsid w:val="007C3E23"/>
    <w:rsid w:val="007C5465"/>
    <w:rsid w:val="007C5D5A"/>
    <w:rsid w:val="007C771F"/>
    <w:rsid w:val="007D0027"/>
    <w:rsid w:val="007D4AD1"/>
    <w:rsid w:val="007D5AB3"/>
    <w:rsid w:val="007D6C52"/>
    <w:rsid w:val="007D6CD2"/>
    <w:rsid w:val="007E0801"/>
    <w:rsid w:val="007E1942"/>
    <w:rsid w:val="007E27A4"/>
    <w:rsid w:val="007E2FA0"/>
    <w:rsid w:val="007E7D4E"/>
    <w:rsid w:val="007F07D3"/>
    <w:rsid w:val="007F0AED"/>
    <w:rsid w:val="007F3704"/>
    <w:rsid w:val="007F7B2A"/>
    <w:rsid w:val="00801723"/>
    <w:rsid w:val="0080250B"/>
    <w:rsid w:val="00807103"/>
    <w:rsid w:val="00812526"/>
    <w:rsid w:val="00816D5B"/>
    <w:rsid w:val="0082086F"/>
    <w:rsid w:val="00823B98"/>
    <w:rsid w:val="00823D31"/>
    <w:rsid w:val="00823D8C"/>
    <w:rsid w:val="0082464F"/>
    <w:rsid w:val="00826F58"/>
    <w:rsid w:val="00832A9B"/>
    <w:rsid w:val="00834DDF"/>
    <w:rsid w:val="00835589"/>
    <w:rsid w:val="00836558"/>
    <w:rsid w:val="00837A23"/>
    <w:rsid w:val="00837DBB"/>
    <w:rsid w:val="00841C83"/>
    <w:rsid w:val="0084317F"/>
    <w:rsid w:val="00843FB7"/>
    <w:rsid w:val="0084474B"/>
    <w:rsid w:val="00844C4E"/>
    <w:rsid w:val="00844F5C"/>
    <w:rsid w:val="008533D4"/>
    <w:rsid w:val="00853A23"/>
    <w:rsid w:val="00854EE3"/>
    <w:rsid w:val="0085646B"/>
    <w:rsid w:val="0086052D"/>
    <w:rsid w:val="00862CE2"/>
    <w:rsid w:val="008640F5"/>
    <w:rsid w:val="0086516C"/>
    <w:rsid w:val="00866D33"/>
    <w:rsid w:val="008718E2"/>
    <w:rsid w:val="008725F8"/>
    <w:rsid w:val="00875A8F"/>
    <w:rsid w:val="0087696E"/>
    <w:rsid w:val="008769C9"/>
    <w:rsid w:val="00876A0B"/>
    <w:rsid w:val="00877EC8"/>
    <w:rsid w:val="00882426"/>
    <w:rsid w:val="008829B0"/>
    <w:rsid w:val="0088368E"/>
    <w:rsid w:val="008843EA"/>
    <w:rsid w:val="00884E2B"/>
    <w:rsid w:val="00886F66"/>
    <w:rsid w:val="00887706"/>
    <w:rsid w:val="00891292"/>
    <w:rsid w:val="0089669F"/>
    <w:rsid w:val="0089748B"/>
    <w:rsid w:val="008974BB"/>
    <w:rsid w:val="008A1975"/>
    <w:rsid w:val="008A3E97"/>
    <w:rsid w:val="008A427C"/>
    <w:rsid w:val="008A457A"/>
    <w:rsid w:val="008A55A6"/>
    <w:rsid w:val="008A5B34"/>
    <w:rsid w:val="008A5C4C"/>
    <w:rsid w:val="008B1A7E"/>
    <w:rsid w:val="008B3F42"/>
    <w:rsid w:val="008B5AEA"/>
    <w:rsid w:val="008B6681"/>
    <w:rsid w:val="008C2FAF"/>
    <w:rsid w:val="008C53AA"/>
    <w:rsid w:val="008C5E6E"/>
    <w:rsid w:val="008C69EF"/>
    <w:rsid w:val="008C7DD8"/>
    <w:rsid w:val="008D4528"/>
    <w:rsid w:val="008D4914"/>
    <w:rsid w:val="008D5082"/>
    <w:rsid w:val="008E1838"/>
    <w:rsid w:val="008E2BF9"/>
    <w:rsid w:val="008E3402"/>
    <w:rsid w:val="008E3E36"/>
    <w:rsid w:val="008E49CA"/>
    <w:rsid w:val="008E4ADC"/>
    <w:rsid w:val="008E6204"/>
    <w:rsid w:val="008E6849"/>
    <w:rsid w:val="008E6D92"/>
    <w:rsid w:val="008E76F5"/>
    <w:rsid w:val="008F10BF"/>
    <w:rsid w:val="008F38B7"/>
    <w:rsid w:val="008F5D9F"/>
    <w:rsid w:val="008F7BED"/>
    <w:rsid w:val="00900972"/>
    <w:rsid w:val="009047BD"/>
    <w:rsid w:val="00904EC5"/>
    <w:rsid w:val="00905311"/>
    <w:rsid w:val="00905DE9"/>
    <w:rsid w:val="009114C6"/>
    <w:rsid w:val="009175EF"/>
    <w:rsid w:val="0092089E"/>
    <w:rsid w:val="0092151B"/>
    <w:rsid w:val="009228E1"/>
    <w:rsid w:val="009237BA"/>
    <w:rsid w:val="00923F59"/>
    <w:rsid w:val="00924ED8"/>
    <w:rsid w:val="00927BC4"/>
    <w:rsid w:val="00932267"/>
    <w:rsid w:val="009332B4"/>
    <w:rsid w:val="00936546"/>
    <w:rsid w:val="00937CE4"/>
    <w:rsid w:val="009401A4"/>
    <w:rsid w:val="009407AD"/>
    <w:rsid w:val="009426D4"/>
    <w:rsid w:val="00944285"/>
    <w:rsid w:val="00945191"/>
    <w:rsid w:val="00945725"/>
    <w:rsid w:val="0095220E"/>
    <w:rsid w:val="00957899"/>
    <w:rsid w:val="00957BC6"/>
    <w:rsid w:val="009604A5"/>
    <w:rsid w:val="00960C3D"/>
    <w:rsid w:val="00962FB3"/>
    <w:rsid w:val="00963CC8"/>
    <w:rsid w:val="00965FEE"/>
    <w:rsid w:val="009673C2"/>
    <w:rsid w:val="00967FE2"/>
    <w:rsid w:val="0097063B"/>
    <w:rsid w:val="00970B2D"/>
    <w:rsid w:val="009726F1"/>
    <w:rsid w:val="00973642"/>
    <w:rsid w:val="00973853"/>
    <w:rsid w:val="00980496"/>
    <w:rsid w:val="0098358D"/>
    <w:rsid w:val="00983A70"/>
    <w:rsid w:val="00984B34"/>
    <w:rsid w:val="00985193"/>
    <w:rsid w:val="0098552B"/>
    <w:rsid w:val="00990A06"/>
    <w:rsid w:val="00992FE5"/>
    <w:rsid w:val="00993614"/>
    <w:rsid w:val="009954C9"/>
    <w:rsid w:val="00996CAE"/>
    <w:rsid w:val="00996E8D"/>
    <w:rsid w:val="009A0110"/>
    <w:rsid w:val="009A2225"/>
    <w:rsid w:val="009A3216"/>
    <w:rsid w:val="009A649C"/>
    <w:rsid w:val="009B3250"/>
    <w:rsid w:val="009B531A"/>
    <w:rsid w:val="009B63F4"/>
    <w:rsid w:val="009C15B1"/>
    <w:rsid w:val="009C1F6D"/>
    <w:rsid w:val="009C679F"/>
    <w:rsid w:val="009D0747"/>
    <w:rsid w:val="009D0F23"/>
    <w:rsid w:val="009D1086"/>
    <w:rsid w:val="009D42FD"/>
    <w:rsid w:val="009D603D"/>
    <w:rsid w:val="009E3BBE"/>
    <w:rsid w:val="009E4291"/>
    <w:rsid w:val="009E5ED0"/>
    <w:rsid w:val="009E7203"/>
    <w:rsid w:val="009E7AC7"/>
    <w:rsid w:val="009E7FEB"/>
    <w:rsid w:val="009F31AD"/>
    <w:rsid w:val="009F4B5F"/>
    <w:rsid w:val="009F6FD8"/>
    <w:rsid w:val="00A01354"/>
    <w:rsid w:val="00A03670"/>
    <w:rsid w:val="00A04E90"/>
    <w:rsid w:val="00A05A08"/>
    <w:rsid w:val="00A06372"/>
    <w:rsid w:val="00A06D9F"/>
    <w:rsid w:val="00A07BB1"/>
    <w:rsid w:val="00A1268B"/>
    <w:rsid w:val="00A127C1"/>
    <w:rsid w:val="00A200FC"/>
    <w:rsid w:val="00A204EF"/>
    <w:rsid w:val="00A21699"/>
    <w:rsid w:val="00A22C69"/>
    <w:rsid w:val="00A23357"/>
    <w:rsid w:val="00A2580F"/>
    <w:rsid w:val="00A26056"/>
    <w:rsid w:val="00A26D34"/>
    <w:rsid w:val="00A26FBC"/>
    <w:rsid w:val="00A27B1B"/>
    <w:rsid w:val="00A300E0"/>
    <w:rsid w:val="00A33726"/>
    <w:rsid w:val="00A33909"/>
    <w:rsid w:val="00A34D33"/>
    <w:rsid w:val="00A362C2"/>
    <w:rsid w:val="00A37A70"/>
    <w:rsid w:val="00A43BCC"/>
    <w:rsid w:val="00A44E2B"/>
    <w:rsid w:val="00A47E13"/>
    <w:rsid w:val="00A5339D"/>
    <w:rsid w:val="00A5589C"/>
    <w:rsid w:val="00A56ABB"/>
    <w:rsid w:val="00A577E7"/>
    <w:rsid w:val="00A612D9"/>
    <w:rsid w:val="00A624D8"/>
    <w:rsid w:val="00A62CD1"/>
    <w:rsid w:val="00A62E03"/>
    <w:rsid w:val="00A6738D"/>
    <w:rsid w:val="00A678C7"/>
    <w:rsid w:val="00A7055A"/>
    <w:rsid w:val="00A75391"/>
    <w:rsid w:val="00A767BE"/>
    <w:rsid w:val="00A848C1"/>
    <w:rsid w:val="00A84FAA"/>
    <w:rsid w:val="00A85E97"/>
    <w:rsid w:val="00A86C1A"/>
    <w:rsid w:val="00A87151"/>
    <w:rsid w:val="00AA1BE0"/>
    <w:rsid w:val="00AA226B"/>
    <w:rsid w:val="00AA28E1"/>
    <w:rsid w:val="00AA4406"/>
    <w:rsid w:val="00AB1BC2"/>
    <w:rsid w:val="00AB2470"/>
    <w:rsid w:val="00AB3664"/>
    <w:rsid w:val="00AB5C90"/>
    <w:rsid w:val="00AB7017"/>
    <w:rsid w:val="00AC1834"/>
    <w:rsid w:val="00AC1EA7"/>
    <w:rsid w:val="00AC22A4"/>
    <w:rsid w:val="00AC26F0"/>
    <w:rsid w:val="00AC5C93"/>
    <w:rsid w:val="00AC6D55"/>
    <w:rsid w:val="00AD4623"/>
    <w:rsid w:val="00AD4C38"/>
    <w:rsid w:val="00AD4C5D"/>
    <w:rsid w:val="00AD5426"/>
    <w:rsid w:val="00AD5E6C"/>
    <w:rsid w:val="00AD60CB"/>
    <w:rsid w:val="00AD666A"/>
    <w:rsid w:val="00AD67C2"/>
    <w:rsid w:val="00AD73B2"/>
    <w:rsid w:val="00AE0158"/>
    <w:rsid w:val="00AE303F"/>
    <w:rsid w:val="00AE47E4"/>
    <w:rsid w:val="00AE496A"/>
    <w:rsid w:val="00AE6EFE"/>
    <w:rsid w:val="00AF493A"/>
    <w:rsid w:val="00AF6424"/>
    <w:rsid w:val="00B000FF"/>
    <w:rsid w:val="00B01AFB"/>
    <w:rsid w:val="00B02DD0"/>
    <w:rsid w:val="00B075A0"/>
    <w:rsid w:val="00B07756"/>
    <w:rsid w:val="00B10710"/>
    <w:rsid w:val="00B109DE"/>
    <w:rsid w:val="00B11054"/>
    <w:rsid w:val="00B178E6"/>
    <w:rsid w:val="00B236A7"/>
    <w:rsid w:val="00B26B4C"/>
    <w:rsid w:val="00B27FA0"/>
    <w:rsid w:val="00B3153C"/>
    <w:rsid w:val="00B3434F"/>
    <w:rsid w:val="00B40595"/>
    <w:rsid w:val="00B43DF2"/>
    <w:rsid w:val="00B44456"/>
    <w:rsid w:val="00B45E93"/>
    <w:rsid w:val="00B46D77"/>
    <w:rsid w:val="00B50324"/>
    <w:rsid w:val="00B50C75"/>
    <w:rsid w:val="00B516FE"/>
    <w:rsid w:val="00B53998"/>
    <w:rsid w:val="00B53BF5"/>
    <w:rsid w:val="00B53E0F"/>
    <w:rsid w:val="00B55A95"/>
    <w:rsid w:val="00B5796B"/>
    <w:rsid w:val="00B57DB7"/>
    <w:rsid w:val="00B60D28"/>
    <w:rsid w:val="00B664FF"/>
    <w:rsid w:val="00B66DE0"/>
    <w:rsid w:val="00B70139"/>
    <w:rsid w:val="00B72001"/>
    <w:rsid w:val="00B72A50"/>
    <w:rsid w:val="00B74436"/>
    <w:rsid w:val="00B77FE1"/>
    <w:rsid w:val="00B80BD2"/>
    <w:rsid w:val="00B80D4D"/>
    <w:rsid w:val="00B848C5"/>
    <w:rsid w:val="00B849CB"/>
    <w:rsid w:val="00B8791D"/>
    <w:rsid w:val="00B900BA"/>
    <w:rsid w:val="00B91F81"/>
    <w:rsid w:val="00B921AE"/>
    <w:rsid w:val="00BA0159"/>
    <w:rsid w:val="00BA46D1"/>
    <w:rsid w:val="00BA48C4"/>
    <w:rsid w:val="00BA6A2A"/>
    <w:rsid w:val="00BB2C6C"/>
    <w:rsid w:val="00BB322A"/>
    <w:rsid w:val="00BB43AA"/>
    <w:rsid w:val="00BB6AA2"/>
    <w:rsid w:val="00BB7559"/>
    <w:rsid w:val="00BC249B"/>
    <w:rsid w:val="00BC3BD2"/>
    <w:rsid w:val="00BD1005"/>
    <w:rsid w:val="00BD2B78"/>
    <w:rsid w:val="00BE256B"/>
    <w:rsid w:val="00BE42DA"/>
    <w:rsid w:val="00BE4807"/>
    <w:rsid w:val="00BE78B4"/>
    <w:rsid w:val="00BF0333"/>
    <w:rsid w:val="00BF30A5"/>
    <w:rsid w:val="00BF4565"/>
    <w:rsid w:val="00BF54E6"/>
    <w:rsid w:val="00C0178B"/>
    <w:rsid w:val="00C03388"/>
    <w:rsid w:val="00C0383C"/>
    <w:rsid w:val="00C03DD7"/>
    <w:rsid w:val="00C04CC7"/>
    <w:rsid w:val="00C070A8"/>
    <w:rsid w:val="00C0792D"/>
    <w:rsid w:val="00C11B47"/>
    <w:rsid w:val="00C14183"/>
    <w:rsid w:val="00C151A6"/>
    <w:rsid w:val="00C21490"/>
    <w:rsid w:val="00C24096"/>
    <w:rsid w:val="00C267F7"/>
    <w:rsid w:val="00C2694F"/>
    <w:rsid w:val="00C27889"/>
    <w:rsid w:val="00C27F50"/>
    <w:rsid w:val="00C30943"/>
    <w:rsid w:val="00C3380B"/>
    <w:rsid w:val="00C33C58"/>
    <w:rsid w:val="00C33EA8"/>
    <w:rsid w:val="00C358C4"/>
    <w:rsid w:val="00C417EE"/>
    <w:rsid w:val="00C44242"/>
    <w:rsid w:val="00C47227"/>
    <w:rsid w:val="00C47C4C"/>
    <w:rsid w:val="00C52E23"/>
    <w:rsid w:val="00C53125"/>
    <w:rsid w:val="00C53E37"/>
    <w:rsid w:val="00C56FB2"/>
    <w:rsid w:val="00C63B67"/>
    <w:rsid w:val="00C6711C"/>
    <w:rsid w:val="00C6745D"/>
    <w:rsid w:val="00C6790F"/>
    <w:rsid w:val="00C724B8"/>
    <w:rsid w:val="00C7387D"/>
    <w:rsid w:val="00C73C72"/>
    <w:rsid w:val="00C75779"/>
    <w:rsid w:val="00C760A5"/>
    <w:rsid w:val="00C776F9"/>
    <w:rsid w:val="00C8050C"/>
    <w:rsid w:val="00C81787"/>
    <w:rsid w:val="00C81EB1"/>
    <w:rsid w:val="00C82650"/>
    <w:rsid w:val="00C83680"/>
    <w:rsid w:val="00C845EF"/>
    <w:rsid w:val="00C85F21"/>
    <w:rsid w:val="00C87EE7"/>
    <w:rsid w:val="00C90EF4"/>
    <w:rsid w:val="00C92BFB"/>
    <w:rsid w:val="00C93168"/>
    <w:rsid w:val="00C97B35"/>
    <w:rsid w:val="00C97BEE"/>
    <w:rsid w:val="00CA05AD"/>
    <w:rsid w:val="00CA6B69"/>
    <w:rsid w:val="00CA70B8"/>
    <w:rsid w:val="00CB49EE"/>
    <w:rsid w:val="00CB5DE3"/>
    <w:rsid w:val="00CC1AF5"/>
    <w:rsid w:val="00CC63DC"/>
    <w:rsid w:val="00CC7E5C"/>
    <w:rsid w:val="00CD07F0"/>
    <w:rsid w:val="00CD15FA"/>
    <w:rsid w:val="00CD4F58"/>
    <w:rsid w:val="00CD5937"/>
    <w:rsid w:val="00CE0A1A"/>
    <w:rsid w:val="00CE18CB"/>
    <w:rsid w:val="00CE4136"/>
    <w:rsid w:val="00CE4B86"/>
    <w:rsid w:val="00CF08EE"/>
    <w:rsid w:val="00CF0C49"/>
    <w:rsid w:val="00CF286E"/>
    <w:rsid w:val="00CF43B3"/>
    <w:rsid w:val="00CF47BD"/>
    <w:rsid w:val="00CF4C73"/>
    <w:rsid w:val="00CF5A45"/>
    <w:rsid w:val="00CF6952"/>
    <w:rsid w:val="00D01DF1"/>
    <w:rsid w:val="00D14D98"/>
    <w:rsid w:val="00D155B4"/>
    <w:rsid w:val="00D16049"/>
    <w:rsid w:val="00D16566"/>
    <w:rsid w:val="00D17163"/>
    <w:rsid w:val="00D21E29"/>
    <w:rsid w:val="00D27D18"/>
    <w:rsid w:val="00D30BCA"/>
    <w:rsid w:val="00D34767"/>
    <w:rsid w:val="00D379B4"/>
    <w:rsid w:val="00D37DBB"/>
    <w:rsid w:val="00D403D8"/>
    <w:rsid w:val="00D432CB"/>
    <w:rsid w:val="00D47318"/>
    <w:rsid w:val="00D47B70"/>
    <w:rsid w:val="00D54D6B"/>
    <w:rsid w:val="00D55EFD"/>
    <w:rsid w:val="00D61709"/>
    <w:rsid w:val="00D61D53"/>
    <w:rsid w:val="00D626AC"/>
    <w:rsid w:val="00D63169"/>
    <w:rsid w:val="00D63D64"/>
    <w:rsid w:val="00D70A96"/>
    <w:rsid w:val="00D71EDB"/>
    <w:rsid w:val="00D7232E"/>
    <w:rsid w:val="00D73BDF"/>
    <w:rsid w:val="00D75EA5"/>
    <w:rsid w:val="00D7663F"/>
    <w:rsid w:val="00D8055F"/>
    <w:rsid w:val="00D817E5"/>
    <w:rsid w:val="00D85546"/>
    <w:rsid w:val="00D87351"/>
    <w:rsid w:val="00D90E72"/>
    <w:rsid w:val="00D92D76"/>
    <w:rsid w:val="00D955D1"/>
    <w:rsid w:val="00D9600F"/>
    <w:rsid w:val="00D97A20"/>
    <w:rsid w:val="00DA18E7"/>
    <w:rsid w:val="00DA50A8"/>
    <w:rsid w:val="00DA7684"/>
    <w:rsid w:val="00DB0469"/>
    <w:rsid w:val="00DB4057"/>
    <w:rsid w:val="00DB492F"/>
    <w:rsid w:val="00DB4D28"/>
    <w:rsid w:val="00DC0685"/>
    <w:rsid w:val="00DC0CFD"/>
    <w:rsid w:val="00DC1440"/>
    <w:rsid w:val="00DC2D33"/>
    <w:rsid w:val="00DC4935"/>
    <w:rsid w:val="00DD014E"/>
    <w:rsid w:val="00DD34F4"/>
    <w:rsid w:val="00DD35B9"/>
    <w:rsid w:val="00DD38F4"/>
    <w:rsid w:val="00DD5AB5"/>
    <w:rsid w:val="00DE2091"/>
    <w:rsid w:val="00DE3942"/>
    <w:rsid w:val="00DE648F"/>
    <w:rsid w:val="00DE6D5A"/>
    <w:rsid w:val="00DF17C0"/>
    <w:rsid w:val="00DF5A07"/>
    <w:rsid w:val="00DF7B90"/>
    <w:rsid w:val="00E00053"/>
    <w:rsid w:val="00E05D54"/>
    <w:rsid w:val="00E06C7D"/>
    <w:rsid w:val="00E1344D"/>
    <w:rsid w:val="00E13CBA"/>
    <w:rsid w:val="00E2090A"/>
    <w:rsid w:val="00E22C17"/>
    <w:rsid w:val="00E2385D"/>
    <w:rsid w:val="00E27A62"/>
    <w:rsid w:val="00E3023D"/>
    <w:rsid w:val="00E33F2E"/>
    <w:rsid w:val="00E347D6"/>
    <w:rsid w:val="00E35090"/>
    <w:rsid w:val="00E36435"/>
    <w:rsid w:val="00E46599"/>
    <w:rsid w:val="00E62114"/>
    <w:rsid w:val="00E624AA"/>
    <w:rsid w:val="00E65688"/>
    <w:rsid w:val="00E667E3"/>
    <w:rsid w:val="00E7265B"/>
    <w:rsid w:val="00E75BFB"/>
    <w:rsid w:val="00E76F7A"/>
    <w:rsid w:val="00E80703"/>
    <w:rsid w:val="00E82D19"/>
    <w:rsid w:val="00E84EB6"/>
    <w:rsid w:val="00E85848"/>
    <w:rsid w:val="00E87054"/>
    <w:rsid w:val="00E9359A"/>
    <w:rsid w:val="00E94B85"/>
    <w:rsid w:val="00E9613F"/>
    <w:rsid w:val="00E96F85"/>
    <w:rsid w:val="00EA0190"/>
    <w:rsid w:val="00EA12D2"/>
    <w:rsid w:val="00EA6825"/>
    <w:rsid w:val="00EA6B2F"/>
    <w:rsid w:val="00EB2A53"/>
    <w:rsid w:val="00EB334A"/>
    <w:rsid w:val="00EB5DFB"/>
    <w:rsid w:val="00EC14EE"/>
    <w:rsid w:val="00EC1DB7"/>
    <w:rsid w:val="00EC3DE8"/>
    <w:rsid w:val="00EC470E"/>
    <w:rsid w:val="00EC47E0"/>
    <w:rsid w:val="00EC5052"/>
    <w:rsid w:val="00EC537F"/>
    <w:rsid w:val="00ED01B0"/>
    <w:rsid w:val="00ED0E55"/>
    <w:rsid w:val="00ED12C0"/>
    <w:rsid w:val="00ED1417"/>
    <w:rsid w:val="00ED1655"/>
    <w:rsid w:val="00ED25EF"/>
    <w:rsid w:val="00ED37A8"/>
    <w:rsid w:val="00ED3FA9"/>
    <w:rsid w:val="00ED56D5"/>
    <w:rsid w:val="00ED5B94"/>
    <w:rsid w:val="00ED5E4C"/>
    <w:rsid w:val="00ED6BE7"/>
    <w:rsid w:val="00EE1136"/>
    <w:rsid w:val="00EE36AE"/>
    <w:rsid w:val="00EE39DA"/>
    <w:rsid w:val="00EE689B"/>
    <w:rsid w:val="00EF29A2"/>
    <w:rsid w:val="00EF3327"/>
    <w:rsid w:val="00EF3BA2"/>
    <w:rsid w:val="00EF5718"/>
    <w:rsid w:val="00EF7326"/>
    <w:rsid w:val="00F04B5A"/>
    <w:rsid w:val="00F056F2"/>
    <w:rsid w:val="00F060D3"/>
    <w:rsid w:val="00F10C68"/>
    <w:rsid w:val="00F16FD3"/>
    <w:rsid w:val="00F21760"/>
    <w:rsid w:val="00F220F6"/>
    <w:rsid w:val="00F22D87"/>
    <w:rsid w:val="00F2419F"/>
    <w:rsid w:val="00F24D5D"/>
    <w:rsid w:val="00F267AA"/>
    <w:rsid w:val="00F27979"/>
    <w:rsid w:val="00F306F0"/>
    <w:rsid w:val="00F30D59"/>
    <w:rsid w:val="00F33218"/>
    <w:rsid w:val="00F34743"/>
    <w:rsid w:val="00F35BA5"/>
    <w:rsid w:val="00F3643F"/>
    <w:rsid w:val="00F3653A"/>
    <w:rsid w:val="00F43199"/>
    <w:rsid w:val="00F43371"/>
    <w:rsid w:val="00F43B3F"/>
    <w:rsid w:val="00F4417A"/>
    <w:rsid w:val="00F46341"/>
    <w:rsid w:val="00F46A66"/>
    <w:rsid w:val="00F471BC"/>
    <w:rsid w:val="00F520BF"/>
    <w:rsid w:val="00F52284"/>
    <w:rsid w:val="00F52B74"/>
    <w:rsid w:val="00F53EE6"/>
    <w:rsid w:val="00F5753D"/>
    <w:rsid w:val="00F7263B"/>
    <w:rsid w:val="00F7288C"/>
    <w:rsid w:val="00F73491"/>
    <w:rsid w:val="00F76058"/>
    <w:rsid w:val="00F80B51"/>
    <w:rsid w:val="00F80CDE"/>
    <w:rsid w:val="00F80EEE"/>
    <w:rsid w:val="00F83080"/>
    <w:rsid w:val="00F9076F"/>
    <w:rsid w:val="00F91752"/>
    <w:rsid w:val="00F91C5D"/>
    <w:rsid w:val="00F9517A"/>
    <w:rsid w:val="00F97D4F"/>
    <w:rsid w:val="00FA0042"/>
    <w:rsid w:val="00FA1375"/>
    <w:rsid w:val="00FA1604"/>
    <w:rsid w:val="00FA228B"/>
    <w:rsid w:val="00FA3D06"/>
    <w:rsid w:val="00FA47EE"/>
    <w:rsid w:val="00FA5D7F"/>
    <w:rsid w:val="00FB046F"/>
    <w:rsid w:val="00FB1324"/>
    <w:rsid w:val="00FB6FA5"/>
    <w:rsid w:val="00FC0109"/>
    <w:rsid w:val="00FC297A"/>
    <w:rsid w:val="00FC32F8"/>
    <w:rsid w:val="00FC5E44"/>
    <w:rsid w:val="00FC6BCF"/>
    <w:rsid w:val="00FC7864"/>
    <w:rsid w:val="00FD136E"/>
    <w:rsid w:val="00FD44FD"/>
    <w:rsid w:val="00FF1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3016360D"/>
  <w15:chartTrackingRefBased/>
  <w15:docId w15:val="{666C2565-5BE3-4055-9FC4-7A4C4C42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3491"/>
    <w:pPr>
      <w:spacing w:before="80" w:after="80" w:line="300" w:lineRule="atLeast"/>
      <w:jc w:val="both"/>
    </w:pPr>
    <w:rPr>
      <w:rFonts w:ascii=".VnTime" w:eastAsia="SimSun" w:hAnsi=".VnTime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59BB"/>
    <w:pPr>
      <w:spacing w:before="80" w:after="80" w:line="3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C5C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C5C93"/>
    <w:rPr>
      <w:rFonts w:ascii=".VnTime" w:eastAsia="SimSun" w:hAnsi=".VnTime"/>
      <w:sz w:val="28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AC5C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5C93"/>
    <w:rPr>
      <w:rFonts w:ascii=".VnTime" w:eastAsia="SimSun" w:hAnsi=".VnTime"/>
      <w:sz w:val="28"/>
      <w:szCs w:val="28"/>
      <w:lang w:eastAsia="zh-CN"/>
    </w:rPr>
  </w:style>
  <w:style w:type="paragraph" w:styleId="ListParagraph">
    <w:name w:val="List Paragraph"/>
    <w:basedOn w:val="Normal"/>
    <w:uiPriority w:val="99"/>
    <w:qFormat/>
    <w:rsid w:val="0021141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D4C3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AD4C38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ocuments\Mau%20Nghi%20quyet%20cua%20Hoi%20dong%20thanh%20vi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B3BED2-E2E1-4021-BDA1-01F6BD14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Nghi quyet cua Hoi dong thanh vien.dot</Template>
  <TotalTime>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Mẫu 1</vt:lpstr>
    </vt:vector>
  </TitlesOfParts>
  <Company>VEAM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Mẫu 1</dc:title>
  <dc:subject/>
  <dc:creator>PhamVanKhanh</dc:creator>
  <cp:keywords/>
  <cp:lastModifiedBy>Công Nguyễn Chí</cp:lastModifiedBy>
  <cp:revision>3</cp:revision>
  <cp:lastPrinted>2022-11-28T03:34:00Z</cp:lastPrinted>
  <dcterms:created xsi:type="dcterms:W3CDTF">2024-03-07T03:25:00Z</dcterms:created>
  <dcterms:modified xsi:type="dcterms:W3CDTF">2024-03-07T10:26:00Z</dcterms:modified>
</cp:coreProperties>
</file>