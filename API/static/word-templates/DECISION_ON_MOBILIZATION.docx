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4" w:type="dxa"/>
        <w:tblInd w:w="-885" w:type="dxa"/>
        <w:tblLook w:val="01E0" w:firstRow="1" w:lastRow="1" w:firstColumn="1" w:lastColumn="1" w:noHBand="0" w:noVBand="0"/>
      </w:tblPr>
      <w:tblGrid>
        <w:gridCol w:w="5104"/>
        <w:gridCol w:w="5420"/>
      </w:tblGrid>
      <w:tr w:rsidR="00314358" w:rsidRPr="00314358" w14:paraId="076F02D0" w14:textId="77777777" w:rsidTr="007F3704">
        <w:trPr>
          <w:trHeight w:val="853"/>
        </w:trPr>
        <w:tc>
          <w:tcPr>
            <w:tcW w:w="5104" w:type="dxa"/>
          </w:tcPr>
          <w:p w14:paraId="4E49E208" w14:textId="77777777" w:rsidR="00D92D76" w:rsidRPr="00314358" w:rsidRDefault="00393979" w:rsidP="00142B2B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314358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4294967292" distB="4294967292" distL="114300" distR="114300" simplePos="0" relativeHeight="251657216" behindDoc="0" locked="0" layoutInCell="1" allowOverlap="1" wp14:anchorId="35E66CF1" wp14:editId="3BCF9477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441960</wp:posOffset>
                      </wp:positionV>
                      <wp:extent cx="1264285" cy="0"/>
                      <wp:effectExtent l="0" t="0" r="31115" b="19050"/>
                      <wp:wrapNone/>
                      <wp:docPr id="3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64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3F99B" id="Line 26" o:spid="_x0000_s1026" style="position:absolute;flip:y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7.05pt,34.8pt" to="166.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8HGgIAADM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"/>
                  </w:pict>
                </mc:Fallback>
              </mc:AlternateContent>
            </w:r>
            <w:r w:rsidR="00D92D76" w:rsidRPr="00314358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TỔNG CÔNG TY MÁY ĐỘNG LỰC</w:t>
            </w:r>
            <w:r w:rsidR="00056AE2" w:rsidRPr="00314358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D92D76" w:rsidRPr="00314358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VÀ MÁY NÔNG NGHIỆP VIỆT NAM</w:t>
            </w:r>
            <w:r w:rsidR="00044691" w:rsidRPr="00314358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056AE2" w:rsidRPr="00314358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-</w:t>
            </w:r>
            <w:r w:rsidR="00044691" w:rsidRPr="00314358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056AE2" w:rsidRPr="00314358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CTCP</w:t>
            </w:r>
          </w:p>
        </w:tc>
        <w:tc>
          <w:tcPr>
            <w:tcW w:w="5420" w:type="dxa"/>
          </w:tcPr>
          <w:p w14:paraId="03712A32" w14:textId="77777777" w:rsidR="00D92D76" w:rsidRPr="00314358" w:rsidRDefault="00D92D76" w:rsidP="00056AE2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pacing w:val="-10"/>
                <w:sz w:val="26"/>
                <w:szCs w:val="26"/>
              </w:rPr>
            </w:pPr>
            <w:r w:rsidRPr="00314358">
              <w:rPr>
                <w:rFonts w:ascii="Times New Roman" w:hAnsi="Times New Roman"/>
                <w:b/>
                <w:color w:val="000000" w:themeColor="text1"/>
                <w:spacing w:val="-10"/>
                <w:sz w:val="26"/>
                <w:szCs w:val="26"/>
              </w:rPr>
              <w:t>CỘNG HÒA XÃ HỘI CHỦ NGHĨA VIỆT NAM</w:t>
            </w:r>
          </w:p>
          <w:p w14:paraId="276C791D" w14:textId="77777777" w:rsidR="00D92D76" w:rsidRPr="00314358" w:rsidRDefault="00393979" w:rsidP="00142B2B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7713E">
              <w:rPr>
                <w:rFonts w:ascii="Times New Roman" w:hAnsi="Times New Roman"/>
                <w:noProof/>
                <w:color w:val="000000" w:themeColor="text1"/>
                <w:szCs w:val="26"/>
                <w:lang w:eastAsia="en-US"/>
              </w:rPr>
              <mc:AlternateContent>
                <mc:Choice Requires="wps">
                  <w:drawing>
                    <wp:anchor distT="4294967292" distB="4294967292" distL="114300" distR="114300" simplePos="0" relativeHeight="251658240" behindDoc="0" locked="0" layoutInCell="1" allowOverlap="1" wp14:anchorId="40A43E20" wp14:editId="4A7F25DC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213995</wp:posOffset>
                      </wp:positionV>
                      <wp:extent cx="2209800" cy="0"/>
                      <wp:effectExtent l="0" t="0" r="19050" b="19050"/>
                      <wp:wrapNone/>
                      <wp:docPr id="2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1827C" id="Line 27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2.85pt,16.85pt" to="216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il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"/>
                  </w:pict>
                </mc:Fallback>
              </mc:AlternateContent>
            </w:r>
            <w:r w:rsidR="00D92D76" w:rsidRPr="0067713E">
              <w:rPr>
                <w:rFonts w:ascii="Times New Roman" w:hAnsi="Times New Roman"/>
                <w:b/>
                <w:color w:val="000000" w:themeColor="text1"/>
                <w:szCs w:val="26"/>
              </w:rPr>
              <w:t xml:space="preserve">Độc lập </w:t>
            </w:r>
            <w:r w:rsidR="004677D0" w:rsidRPr="0067713E">
              <w:rPr>
                <w:rFonts w:ascii="Times New Roman" w:hAnsi="Times New Roman"/>
                <w:b/>
                <w:color w:val="000000" w:themeColor="text1"/>
                <w:szCs w:val="26"/>
              </w:rPr>
              <w:t>-</w:t>
            </w:r>
            <w:r w:rsidR="00D92D76" w:rsidRPr="0067713E">
              <w:rPr>
                <w:rFonts w:ascii="Times New Roman" w:hAnsi="Times New Roman"/>
                <w:b/>
                <w:color w:val="000000" w:themeColor="text1"/>
                <w:szCs w:val="26"/>
              </w:rPr>
              <w:t xml:space="preserve"> Tự do</w:t>
            </w:r>
            <w:r w:rsidR="004677D0" w:rsidRPr="0067713E">
              <w:rPr>
                <w:rFonts w:ascii="Times New Roman" w:hAnsi="Times New Roman"/>
                <w:b/>
                <w:color w:val="000000" w:themeColor="text1"/>
                <w:szCs w:val="26"/>
              </w:rPr>
              <w:t xml:space="preserve"> </w:t>
            </w:r>
            <w:r w:rsidR="00D92D76" w:rsidRPr="0067713E">
              <w:rPr>
                <w:rFonts w:ascii="Times New Roman" w:hAnsi="Times New Roman"/>
                <w:b/>
                <w:color w:val="000000" w:themeColor="text1"/>
                <w:szCs w:val="26"/>
              </w:rPr>
              <w:t>- Hạnh phúc</w:t>
            </w:r>
          </w:p>
        </w:tc>
      </w:tr>
      <w:tr w:rsidR="00314358" w:rsidRPr="00314358" w14:paraId="7CC31D86" w14:textId="77777777" w:rsidTr="007F3704">
        <w:trPr>
          <w:trHeight w:val="359"/>
        </w:trPr>
        <w:tc>
          <w:tcPr>
            <w:tcW w:w="5104" w:type="dxa"/>
          </w:tcPr>
          <w:p w14:paraId="48CB9EA8" w14:textId="1215C485" w:rsidR="00D92D76" w:rsidRPr="00314358" w:rsidRDefault="00AD666A" w:rsidP="00BB6ED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314358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Số: </w:t>
            </w:r>
            <w:r w:rsidR="00814599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="00814599">
              <w:rPr>
                <w:rFonts w:ascii="Times New Roman" w:hAnsi="Times New Roman"/>
                <w:sz w:val="26"/>
                <w:szCs w:val="26"/>
              </w:rPr>
              <w:instrText xml:space="preserve"> MERGEFIELD  DECISION_NO  \* MERGEFORMAT </w:instrText>
            </w:r>
            <w:r w:rsidR="00814599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 w:rsidR="00814599">
              <w:rPr>
                <w:rFonts w:ascii="Times New Roman" w:hAnsi="Times New Roman"/>
                <w:noProof/>
                <w:sz w:val="26"/>
                <w:szCs w:val="26"/>
              </w:rPr>
              <w:t>«DECISION_NO»</w:t>
            </w:r>
            <w:r w:rsidR="00814599"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  <w:tc>
          <w:tcPr>
            <w:tcW w:w="5420" w:type="dxa"/>
          </w:tcPr>
          <w:p w14:paraId="46927C9B" w14:textId="780B0182" w:rsidR="00D92D76" w:rsidRPr="00314358" w:rsidRDefault="00C10A1D" w:rsidP="004D51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r w:rsidRPr="00314358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Hà Nội, </w:t>
            </w:r>
            <w:bookmarkStart w:id="0" w:name="_Hlk160011420"/>
            <w:r w:rsidRPr="00314358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ngày</w:t>
            </w:r>
            <w:r w:rsidR="00814599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 </w:t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SIGN_DAY  \* MERGEFORMAT </w:instrText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814599">
              <w:rPr>
                <w:rFonts w:ascii="Times New Roman" w:hAnsi="Times New Roman"/>
                <w:i/>
                <w:noProof/>
                <w:sz w:val="26"/>
                <w:szCs w:val="26"/>
              </w:rPr>
              <w:t>«SIGN_DAY»</w:t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814599" w:rsidRPr="00905953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SIGN_MONTH  \* MERGEFORMAT </w:instrText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814599">
              <w:rPr>
                <w:rFonts w:ascii="Times New Roman" w:hAnsi="Times New Roman"/>
                <w:i/>
                <w:noProof/>
                <w:sz w:val="26"/>
                <w:szCs w:val="26"/>
              </w:rPr>
              <w:t>«SIGN_MONTH»</w:t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r w:rsidR="00814599" w:rsidRPr="0090595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t xml:space="preserve">năm </w:t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SIGN_YEAR  \* MERGEFORMAT </w:instrText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814599">
              <w:rPr>
                <w:rFonts w:ascii="Times New Roman" w:hAnsi="Times New Roman"/>
                <w:i/>
                <w:noProof/>
                <w:sz w:val="26"/>
                <w:szCs w:val="26"/>
              </w:rPr>
              <w:t>«SIGN_YEAR»</w:t>
            </w:r>
            <w:r w:rsidR="00814599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bookmarkEnd w:id="0"/>
          </w:p>
        </w:tc>
      </w:tr>
    </w:tbl>
    <w:p w14:paraId="64508800" w14:textId="77777777" w:rsidR="00F73491" w:rsidRPr="00314358" w:rsidRDefault="007F3704" w:rsidP="00807C75">
      <w:pPr>
        <w:spacing w:before="360" w:after="0" w:line="240" w:lineRule="auto"/>
        <w:jc w:val="center"/>
        <w:rPr>
          <w:rFonts w:ascii="Times New Roman" w:hAnsi="Times New Roman"/>
          <w:b/>
          <w:bCs/>
          <w:color w:val="000000" w:themeColor="text1"/>
        </w:rPr>
      </w:pPr>
      <w:r w:rsidRPr="00314358">
        <w:rPr>
          <w:rFonts w:ascii="Times New Roman" w:hAnsi="Times New Roman"/>
          <w:b/>
          <w:bCs/>
          <w:color w:val="000000" w:themeColor="text1"/>
        </w:rPr>
        <w:t>QUYẾT</w:t>
      </w:r>
      <w:r w:rsidR="00221D5E" w:rsidRPr="00314358">
        <w:rPr>
          <w:rFonts w:ascii="Times New Roman" w:hAnsi="Times New Roman"/>
          <w:b/>
          <w:bCs/>
          <w:color w:val="000000" w:themeColor="text1"/>
        </w:rPr>
        <w:t xml:space="preserve"> ĐỊNH</w:t>
      </w:r>
    </w:p>
    <w:p w14:paraId="007E5E9E" w14:textId="406C4E58" w:rsidR="00B72001" w:rsidRPr="008527D7" w:rsidRDefault="00AF465D" w:rsidP="00506EBA">
      <w:pPr>
        <w:spacing w:before="0" w:after="360" w:line="240" w:lineRule="auto"/>
        <w:jc w:val="center"/>
        <w:rPr>
          <w:rFonts w:ascii="Times New Roman" w:hAnsi="Times New Roman"/>
          <w:b/>
          <w:bCs/>
          <w:color w:val="000000" w:themeColor="text1"/>
        </w:rPr>
      </w:pPr>
      <w:r w:rsidRPr="008527D7">
        <w:rPr>
          <w:rFonts w:ascii="Times New Roman" w:hAnsi="Times New Roman"/>
          <w:b/>
          <w:bCs/>
          <w:noProof/>
          <w:color w:val="000000" w:themeColor="text1"/>
          <w:lang w:eastAsia="en-US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549ABC13" wp14:editId="2901CC15">
                <wp:simplePos x="0" y="0"/>
                <wp:positionH relativeFrom="margin">
                  <wp:posOffset>2505075</wp:posOffset>
                </wp:positionH>
                <wp:positionV relativeFrom="paragraph">
                  <wp:posOffset>208915</wp:posOffset>
                </wp:positionV>
                <wp:extent cx="1001395" cy="0"/>
                <wp:effectExtent l="0" t="0" r="27305" b="19050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1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CFA9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97.25pt;margin-top:16.45pt;width:78.8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6F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">
                <w10:wrap anchorx="margin"/>
              </v:shape>
            </w:pict>
          </mc:Fallback>
        </mc:AlternateContent>
      </w:r>
      <w:r w:rsidR="001D32CC" w:rsidRPr="008527D7">
        <w:rPr>
          <w:rFonts w:ascii="Times New Roman" w:hAnsi="Times New Roman"/>
          <w:b/>
          <w:bCs/>
          <w:color w:val="000000" w:themeColor="text1"/>
        </w:rPr>
        <w:t xml:space="preserve">  </w:t>
      </w:r>
      <w:r w:rsidRPr="008527D7">
        <w:rPr>
          <w:rFonts w:ascii="Times New Roman" w:hAnsi="Times New Roman"/>
          <w:b/>
          <w:bCs/>
          <w:color w:val="000000" w:themeColor="text1"/>
        </w:rPr>
        <w:t>Về vi</w:t>
      </w:r>
      <w:r w:rsidR="00120607" w:rsidRPr="008527D7">
        <w:rPr>
          <w:rFonts w:ascii="Times New Roman" w:hAnsi="Times New Roman"/>
          <w:b/>
          <w:bCs/>
          <w:color w:val="000000" w:themeColor="text1"/>
        </w:rPr>
        <w:t>ệc</w:t>
      </w:r>
      <w:r w:rsidR="00BC628A" w:rsidRPr="008527D7">
        <w:rPr>
          <w:rFonts w:ascii="Times New Roman" w:hAnsi="Times New Roman"/>
          <w:b/>
          <w:bCs/>
          <w:color w:val="000000" w:themeColor="text1"/>
          <w:lang w:val="vi-VN"/>
        </w:rPr>
        <w:t xml:space="preserve"> điều động</w:t>
      </w:r>
      <w:r w:rsidR="00036D93" w:rsidRPr="008527D7">
        <w:rPr>
          <w:rFonts w:ascii="Times New Roman" w:hAnsi="Times New Roman"/>
          <w:b/>
          <w:bCs/>
          <w:color w:val="000000" w:themeColor="text1"/>
          <w:lang w:val="vi-VN"/>
        </w:rPr>
        <w:t xml:space="preserve"> </w:t>
      </w:r>
      <w:r w:rsidR="005E3979" w:rsidRPr="008527D7">
        <w:rPr>
          <w:rFonts w:ascii="Times New Roman" w:hAnsi="Times New Roman"/>
          <w:b/>
          <w:bCs/>
          <w:color w:val="000000" w:themeColor="text1"/>
        </w:rPr>
        <w:t>nhân</w:t>
      </w:r>
      <w:r w:rsidR="005E3979" w:rsidRPr="008527D7">
        <w:rPr>
          <w:rFonts w:ascii="Times New Roman" w:hAnsi="Times New Roman"/>
          <w:b/>
          <w:bCs/>
          <w:color w:val="000000" w:themeColor="text1"/>
          <w:lang w:val="vi-VN"/>
        </w:rPr>
        <w:t xml:space="preserve"> sự</w:t>
      </w:r>
    </w:p>
    <w:p w14:paraId="5070E58B" w14:textId="77777777" w:rsidR="002268E9" w:rsidRDefault="00684055" w:rsidP="00EB02D5">
      <w:pPr>
        <w:spacing w:before="0" w:after="0" w:line="240" w:lineRule="auto"/>
        <w:jc w:val="center"/>
        <w:rPr>
          <w:rFonts w:ascii="Times New Roman Bold" w:hAnsi="Times New Roman Bold" w:hint="eastAsia"/>
          <w:b/>
          <w:bCs/>
          <w:color w:val="000000" w:themeColor="text1"/>
        </w:rPr>
      </w:pPr>
      <w:r w:rsidRPr="00314358">
        <w:rPr>
          <w:rFonts w:ascii="Times New Roman Bold" w:hAnsi="Times New Roman Bold"/>
          <w:b/>
          <w:bCs/>
          <w:color w:val="000000" w:themeColor="text1"/>
        </w:rPr>
        <w:t>TỔNG GIÁM ĐỐC</w:t>
      </w:r>
    </w:p>
    <w:p w14:paraId="2B99CFB3" w14:textId="6A3FFC5A" w:rsidR="00F73491" w:rsidRPr="002268E9" w:rsidRDefault="00684055" w:rsidP="002268E9">
      <w:pPr>
        <w:spacing w:before="0" w:after="360" w:line="240" w:lineRule="auto"/>
        <w:ind w:left="-284" w:right="-143" w:firstLine="284"/>
        <w:jc w:val="center"/>
        <w:rPr>
          <w:rFonts w:ascii="Times New Roman Bold" w:hAnsi="Times New Roman Bold" w:hint="eastAsia"/>
          <w:b/>
          <w:bCs/>
          <w:color w:val="000000" w:themeColor="text1"/>
          <w:spacing w:val="-14"/>
        </w:rPr>
      </w:pPr>
      <w:r w:rsidRPr="002268E9">
        <w:rPr>
          <w:rFonts w:ascii="Times New Roman Bold" w:hAnsi="Times New Roman Bold"/>
          <w:b/>
          <w:bCs/>
          <w:color w:val="000000" w:themeColor="text1"/>
          <w:spacing w:val="-14"/>
        </w:rPr>
        <w:t>TỔNG CÔNG TY</w:t>
      </w:r>
      <w:r w:rsidR="002268E9" w:rsidRPr="002268E9">
        <w:rPr>
          <w:rFonts w:ascii="Times New Roman Bold" w:hAnsi="Times New Roman Bold"/>
          <w:b/>
          <w:bCs/>
          <w:color w:val="000000" w:themeColor="text1"/>
          <w:spacing w:val="-14"/>
        </w:rPr>
        <w:t xml:space="preserve"> </w:t>
      </w:r>
      <w:r w:rsidR="00F73491" w:rsidRPr="002268E9">
        <w:rPr>
          <w:rFonts w:ascii="Times New Roman Bold" w:hAnsi="Times New Roman Bold"/>
          <w:b/>
          <w:bCs/>
          <w:color w:val="000000" w:themeColor="text1"/>
          <w:spacing w:val="-14"/>
        </w:rPr>
        <w:t>MÁY ĐỘNG LỰC VÀ MÁY NÔNG NGHIỆP VIỆT NAM</w:t>
      </w:r>
      <w:r w:rsidR="00886F66" w:rsidRPr="002268E9">
        <w:rPr>
          <w:rFonts w:ascii="Times New Roman Bold" w:hAnsi="Times New Roman Bold"/>
          <w:b/>
          <w:bCs/>
          <w:color w:val="000000" w:themeColor="text1"/>
          <w:spacing w:val="-14"/>
        </w:rPr>
        <w:t xml:space="preserve"> - CTCP</w:t>
      </w:r>
    </w:p>
    <w:p w14:paraId="50A12688" w14:textId="77777777" w:rsidR="00C10A1D" w:rsidRPr="00DA0202" w:rsidRDefault="00C10A1D" w:rsidP="00C10A1D">
      <w:pPr>
        <w:spacing w:before="240" w:after="160" w:line="240" w:lineRule="auto"/>
        <w:ind w:firstLine="720"/>
        <w:rPr>
          <w:rFonts w:ascii="Times New Roman" w:hAnsi="Times New Roman"/>
          <w:bCs/>
          <w:i/>
        </w:rPr>
      </w:pPr>
      <w:r w:rsidRPr="00DA0202">
        <w:rPr>
          <w:rFonts w:ascii="Times New Roman" w:hAnsi="Times New Roman"/>
          <w:bCs/>
          <w:i/>
        </w:rPr>
        <w:t xml:space="preserve">Căn cứ Điều lệ Tổng công ty Máy động lực và Máy nông nghiệp Việt Nam - CTCP (VEAM) được Đại hội đồng cổ đông thông qua ngày </w:t>
      </w:r>
      <w:bookmarkStart w:id="1" w:name="_Hlk160011852"/>
      <w:r>
        <w:rPr>
          <w:rFonts w:ascii="Times New Roman" w:hAnsi="Times New Roman"/>
          <w:bCs/>
          <w:i/>
        </w:rPr>
        <w:t>…</w:t>
      </w:r>
      <w:r w:rsidRPr="00DA0202">
        <w:rPr>
          <w:rFonts w:ascii="Times New Roman" w:hAnsi="Times New Roman"/>
          <w:bCs/>
          <w:i/>
        </w:rPr>
        <w:t>/</w:t>
      </w:r>
      <w:r>
        <w:rPr>
          <w:rFonts w:ascii="Times New Roman" w:hAnsi="Times New Roman"/>
          <w:bCs/>
          <w:i/>
        </w:rPr>
        <w:t>…</w:t>
      </w:r>
      <w:r w:rsidRPr="00DA0202">
        <w:rPr>
          <w:rFonts w:ascii="Times New Roman" w:hAnsi="Times New Roman"/>
          <w:bCs/>
          <w:i/>
        </w:rPr>
        <w:t>/20</w:t>
      </w:r>
      <w:r>
        <w:rPr>
          <w:rFonts w:ascii="Times New Roman" w:hAnsi="Times New Roman"/>
          <w:bCs/>
          <w:i/>
        </w:rPr>
        <w:t>…</w:t>
      </w:r>
      <w:r w:rsidRPr="00DA0202">
        <w:rPr>
          <w:rFonts w:ascii="Times New Roman" w:hAnsi="Times New Roman"/>
          <w:bCs/>
          <w:i/>
        </w:rPr>
        <w:t>;</w:t>
      </w:r>
      <w:bookmarkEnd w:id="1"/>
    </w:p>
    <w:p w14:paraId="51500845" w14:textId="77777777" w:rsidR="00C10A1D" w:rsidRPr="008401B7" w:rsidRDefault="00C10A1D" w:rsidP="00C10A1D">
      <w:pPr>
        <w:spacing w:before="160" w:after="160" w:line="240" w:lineRule="auto"/>
        <w:ind w:firstLine="720"/>
        <w:rPr>
          <w:rFonts w:ascii="Times New Roman" w:hAnsi="Times New Roman"/>
          <w:bCs/>
          <w:i/>
        </w:rPr>
      </w:pPr>
      <w:r w:rsidRPr="008401B7">
        <w:rPr>
          <w:rFonts w:ascii="Times New Roman" w:hAnsi="Times New Roman"/>
          <w:bCs/>
          <w:i/>
        </w:rPr>
        <w:t>Căn cứ ……….;</w:t>
      </w:r>
    </w:p>
    <w:p w14:paraId="3E808C61" w14:textId="36F307ED" w:rsidR="006F023E" w:rsidRPr="00C10A1D" w:rsidRDefault="00021524" w:rsidP="00021524">
      <w:pPr>
        <w:spacing w:before="120" w:after="120" w:line="240" w:lineRule="auto"/>
        <w:ind w:firstLine="720"/>
        <w:rPr>
          <w:rFonts w:ascii="Times New Roman" w:hAnsi="Times New Roman"/>
          <w:i/>
          <w:iCs/>
          <w:spacing w:val="-2"/>
        </w:rPr>
      </w:pPr>
      <w:r w:rsidRPr="00C10A1D">
        <w:rPr>
          <w:rFonts w:ascii="Times New Roman" w:hAnsi="Times New Roman"/>
          <w:i/>
          <w:iCs/>
          <w:color w:val="000000" w:themeColor="text1"/>
        </w:rPr>
        <w:t xml:space="preserve">Theo đề nghị </w:t>
      </w:r>
      <w:r w:rsidR="00A71DCD" w:rsidRPr="00C10A1D">
        <w:rPr>
          <w:rFonts w:ascii="Times New Roman" w:hAnsi="Times New Roman"/>
          <w:i/>
          <w:iCs/>
          <w:color w:val="000000" w:themeColor="text1"/>
        </w:rPr>
        <w:t>của</w:t>
      </w:r>
      <w:r w:rsidR="00C10A1D" w:rsidRPr="00C10A1D">
        <w:rPr>
          <w:rFonts w:ascii="Times New Roman" w:hAnsi="Times New Roman"/>
          <w:i/>
          <w:iCs/>
          <w:color w:val="000000" w:themeColor="text1"/>
        </w:rPr>
        <w:t xml:space="preserve"> Ban Tổ chức Nhân sự và </w:t>
      </w:r>
      <w:r w:rsidR="00C10A1D" w:rsidRPr="00C10A1D">
        <w:rPr>
          <w:rFonts w:ascii="Times New Roman" w:hAnsi="Times New Roman"/>
          <w:bCs/>
          <w:i/>
          <w:iCs/>
          <w:color w:val="000000"/>
        </w:rPr>
        <w:t>Văn phòng/Ban ……. (nếu có)</w:t>
      </w:r>
      <w:r w:rsidRPr="00C10A1D">
        <w:rPr>
          <w:rFonts w:ascii="Times New Roman" w:hAnsi="Times New Roman"/>
          <w:bCs/>
          <w:i/>
          <w:iCs/>
        </w:rPr>
        <w:t>.</w:t>
      </w:r>
    </w:p>
    <w:p w14:paraId="7D34A799" w14:textId="77777777" w:rsidR="00F73491" w:rsidRPr="00314358" w:rsidRDefault="00D73BDF" w:rsidP="006F023E">
      <w:pPr>
        <w:spacing w:before="360" w:after="360" w:line="240" w:lineRule="auto"/>
        <w:jc w:val="center"/>
        <w:rPr>
          <w:rFonts w:ascii="Times New Roman" w:hAnsi="Times New Roman"/>
          <w:b/>
          <w:bCs/>
          <w:color w:val="000000" w:themeColor="text1"/>
        </w:rPr>
      </w:pPr>
      <w:r w:rsidRPr="00314358">
        <w:rPr>
          <w:rFonts w:ascii="Times New Roman" w:hAnsi="Times New Roman"/>
          <w:b/>
          <w:bCs/>
          <w:color w:val="000000" w:themeColor="text1"/>
        </w:rPr>
        <w:t>Q</w:t>
      </w:r>
      <w:r w:rsidR="00257854" w:rsidRPr="00314358">
        <w:rPr>
          <w:rFonts w:ascii="Times New Roman" w:hAnsi="Times New Roman"/>
          <w:b/>
          <w:bCs/>
          <w:color w:val="000000" w:themeColor="text1"/>
        </w:rPr>
        <w:t>UYẾT</w:t>
      </w:r>
      <w:r w:rsidR="00F73491" w:rsidRPr="00314358">
        <w:rPr>
          <w:rFonts w:ascii="Times New Roman" w:hAnsi="Times New Roman"/>
          <w:b/>
          <w:bCs/>
          <w:color w:val="000000" w:themeColor="text1"/>
        </w:rPr>
        <w:t xml:space="preserve"> </w:t>
      </w:r>
      <w:r w:rsidR="00221D5E" w:rsidRPr="00314358">
        <w:rPr>
          <w:rFonts w:ascii="Times New Roman" w:hAnsi="Times New Roman"/>
          <w:b/>
          <w:bCs/>
          <w:color w:val="000000" w:themeColor="text1"/>
        </w:rPr>
        <w:t>ĐỊNH</w:t>
      </w:r>
      <w:r w:rsidR="00F73491" w:rsidRPr="00314358">
        <w:rPr>
          <w:rFonts w:ascii="Times New Roman" w:hAnsi="Times New Roman"/>
          <w:b/>
          <w:bCs/>
          <w:color w:val="000000" w:themeColor="text1"/>
        </w:rPr>
        <w:t>:</w:t>
      </w:r>
    </w:p>
    <w:p w14:paraId="63194632" w14:textId="2957AE06" w:rsidR="005E3979" w:rsidRPr="00814599" w:rsidRDefault="00F73491" w:rsidP="00BC628A">
      <w:pPr>
        <w:tabs>
          <w:tab w:val="left" w:pos="993"/>
        </w:tabs>
        <w:spacing w:before="120" w:after="120" w:line="240" w:lineRule="auto"/>
        <w:ind w:firstLine="709"/>
        <w:rPr>
          <w:rFonts w:ascii="Times New Roman" w:hAnsi="Times New Roman"/>
          <w:bCs/>
          <w:color w:val="000000" w:themeColor="text1"/>
          <w:lang w:val="vi-VN"/>
        </w:rPr>
      </w:pPr>
      <w:r w:rsidRPr="00314358">
        <w:rPr>
          <w:rFonts w:ascii="Times New Roman" w:hAnsi="Times New Roman"/>
          <w:b/>
          <w:bCs/>
          <w:color w:val="000000" w:themeColor="text1"/>
        </w:rPr>
        <w:t xml:space="preserve">Điều </w:t>
      </w:r>
      <w:r w:rsidR="001C137E" w:rsidRPr="00314358">
        <w:rPr>
          <w:rFonts w:ascii="Times New Roman" w:hAnsi="Times New Roman"/>
          <w:b/>
          <w:bCs/>
          <w:color w:val="000000" w:themeColor="text1"/>
        </w:rPr>
        <w:t>1.</w:t>
      </w:r>
      <w:r w:rsidR="0067713E">
        <w:rPr>
          <w:rFonts w:ascii="Times New Roman" w:hAnsi="Times New Roman"/>
          <w:bCs/>
          <w:color w:val="000000" w:themeColor="text1"/>
          <w:lang w:val="vi-VN"/>
        </w:rPr>
        <w:t xml:space="preserve"> Điều động</w:t>
      </w:r>
      <w:r w:rsidR="006F023E">
        <w:rPr>
          <w:rFonts w:ascii="Times New Roman" w:hAnsi="Times New Roman"/>
          <w:bCs/>
          <w:color w:val="000000" w:themeColor="text1"/>
          <w:lang w:val="vi-VN"/>
        </w:rPr>
        <w:t xml:space="preserve"> </w:t>
      </w:r>
      <w:r w:rsidR="00814599">
        <w:rPr>
          <w:rFonts w:ascii="Times New Roman" w:hAnsi="Times New Roman"/>
          <w:bCs/>
          <w:color w:val="000000"/>
        </w:rPr>
        <w:fldChar w:fldCharType="begin"/>
      </w:r>
      <w:r w:rsidR="00814599" w:rsidRPr="00814599">
        <w:rPr>
          <w:rFonts w:ascii="Times New Roman" w:hAnsi="Times New Roman"/>
          <w:bCs/>
          <w:color w:val="000000"/>
          <w:lang w:val="vi-VN"/>
        </w:rPr>
        <w:instrText xml:space="preserve"> MERGEFIELD  NAME_GEND  \* MERGEFORMAT </w:instrText>
      </w:r>
      <w:r w:rsidR="00814599">
        <w:rPr>
          <w:rFonts w:ascii="Times New Roman" w:hAnsi="Times New Roman"/>
          <w:bCs/>
          <w:color w:val="000000"/>
        </w:rPr>
        <w:fldChar w:fldCharType="separate"/>
      </w:r>
      <w:r w:rsidR="00814599" w:rsidRPr="00814599">
        <w:rPr>
          <w:rFonts w:ascii="Times New Roman" w:hAnsi="Times New Roman"/>
          <w:bCs/>
          <w:noProof/>
          <w:color w:val="000000"/>
          <w:lang w:val="vi-VN"/>
        </w:rPr>
        <w:t>«NAME_GEND»</w:t>
      </w:r>
      <w:r w:rsidR="00814599">
        <w:rPr>
          <w:rFonts w:ascii="Times New Roman" w:hAnsi="Times New Roman"/>
          <w:bCs/>
          <w:color w:val="000000"/>
        </w:rPr>
        <w:fldChar w:fldCharType="end"/>
      </w:r>
      <w:r w:rsidR="00814599" w:rsidRPr="00814599">
        <w:rPr>
          <w:rFonts w:ascii="Times New Roman" w:hAnsi="Times New Roman"/>
          <w:bCs/>
          <w:color w:val="000000"/>
          <w:lang w:val="vi-VN"/>
        </w:rPr>
        <w:t xml:space="preserve"> </w:t>
      </w:r>
      <w:r w:rsidR="00814599">
        <w:rPr>
          <w:rFonts w:ascii="Times New Roman" w:hAnsi="Times New Roman"/>
          <w:bCs/>
          <w:color w:val="000000"/>
        </w:rPr>
        <w:fldChar w:fldCharType="begin"/>
      </w:r>
      <w:r w:rsidR="00814599" w:rsidRPr="00814599">
        <w:rPr>
          <w:rFonts w:ascii="Times New Roman" w:hAnsi="Times New Roman"/>
          <w:bCs/>
          <w:color w:val="000000"/>
          <w:lang w:val="vi-VN"/>
        </w:rPr>
        <w:instrText xml:space="preserve"> MERGEFIELD  NAME_EMP  \* MERGEFORMAT </w:instrText>
      </w:r>
      <w:r w:rsidR="00814599">
        <w:rPr>
          <w:rFonts w:ascii="Times New Roman" w:hAnsi="Times New Roman"/>
          <w:bCs/>
          <w:color w:val="000000"/>
        </w:rPr>
        <w:fldChar w:fldCharType="separate"/>
      </w:r>
      <w:r w:rsidR="00814599" w:rsidRPr="00814599">
        <w:rPr>
          <w:rFonts w:ascii="Times New Roman" w:hAnsi="Times New Roman"/>
          <w:bCs/>
          <w:noProof/>
          <w:color w:val="000000"/>
          <w:lang w:val="vi-VN"/>
        </w:rPr>
        <w:t>«NAME_EMP»</w:t>
      </w:r>
      <w:r w:rsidR="00814599">
        <w:rPr>
          <w:rFonts w:ascii="Times New Roman" w:hAnsi="Times New Roman"/>
          <w:bCs/>
          <w:color w:val="000000"/>
        </w:rPr>
        <w:fldChar w:fldCharType="end"/>
      </w:r>
      <w:r w:rsidR="000F0EBE" w:rsidRPr="00814599">
        <w:rPr>
          <w:rFonts w:ascii="Times New Roman" w:hAnsi="Times New Roman"/>
          <w:bCs/>
          <w:color w:val="000000" w:themeColor="text1"/>
          <w:lang w:val="vi-VN"/>
        </w:rPr>
        <w:t xml:space="preserve"> </w:t>
      </w:r>
      <w:r w:rsidR="0067713E" w:rsidRPr="00814599">
        <w:rPr>
          <w:rFonts w:ascii="Times New Roman" w:hAnsi="Times New Roman"/>
          <w:bCs/>
          <w:color w:val="000000"/>
          <w:lang w:val="vi-VN"/>
        </w:rPr>
        <w:t xml:space="preserve">đến công tác tại </w:t>
      </w:r>
      <w:r w:rsidR="00814599">
        <w:rPr>
          <w:rFonts w:ascii="Times New Roman" w:hAnsi="Times New Roman"/>
        </w:rPr>
        <w:fldChar w:fldCharType="begin"/>
      </w:r>
      <w:r w:rsidR="00814599" w:rsidRPr="00814599">
        <w:rPr>
          <w:rFonts w:ascii="Times New Roman" w:hAnsi="Times New Roman"/>
          <w:lang w:val="vi-VN"/>
        </w:rPr>
        <w:instrText xml:space="preserve"> MERGEFIELD  NAME_ORG  \* MERGEFORMAT </w:instrText>
      </w:r>
      <w:r w:rsidR="00814599">
        <w:rPr>
          <w:rFonts w:ascii="Times New Roman" w:hAnsi="Times New Roman"/>
        </w:rPr>
        <w:fldChar w:fldCharType="separate"/>
      </w:r>
      <w:r w:rsidR="00814599" w:rsidRPr="00814599">
        <w:rPr>
          <w:rFonts w:ascii="Times New Roman" w:hAnsi="Times New Roman"/>
          <w:noProof/>
          <w:lang w:val="vi-VN"/>
        </w:rPr>
        <w:t>«NAME_ORG»</w:t>
      </w:r>
      <w:r w:rsidR="00814599">
        <w:rPr>
          <w:rFonts w:ascii="Times New Roman" w:hAnsi="Times New Roman"/>
        </w:rPr>
        <w:fldChar w:fldCharType="end"/>
      </w:r>
      <w:r w:rsidR="00814599" w:rsidRPr="00814599">
        <w:rPr>
          <w:rFonts w:ascii="Times New Roman" w:hAnsi="Times New Roman"/>
          <w:lang w:val="vi-VN"/>
        </w:rPr>
        <w:t xml:space="preserve"> </w:t>
      </w:r>
      <w:r w:rsidR="005E3979">
        <w:rPr>
          <w:rFonts w:ascii="Times New Roman" w:hAnsi="Times New Roman"/>
          <w:bCs/>
          <w:color w:val="000000" w:themeColor="text1"/>
          <w:lang w:val="vi-VN"/>
        </w:rPr>
        <w:t>kể từ</w:t>
      </w:r>
      <w:r w:rsidR="00231725">
        <w:rPr>
          <w:rFonts w:ascii="Times New Roman" w:hAnsi="Times New Roman"/>
          <w:bCs/>
          <w:color w:val="000000" w:themeColor="text1"/>
          <w:lang w:val="vi-VN"/>
        </w:rPr>
        <w:t xml:space="preserve"> </w:t>
      </w:r>
      <w:r w:rsidR="00D73F62">
        <w:rPr>
          <w:rFonts w:ascii="Times New Roman" w:hAnsi="Times New Roman"/>
          <w:bCs/>
          <w:color w:val="000000" w:themeColor="text1"/>
          <w:lang w:val="vi-VN"/>
        </w:rPr>
        <w:t xml:space="preserve">ngày </w:t>
      </w:r>
      <w:r w:rsidR="00814599">
        <w:rPr>
          <w:rFonts w:ascii="Times New Roman" w:hAnsi="Times New Roman"/>
        </w:rPr>
        <w:fldChar w:fldCharType="begin"/>
      </w:r>
      <w:r w:rsidR="00814599">
        <w:rPr>
          <w:rFonts w:ascii="Times New Roman" w:hAnsi="Times New Roman"/>
        </w:rPr>
        <w:instrText xml:space="preserve"> MERGEFIELD  EFFECT_DAY  \* MERGEFORMAT </w:instrText>
      </w:r>
      <w:r w:rsidR="00814599">
        <w:rPr>
          <w:rFonts w:ascii="Times New Roman" w:hAnsi="Times New Roman"/>
        </w:rPr>
        <w:fldChar w:fldCharType="separate"/>
      </w:r>
      <w:r w:rsidR="00814599">
        <w:rPr>
          <w:rFonts w:ascii="Times New Roman" w:hAnsi="Times New Roman"/>
          <w:noProof/>
        </w:rPr>
        <w:t>«EFFECT_DAY»</w:t>
      </w:r>
      <w:r w:rsidR="00814599">
        <w:rPr>
          <w:rFonts w:ascii="Times New Roman" w:hAnsi="Times New Roman"/>
        </w:rPr>
        <w:fldChar w:fldCharType="end"/>
      </w:r>
      <w:r w:rsidR="00814599">
        <w:rPr>
          <w:rFonts w:ascii="Times New Roman" w:hAnsi="Times New Roman"/>
        </w:rPr>
        <w:t xml:space="preserve"> </w:t>
      </w:r>
      <w:r w:rsidR="00D73F62" w:rsidRPr="00814599">
        <w:rPr>
          <w:rFonts w:ascii="Times New Roman" w:hAnsi="Times New Roman"/>
          <w:bCs/>
          <w:color w:val="000000" w:themeColor="text1"/>
          <w:lang w:val="vi-VN"/>
        </w:rPr>
        <w:t xml:space="preserve">tháng </w:t>
      </w:r>
      <w:r w:rsidR="00814599">
        <w:rPr>
          <w:rFonts w:ascii="Times New Roman" w:hAnsi="Times New Roman"/>
        </w:rPr>
        <w:fldChar w:fldCharType="begin"/>
      </w:r>
      <w:r w:rsidR="00814599">
        <w:rPr>
          <w:rFonts w:ascii="Times New Roman" w:hAnsi="Times New Roman"/>
        </w:rPr>
        <w:instrText xml:space="preserve"> MERGEFIELD  EFFECT_MONTH  \* MERGEFORMAT </w:instrText>
      </w:r>
      <w:r w:rsidR="00814599">
        <w:rPr>
          <w:rFonts w:ascii="Times New Roman" w:hAnsi="Times New Roman"/>
        </w:rPr>
        <w:fldChar w:fldCharType="separate"/>
      </w:r>
      <w:r w:rsidR="00814599">
        <w:rPr>
          <w:rFonts w:ascii="Times New Roman" w:hAnsi="Times New Roman"/>
          <w:noProof/>
        </w:rPr>
        <w:t>«EFFECT_MONTH»</w:t>
      </w:r>
      <w:r w:rsidR="00814599">
        <w:rPr>
          <w:rFonts w:ascii="Times New Roman" w:hAnsi="Times New Roman"/>
        </w:rPr>
        <w:fldChar w:fldCharType="end"/>
      </w:r>
      <w:r w:rsidR="00814599">
        <w:rPr>
          <w:rFonts w:ascii="Times New Roman" w:hAnsi="Times New Roman"/>
        </w:rPr>
        <w:t xml:space="preserve"> </w:t>
      </w:r>
      <w:r w:rsidR="00D73F62" w:rsidRPr="00814599">
        <w:rPr>
          <w:rFonts w:ascii="Times New Roman" w:hAnsi="Times New Roman"/>
          <w:bCs/>
          <w:color w:val="000000" w:themeColor="text1"/>
          <w:lang w:val="vi-VN"/>
        </w:rPr>
        <w:t xml:space="preserve">năm </w:t>
      </w:r>
      <w:r w:rsidR="00814599">
        <w:rPr>
          <w:rFonts w:ascii="Times New Roman" w:hAnsi="Times New Roman"/>
        </w:rPr>
        <w:fldChar w:fldCharType="begin"/>
      </w:r>
      <w:r w:rsidR="00814599">
        <w:rPr>
          <w:rFonts w:ascii="Times New Roman" w:hAnsi="Times New Roman"/>
        </w:rPr>
        <w:instrText xml:space="preserve"> MERGEFIELD  EFFECT_YEAR  \* MERGEFORMAT </w:instrText>
      </w:r>
      <w:r w:rsidR="00814599">
        <w:rPr>
          <w:rFonts w:ascii="Times New Roman" w:hAnsi="Times New Roman"/>
        </w:rPr>
        <w:fldChar w:fldCharType="separate"/>
      </w:r>
      <w:r w:rsidR="00814599">
        <w:rPr>
          <w:rFonts w:ascii="Times New Roman" w:hAnsi="Times New Roman"/>
          <w:noProof/>
        </w:rPr>
        <w:t>«EFFECT_YEAR»</w:t>
      </w:r>
      <w:r w:rsidR="00814599">
        <w:rPr>
          <w:rFonts w:ascii="Times New Roman" w:hAnsi="Times New Roman"/>
        </w:rPr>
        <w:fldChar w:fldCharType="end"/>
      </w:r>
    </w:p>
    <w:p w14:paraId="114D7CB0" w14:textId="08B7BC46" w:rsidR="009C15B1" w:rsidRPr="00814599" w:rsidRDefault="008E1234" w:rsidP="008E1234">
      <w:pPr>
        <w:tabs>
          <w:tab w:val="left" w:pos="993"/>
        </w:tabs>
        <w:spacing w:before="120" w:after="360" w:line="240" w:lineRule="auto"/>
        <w:ind w:firstLine="709"/>
        <w:rPr>
          <w:rFonts w:ascii="Times New Roman" w:hAnsi="Times New Roman"/>
          <w:b/>
          <w:color w:val="000000" w:themeColor="text1"/>
          <w:lang w:val="vi-VN"/>
        </w:rPr>
      </w:pPr>
      <w:r w:rsidRPr="00814599">
        <w:rPr>
          <w:rFonts w:ascii="Times New Roman" w:hAnsi="Times New Roman"/>
          <w:b/>
          <w:color w:val="000000" w:themeColor="text1"/>
          <w:lang w:val="vi-VN"/>
        </w:rPr>
        <w:t xml:space="preserve">Điều </w:t>
      </w:r>
      <w:r w:rsidR="00CC5E4A" w:rsidRPr="00814599">
        <w:rPr>
          <w:rFonts w:ascii="Times New Roman" w:hAnsi="Times New Roman"/>
          <w:b/>
          <w:color w:val="000000" w:themeColor="text1"/>
          <w:lang w:val="vi-VN"/>
        </w:rPr>
        <w:t>2</w:t>
      </w:r>
      <w:r w:rsidRPr="00814599">
        <w:rPr>
          <w:rFonts w:ascii="Times New Roman" w:hAnsi="Times New Roman"/>
          <w:b/>
          <w:color w:val="000000" w:themeColor="text1"/>
          <w:lang w:val="vi-VN"/>
        </w:rPr>
        <w:t xml:space="preserve">. </w:t>
      </w:r>
      <w:r w:rsidR="000F0EBE" w:rsidRPr="00814599">
        <w:rPr>
          <w:rFonts w:ascii="Times New Roman" w:hAnsi="Times New Roman"/>
          <w:bCs/>
          <w:color w:val="000000"/>
          <w:lang w:val="vi-VN"/>
        </w:rPr>
        <w:t xml:space="preserve">Chánh Văn phòng, Trưởng ban Tổ chức Nhân sự, Ban Tài chính Kế toán, </w:t>
      </w:r>
      <w:bookmarkStart w:id="2" w:name="_Hlk160011920"/>
      <w:r w:rsidR="000F0EBE" w:rsidRPr="00814599">
        <w:rPr>
          <w:rFonts w:ascii="Times New Roman" w:hAnsi="Times New Roman"/>
          <w:bCs/>
          <w:color w:val="000000"/>
          <w:lang w:val="vi-VN"/>
        </w:rPr>
        <w:t xml:space="preserve">Văn phòng/Ban </w:t>
      </w:r>
      <w:bookmarkEnd w:id="2"/>
      <w:r w:rsidR="00814599">
        <w:rPr>
          <w:rFonts w:ascii="Times New Roman" w:hAnsi="Times New Roman"/>
        </w:rPr>
        <w:fldChar w:fldCharType="begin"/>
      </w:r>
      <w:r w:rsidR="00814599" w:rsidRPr="00814599">
        <w:rPr>
          <w:rFonts w:ascii="Times New Roman" w:hAnsi="Times New Roman"/>
          <w:lang w:val="vi-VN"/>
        </w:rPr>
        <w:instrText xml:space="preserve"> MERGEFIELD  NAME_ORG  \* MERGEFORMAT </w:instrText>
      </w:r>
      <w:r w:rsidR="00814599">
        <w:rPr>
          <w:rFonts w:ascii="Times New Roman" w:hAnsi="Times New Roman"/>
        </w:rPr>
        <w:fldChar w:fldCharType="separate"/>
      </w:r>
      <w:r w:rsidR="00814599" w:rsidRPr="00814599">
        <w:rPr>
          <w:rFonts w:ascii="Times New Roman" w:hAnsi="Times New Roman"/>
          <w:noProof/>
          <w:lang w:val="vi-VN"/>
        </w:rPr>
        <w:t>«NAME_ORG»</w:t>
      </w:r>
      <w:r w:rsidR="00814599">
        <w:rPr>
          <w:rFonts w:ascii="Times New Roman" w:hAnsi="Times New Roman"/>
        </w:rPr>
        <w:fldChar w:fldCharType="end"/>
      </w:r>
      <w:r w:rsidR="000F0EBE" w:rsidRPr="00814599">
        <w:rPr>
          <w:rFonts w:ascii="Times New Roman" w:hAnsi="Times New Roman"/>
          <w:color w:val="000000"/>
          <w:lang w:val="vi-VN"/>
        </w:rPr>
        <w:t xml:space="preserve">và </w:t>
      </w:r>
      <w:r w:rsidR="00814599">
        <w:rPr>
          <w:rFonts w:ascii="Times New Roman" w:hAnsi="Times New Roman"/>
          <w:bCs/>
          <w:color w:val="000000"/>
        </w:rPr>
        <w:fldChar w:fldCharType="begin"/>
      </w:r>
      <w:r w:rsidR="00814599" w:rsidRPr="00814599">
        <w:rPr>
          <w:rFonts w:ascii="Times New Roman" w:hAnsi="Times New Roman"/>
          <w:bCs/>
          <w:color w:val="000000"/>
          <w:lang w:val="vi-VN"/>
        </w:rPr>
        <w:instrText xml:space="preserve"> MERGEFIELD  NAME_GEND  \* MERGEFORMAT </w:instrText>
      </w:r>
      <w:r w:rsidR="00814599">
        <w:rPr>
          <w:rFonts w:ascii="Times New Roman" w:hAnsi="Times New Roman"/>
          <w:bCs/>
          <w:color w:val="000000"/>
        </w:rPr>
        <w:fldChar w:fldCharType="separate"/>
      </w:r>
      <w:r w:rsidR="00814599" w:rsidRPr="00814599">
        <w:rPr>
          <w:rFonts w:ascii="Times New Roman" w:hAnsi="Times New Roman"/>
          <w:bCs/>
          <w:noProof/>
          <w:color w:val="000000"/>
          <w:lang w:val="vi-VN"/>
        </w:rPr>
        <w:t>«NAME_GEND»</w:t>
      </w:r>
      <w:r w:rsidR="00814599">
        <w:rPr>
          <w:rFonts w:ascii="Times New Roman" w:hAnsi="Times New Roman"/>
          <w:bCs/>
          <w:color w:val="000000"/>
        </w:rPr>
        <w:fldChar w:fldCharType="end"/>
      </w:r>
      <w:r w:rsidR="00814599" w:rsidRPr="00814599">
        <w:rPr>
          <w:rFonts w:ascii="Times New Roman" w:hAnsi="Times New Roman"/>
          <w:bCs/>
          <w:color w:val="000000"/>
          <w:lang w:val="vi-VN"/>
        </w:rPr>
        <w:t xml:space="preserve"> </w:t>
      </w:r>
      <w:r w:rsidR="00814599">
        <w:rPr>
          <w:rFonts w:ascii="Times New Roman" w:hAnsi="Times New Roman"/>
          <w:bCs/>
          <w:color w:val="000000"/>
        </w:rPr>
        <w:fldChar w:fldCharType="begin"/>
      </w:r>
      <w:r w:rsidR="00814599" w:rsidRPr="00814599">
        <w:rPr>
          <w:rFonts w:ascii="Times New Roman" w:hAnsi="Times New Roman"/>
          <w:bCs/>
          <w:color w:val="000000"/>
          <w:lang w:val="vi-VN"/>
        </w:rPr>
        <w:instrText xml:space="preserve"> MERGEFIELD  NAME_EMP  \* MERGEFORMAT </w:instrText>
      </w:r>
      <w:r w:rsidR="00814599">
        <w:rPr>
          <w:rFonts w:ascii="Times New Roman" w:hAnsi="Times New Roman"/>
          <w:bCs/>
          <w:color w:val="000000"/>
        </w:rPr>
        <w:fldChar w:fldCharType="separate"/>
      </w:r>
      <w:r w:rsidR="00814599" w:rsidRPr="00814599">
        <w:rPr>
          <w:rFonts w:ascii="Times New Roman" w:hAnsi="Times New Roman"/>
          <w:bCs/>
          <w:noProof/>
          <w:color w:val="000000"/>
          <w:lang w:val="vi-VN"/>
        </w:rPr>
        <w:t>«NAME_EMP»</w:t>
      </w:r>
      <w:r w:rsidR="00814599">
        <w:rPr>
          <w:rFonts w:ascii="Times New Roman" w:hAnsi="Times New Roman"/>
          <w:bCs/>
          <w:color w:val="000000"/>
        </w:rPr>
        <w:fldChar w:fldCharType="end"/>
      </w:r>
      <w:r w:rsidR="00814599" w:rsidRPr="00814599">
        <w:rPr>
          <w:rFonts w:ascii="Times New Roman" w:hAnsi="Times New Roman"/>
          <w:bCs/>
          <w:color w:val="000000"/>
          <w:lang w:val="vi-VN"/>
        </w:rPr>
        <w:t xml:space="preserve"> </w:t>
      </w:r>
      <w:r w:rsidR="000F0EBE" w:rsidRPr="00814599">
        <w:rPr>
          <w:rFonts w:ascii="Times New Roman" w:hAnsi="Times New Roman"/>
          <w:color w:val="000000"/>
          <w:lang w:val="vi-VN"/>
        </w:rPr>
        <w:t xml:space="preserve">chịu trách nhiệm thi hành Quyết </w:t>
      </w:r>
      <w:r w:rsidR="000F0EBE" w:rsidRPr="00814599">
        <w:rPr>
          <w:rFonts w:ascii="Times New Roman" w:hAnsi="Times New Roman" w:hint="cs"/>
          <w:color w:val="000000"/>
          <w:lang w:val="vi-VN"/>
        </w:rPr>
        <w:t>đ</w:t>
      </w:r>
      <w:r w:rsidR="000F0EBE" w:rsidRPr="00814599">
        <w:rPr>
          <w:rFonts w:ascii="Times New Roman" w:hAnsi="Times New Roman"/>
          <w:color w:val="000000"/>
          <w:lang w:val="vi-VN"/>
        </w:rPr>
        <w:t>ịnh này</w:t>
      </w:r>
      <w:r w:rsidR="00735FEA" w:rsidRPr="00814599">
        <w:rPr>
          <w:rFonts w:ascii="Times New Roman" w:hAnsi="Times New Roman"/>
          <w:lang w:val="vi-VN"/>
        </w:rPr>
        <w:t>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4630"/>
      </w:tblGrid>
      <w:tr w:rsidR="00314358" w:rsidRPr="00314358" w14:paraId="545981C0" w14:textId="77777777" w:rsidTr="00C73431">
        <w:trPr>
          <w:trHeight w:val="2078"/>
        </w:trPr>
        <w:tc>
          <w:tcPr>
            <w:tcW w:w="4077" w:type="dxa"/>
          </w:tcPr>
          <w:p w14:paraId="64B51466" w14:textId="77777777" w:rsidR="004374AE" w:rsidRPr="00814599" w:rsidRDefault="004374AE" w:rsidP="001411A0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814599">
              <w:rPr>
                <w:rFonts w:ascii="Times New Roman" w:hAnsi="Times New Roman"/>
                <w:b/>
                <w:bCs/>
                <w:i/>
                <w:color w:val="000000" w:themeColor="text1"/>
                <w:sz w:val="24"/>
                <w:szCs w:val="24"/>
                <w:lang w:val="vi-VN"/>
              </w:rPr>
              <w:t>Nơi nhận:</w:t>
            </w:r>
          </w:p>
          <w:p w14:paraId="4FE2AB2C" w14:textId="3C736C68" w:rsidR="00F4417A" w:rsidRPr="00814599" w:rsidRDefault="00AC5C93" w:rsidP="00AC5C93">
            <w:pPr>
              <w:spacing w:before="0" w:after="0" w:line="240" w:lineRule="auto"/>
              <w:jc w:val="left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</w:pPr>
            <w:r w:rsidRPr="00814599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  <w:t xml:space="preserve">- Như Điều </w:t>
            </w:r>
            <w:r w:rsidR="00CC5E4A" w:rsidRPr="00814599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  <w:t>2</w:t>
            </w:r>
            <w:r w:rsidRPr="00814599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  <w:t>;</w:t>
            </w:r>
          </w:p>
          <w:p w14:paraId="388D0430" w14:textId="1A32BBA0" w:rsidR="006F023E" w:rsidRPr="00814599" w:rsidRDefault="006B0C36" w:rsidP="00A71DCD">
            <w:pPr>
              <w:spacing w:before="0" w:after="0" w:line="240" w:lineRule="auto"/>
              <w:jc w:val="left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</w:pPr>
            <w:r w:rsidRPr="00814599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  <w:t xml:space="preserve">- </w:t>
            </w:r>
            <w:r w:rsidR="00A71DCD" w:rsidRPr="00814599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  <w:t>…..</w:t>
            </w:r>
          </w:p>
          <w:p w14:paraId="4830E2F7" w14:textId="49EC675D" w:rsidR="004374AE" w:rsidRPr="00814599" w:rsidRDefault="00120607" w:rsidP="00120607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814599">
              <w:rPr>
                <w:rFonts w:ascii="Times New Roman" w:hAnsi="Times New Roman"/>
                <w:bCs/>
                <w:sz w:val="22"/>
                <w:szCs w:val="22"/>
                <w:lang w:val="vi-VN"/>
              </w:rPr>
              <w:t>- Lưu: VT, TCNS.</w:t>
            </w:r>
          </w:p>
        </w:tc>
        <w:tc>
          <w:tcPr>
            <w:tcW w:w="4630" w:type="dxa"/>
          </w:tcPr>
          <w:p w14:paraId="26006AE0" w14:textId="77777777" w:rsidR="008E1234" w:rsidRDefault="00C73431" w:rsidP="008E123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314358">
              <w:rPr>
                <w:rFonts w:ascii="Times New Roman" w:hAnsi="Times New Roman"/>
                <w:b/>
                <w:bCs/>
                <w:color w:val="000000" w:themeColor="text1"/>
              </w:rPr>
              <w:t>TỔNG GIÁM ĐỐC</w:t>
            </w:r>
          </w:p>
          <w:p w14:paraId="15361906" w14:textId="77777777" w:rsidR="008E1234" w:rsidRDefault="008E1234" w:rsidP="008E123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  <w:p w14:paraId="576AB4F3" w14:textId="77777777" w:rsidR="008E1234" w:rsidRDefault="008E1234" w:rsidP="008E123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  <w:p w14:paraId="33ACA9D7" w14:textId="77777777" w:rsidR="008E1234" w:rsidRDefault="008E1234" w:rsidP="008E123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  <w:p w14:paraId="01FC759A" w14:textId="77777777" w:rsidR="008E1234" w:rsidRDefault="008E1234" w:rsidP="008E123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  <w:p w14:paraId="4D3835EA" w14:textId="77777777" w:rsidR="008E1234" w:rsidRDefault="008E1234" w:rsidP="008E123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  <w:p w14:paraId="493D6BB3" w14:textId="08164F0F" w:rsidR="00D70A96" w:rsidRPr="00314358" w:rsidRDefault="00814599" w:rsidP="008E123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instrText xml:space="preserve"> MERGEFIELD  SIGNER_NAME  \* MERGEFORMAT </w:instrText>
            </w: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Pr="00F5338D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«SIGNER_NAME»</w:t>
            </w: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14:paraId="16676EB5" w14:textId="7D91C139" w:rsidR="008527D7" w:rsidRDefault="008527D7">
      <w:pPr>
        <w:spacing w:before="0" w:after="0" w:line="240" w:lineRule="auto"/>
        <w:jc w:val="left"/>
        <w:rPr>
          <w:rFonts w:ascii="Times New Roman" w:hAnsi="Times New Roman"/>
          <w:b/>
          <w:bCs/>
          <w:color w:val="000000" w:themeColor="text1"/>
        </w:rPr>
      </w:pPr>
    </w:p>
    <w:sectPr w:rsidR="008527D7" w:rsidSect="000E51B1">
      <w:footerReference w:type="default" r:id="rId8"/>
      <w:pgSz w:w="11907" w:h="16840" w:code="9"/>
      <w:pgMar w:top="1134" w:right="851" w:bottom="851" w:left="1701" w:header="720" w:footer="10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64294" w14:textId="77777777" w:rsidR="000E51B1" w:rsidRDefault="000E51B1" w:rsidP="00AC5C93">
      <w:pPr>
        <w:spacing w:before="0" w:after="0" w:line="240" w:lineRule="auto"/>
      </w:pPr>
      <w:r>
        <w:separator/>
      </w:r>
    </w:p>
  </w:endnote>
  <w:endnote w:type="continuationSeparator" w:id="0">
    <w:p w14:paraId="12D13F6E" w14:textId="77777777" w:rsidR="000E51B1" w:rsidRDefault="000E51B1" w:rsidP="00AC5C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A782" w14:textId="5B995E29" w:rsidR="0099457F" w:rsidRPr="00833787" w:rsidRDefault="0099457F">
    <w:pPr>
      <w:pStyle w:val="Footer"/>
      <w:jc w:val="right"/>
      <w:rPr>
        <w:rFonts w:ascii="Times New Roman" w:hAnsi="Times New Roman"/>
      </w:rPr>
    </w:pPr>
  </w:p>
  <w:p w14:paraId="1BC4D86E" w14:textId="77777777" w:rsidR="0099457F" w:rsidRDefault="0099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36C2" w14:textId="77777777" w:rsidR="000E51B1" w:rsidRDefault="000E51B1" w:rsidP="00AC5C93">
      <w:pPr>
        <w:spacing w:before="0" w:after="0" w:line="240" w:lineRule="auto"/>
      </w:pPr>
      <w:r>
        <w:separator/>
      </w:r>
    </w:p>
  </w:footnote>
  <w:footnote w:type="continuationSeparator" w:id="0">
    <w:p w14:paraId="76ADE449" w14:textId="77777777" w:rsidR="000E51B1" w:rsidRDefault="000E51B1" w:rsidP="00AC5C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FB8"/>
    <w:multiLevelType w:val="hybridMultilevel"/>
    <w:tmpl w:val="A0BE4336"/>
    <w:lvl w:ilvl="0" w:tplc="FA705D8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2024"/>
    <w:multiLevelType w:val="hybridMultilevel"/>
    <w:tmpl w:val="571E713C"/>
    <w:lvl w:ilvl="0" w:tplc="7A6618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528D0"/>
    <w:multiLevelType w:val="hybridMultilevel"/>
    <w:tmpl w:val="AF643498"/>
    <w:lvl w:ilvl="0" w:tplc="F8B839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920F6"/>
    <w:multiLevelType w:val="hybridMultilevel"/>
    <w:tmpl w:val="073CC5EC"/>
    <w:lvl w:ilvl="0" w:tplc="56626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12533"/>
    <w:multiLevelType w:val="hybridMultilevel"/>
    <w:tmpl w:val="7CF07938"/>
    <w:lvl w:ilvl="0" w:tplc="2BA4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32323"/>
    <w:multiLevelType w:val="hybridMultilevel"/>
    <w:tmpl w:val="6292D132"/>
    <w:lvl w:ilvl="0" w:tplc="6938F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5822AA"/>
    <w:multiLevelType w:val="hybridMultilevel"/>
    <w:tmpl w:val="BE30D0D4"/>
    <w:lvl w:ilvl="0" w:tplc="DD2A149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9B2012"/>
    <w:multiLevelType w:val="hybridMultilevel"/>
    <w:tmpl w:val="ED22D3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407BE"/>
    <w:multiLevelType w:val="hybridMultilevel"/>
    <w:tmpl w:val="E57434AA"/>
    <w:lvl w:ilvl="0" w:tplc="25F0DFD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541D55"/>
    <w:multiLevelType w:val="hybridMultilevel"/>
    <w:tmpl w:val="1EFCF1E2"/>
    <w:lvl w:ilvl="0" w:tplc="27E4B28C">
      <w:start w:val="4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C74E59"/>
    <w:multiLevelType w:val="hybridMultilevel"/>
    <w:tmpl w:val="EF5ACE06"/>
    <w:lvl w:ilvl="0" w:tplc="C480FD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42624CB"/>
    <w:multiLevelType w:val="hybridMultilevel"/>
    <w:tmpl w:val="5CA0F880"/>
    <w:lvl w:ilvl="0" w:tplc="FA705D8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07B49"/>
    <w:multiLevelType w:val="hybridMultilevel"/>
    <w:tmpl w:val="821E1B78"/>
    <w:lvl w:ilvl="0" w:tplc="C4580ED0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0E6DC6"/>
    <w:multiLevelType w:val="hybridMultilevel"/>
    <w:tmpl w:val="8CECDB7A"/>
    <w:lvl w:ilvl="0" w:tplc="33B28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AA7ACF"/>
    <w:multiLevelType w:val="hybridMultilevel"/>
    <w:tmpl w:val="7B280C16"/>
    <w:lvl w:ilvl="0" w:tplc="374E0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6320153">
    <w:abstractNumId w:val="8"/>
  </w:num>
  <w:num w:numId="2" w16cid:durableId="1534341175">
    <w:abstractNumId w:val="0"/>
  </w:num>
  <w:num w:numId="3" w16cid:durableId="1088501041">
    <w:abstractNumId w:val="11"/>
  </w:num>
  <w:num w:numId="4" w16cid:durableId="1710450848">
    <w:abstractNumId w:val="7"/>
  </w:num>
  <w:num w:numId="5" w16cid:durableId="1449078972">
    <w:abstractNumId w:val="10"/>
  </w:num>
  <w:num w:numId="6" w16cid:durableId="534581110">
    <w:abstractNumId w:val="4"/>
  </w:num>
  <w:num w:numId="7" w16cid:durableId="642732386">
    <w:abstractNumId w:val="14"/>
  </w:num>
  <w:num w:numId="8" w16cid:durableId="968248315">
    <w:abstractNumId w:val="3"/>
  </w:num>
  <w:num w:numId="9" w16cid:durableId="1183082469">
    <w:abstractNumId w:val="12"/>
  </w:num>
  <w:num w:numId="10" w16cid:durableId="1862892686">
    <w:abstractNumId w:val="13"/>
  </w:num>
  <w:num w:numId="11" w16cid:durableId="1316688568">
    <w:abstractNumId w:val="9"/>
  </w:num>
  <w:num w:numId="12" w16cid:durableId="5980656">
    <w:abstractNumId w:val="1"/>
  </w:num>
  <w:num w:numId="13" w16cid:durableId="168952367">
    <w:abstractNumId w:val="5"/>
  </w:num>
  <w:num w:numId="14" w16cid:durableId="1324120755">
    <w:abstractNumId w:val="2"/>
  </w:num>
  <w:num w:numId="15" w16cid:durableId="1322389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DDF"/>
    <w:rsid w:val="00000262"/>
    <w:rsid w:val="00001BB1"/>
    <w:rsid w:val="00006362"/>
    <w:rsid w:val="00007811"/>
    <w:rsid w:val="00012775"/>
    <w:rsid w:val="0001359B"/>
    <w:rsid w:val="0001698B"/>
    <w:rsid w:val="000175AC"/>
    <w:rsid w:val="0002025F"/>
    <w:rsid w:val="00021524"/>
    <w:rsid w:val="000238CB"/>
    <w:rsid w:val="00031829"/>
    <w:rsid w:val="00034B80"/>
    <w:rsid w:val="000359BB"/>
    <w:rsid w:val="00036D93"/>
    <w:rsid w:val="00043BEC"/>
    <w:rsid w:val="00044691"/>
    <w:rsid w:val="000454FA"/>
    <w:rsid w:val="00050E89"/>
    <w:rsid w:val="0005184A"/>
    <w:rsid w:val="0005369A"/>
    <w:rsid w:val="00053A7F"/>
    <w:rsid w:val="00056AE2"/>
    <w:rsid w:val="0006399E"/>
    <w:rsid w:val="00065348"/>
    <w:rsid w:val="0007197C"/>
    <w:rsid w:val="00072C4A"/>
    <w:rsid w:val="00072CDB"/>
    <w:rsid w:val="00082D59"/>
    <w:rsid w:val="00085A7D"/>
    <w:rsid w:val="000945BB"/>
    <w:rsid w:val="000A094F"/>
    <w:rsid w:val="000A34B1"/>
    <w:rsid w:val="000A362B"/>
    <w:rsid w:val="000A5D69"/>
    <w:rsid w:val="000A62BD"/>
    <w:rsid w:val="000A62F3"/>
    <w:rsid w:val="000A6918"/>
    <w:rsid w:val="000A7AF2"/>
    <w:rsid w:val="000B0075"/>
    <w:rsid w:val="000B236E"/>
    <w:rsid w:val="000B37B5"/>
    <w:rsid w:val="000B41AC"/>
    <w:rsid w:val="000B4B81"/>
    <w:rsid w:val="000B5563"/>
    <w:rsid w:val="000B557D"/>
    <w:rsid w:val="000B6DA3"/>
    <w:rsid w:val="000C42F5"/>
    <w:rsid w:val="000C631A"/>
    <w:rsid w:val="000C6D74"/>
    <w:rsid w:val="000D0096"/>
    <w:rsid w:val="000D0E57"/>
    <w:rsid w:val="000D3257"/>
    <w:rsid w:val="000D3CDE"/>
    <w:rsid w:val="000D5179"/>
    <w:rsid w:val="000D5391"/>
    <w:rsid w:val="000D7EF4"/>
    <w:rsid w:val="000E2227"/>
    <w:rsid w:val="000E3283"/>
    <w:rsid w:val="000E3A82"/>
    <w:rsid w:val="000E51B1"/>
    <w:rsid w:val="000E70CB"/>
    <w:rsid w:val="000F00B5"/>
    <w:rsid w:val="000F0EBE"/>
    <w:rsid w:val="000F1456"/>
    <w:rsid w:val="000F343B"/>
    <w:rsid w:val="00102175"/>
    <w:rsid w:val="00105E70"/>
    <w:rsid w:val="00107FBF"/>
    <w:rsid w:val="00111CAF"/>
    <w:rsid w:val="00113D7C"/>
    <w:rsid w:val="00117AAA"/>
    <w:rsid w:val="00120607"/>
    <w:rsid w:val="00121922"/>
    <w:rsid w:val="00124BB4"/>
    <w:rsid w:val="00126685"/>
    <w:rsid w:val="0013473F"/>
    <w:rsid w:val="0013511D"/>
    <w:rsid w:val="001377F0"/>
    <w:rsid w:val="00137FAB"/>
    <w:rsid w:val="001406A5"/>
    <w:rsid w:val="001411A0"/>
    <w:rsid w:val="001421D5"/>
    <w:rsid w:val="00142B2B"/>
    <w:rsid w:val="00143692"/>
    <w:rsid w:val="00147297"/>
    <w:rsid w:val="00147867"/>
    <w:rsid w:val="00150A68"/>
    <w:rsid w:val="00152CF2"/>
    <w:rsid w:val="001534BC"/>
    <w:rsid w:val="00153D64"/>
    <w:rsid w:val="00154544"/>
    <w:rsid w:val="00160294"/>
    <w:rsid w:val="00160A4A"/>
    <w:rsid w:val="00161016"/>
    <w:rsid w:val="001672E7"/>
    <w:rsid w:val="00170368"/>
    <w:rsid w:val="0017140C"/>
    <w:rsid w:val="00171F49"/>
    <w:rsid w:val="0018564E"/>
    <w:rsid w:val="00187EDD"/>
    <w:rsid w:val="00193E1A"/>
    <w:rsid w:val="001944FB"/>
    <w:rsid w:val="00194732"/>
    <w:rsid w:val="00196F3E"/>
    <w:rsid w:val="00197119"/>
    <w:rsid w:val="00197285"/>
    <w:rsid w:val="001A07A1"/>
    <w:rsid w:val="001A4C41"/>
    <w:rsid w:val="001A7C27"/>
    <w:rsid w:val="001B05AC"/>
    <w:rsid w:val="001B0AD8"/>
    <w:rsid w:val="001B16C9"/>
    <w:rsid w:val="001B257B"/>
    <w:rsid w:val="001B39E9"/>
    <w:rsid w:val="001B463C"/>
    <w:rsid w:val="001C0833"/>
    <w:rsid w:val="001C137E"/>
    <w:rsid w:val="001C4DC1"/>
    <w:rsid w:val="001C558E"/>
    <w:rsid w:val="001D0087"/>
    <w:rsid w:val="001D0A50"/>
    <w:rsid w:val="001D1DFE"/>
    <w:rsid w:val="001D32CC"/>
    <w:rsid w:val="001D4D8E"/>
    <w:rsid w:val="001D667E"/>
    <w:rsid w:val="001E0202"/>
    <w:rsid w:val="001E522B"/>
    <w:rsid w:val="001E55AA"/>
    <w:rsid w:val="001E6515"/>
    <w:rsid w:val="001F21DC"/>
    <w:rsid w:val="001F2244"/>
    <w:rsid w:val="001F29FE"/>
    <w:rsid w:val="001F5180"/>
    <w:rsid w:val="001F6E46"/>
    <w:rsid w:val="00203261"/>
    <w:rsid w:val="0020694C"/>
    <w:rsid w:val="00206B13"/>
    <w:rsid w:val="00206D1F"/>
    <w:rsid w:val="00210F98"/>
    <w:rsid w:val="00211414"/>
    <w:rsid w:val="002122C6"/>
    <w:rsid w:val="00212392"/>
    <w:rsid w:val="002175A0"/>
    <w:rsid w:val="00220AA0"/>
    <w:rsid w:val="00221B7B"/>
    <w:rsid w:val="00221D5E"/>
    <w:rsid w:val="00225983"/>
    <w:rsid w:val="002268E9"/>
    <w:rsid w:val="002270D6"/>
    <w:rsid w:val="00231725"/>
    <w:rsid w:val="002327AE"/>
    <w:rsid w:val="00232BEC"/>
    <w:rsid w:val="00237065"/>
    <w:rsid w:val="002429CA"/>
    <w:rsid w:val="00245BCA"/>
    <w:rsid w:val="00250B74"/>
    <w:rsid w:val="00251512"/>
    <w:rsid w:val="00254700"/>
    <w:rsid w:val="00254954"/>
    <w:rsid w:val="00254C00"/>
    <w:rsid w:val="0025575A"/>
    <w:rsid w:val="0025606B"/>
    <w:rsid w:val="00256846"/>
    <w:rsid w:val="002574C5"/>
    <w:rsid w:val="00257854"/>
    <w:rsid w:val="00261141"/>
    <w:rsid w:val="002616C4"/>
    <w:rsid w:val="002661FB"/>
    <w:rsid w:val="00270100"/>
    <w:rsid w:val="00272092"/>
    <w:rsid w:val="002732FE"/>
    <w:rsid w:val="00275FAA"/>
    <w:rsid w:val="00277D0D"/>
    <w:rsid w:val="00282CE8"/>
    <w:rsid w:val="00284A9C"/>
    <w:rsid w:val="00285C2C"/>
    <w:rsid w:val="002864F5"/>
    <w:rsid w:val="002869E3"/>
    <w:rsid w:val="00292AE9"/>
    <w:rsid w:val="00292D3F"/>
    <w:rsid w:val="00296958"/>
    <w:rsid w:val="002A18D3"/>
    <w:rsid w:val="002A1F31"/>
    <w:rsid w:val="002A3405"/>
    <w:rsid w:val="002A341F"/>
    <w:rsid w:val="002B2130"/>
    <w:rsid w:val="002B232D"/>
    <w:rsid w:val="002B66F0"/>
    <w:rsid w:val="002B751D"/>
    <w:rsid w:val="002B7879"/>
    <w:rsid w:val="002C5923"/>
    <w:rsid w:val="002C7D28"/>
    <w:rsid w:val="002D2249"/>
    <w:rsid w:val="002D247A"/>
    <w:rsid w:val="002D61FB"/>
    <w:rsid w:val="002E09E0"/>
    <w:rsid w:val="002E2801"/>
    <w:rsid w:val="002E30C3"/>
    <w:rsid w:val="002F276C"/>
    <w:rsid w:val="00300FD7"/>
    <w:rsid w:val="00302395"/>
    <w:rsid w:val="00304582"/>
    <w:rsid w:val="00304B52"/>
    <w:rsid w:val="003073D4"/>
    <w:rsid w:val="00314358"/>
    <w:rsid w:val="00315059"/>
    <w:rsid w:val="00315B0B"/>
    <w:rsid w:val="00320BA0"/>
    <w:rsid w:val="0032483C"/>
    <w:rsid w:val="00324938"/>
    <w:rsid w:val="00325D75"/>
    <w:rsid w:val="0032656B"/>
    <w:rsid w:val="003361D0"/>
    <w:rsid w:val="0034138C"/>
    <w:rsid w:val="003440A9"/>
    <w:rsid w:val="003500EA"/>
    <w:rsid w:val="003510A8"/>
    <w:rsid w:val="00354B1E"/>
    <w:rsid w:val="00364CF6"/>
    <w:rsid w:val="0037206B"/>
    <w:rsid w:val="00377CDE"/>
    <w:rsid w:val="00385322"/>
    <w:rsid w:val="00391A99"/>
    <w:rsid w:val="00391F85"/>
    <w:rsid w:val="00393979"/>
    <w:rsid w:val="00395FAC"/>
    <w:rsid w:val="00397AB7"/>
    <w:rsid w:val="003A763C"/>
    <w:rsid w:val="003A7EA5"/>
    <w:rsid w:val="003B1215"/>
    <w:rsid w:val="003B2141"/>
    <w:rsid w:val="003B3578"/>
    <w:rsid w:val="003B6311"/>
    <w:rsid w:val="003C118B"/>
    <w:rsid w:val="003C1EA3"/>
    <w:rsid w:val="003C244C"/>
    <w:rsid w:val="003C3D2A"/>
    <w:rsid w:val="003C7DF1"/>
    <w:rsid w:val="003D1B53"/>
    <w:rsid w:val="003D24CA"/>
    <w:rsid w:val="003D2668"/>
    <w:rsid w:val="003D5A2C"/>
    <w:rsid w:val="003E1008"/>
    <w:rsid w:val="003E1495"/>
    <w:rsid w:val="003E1D56"/>
    <w:rsid w:val="003F0420"/>
    <w:rsid w:val="003F459A"/>
    <w:rsid w:val="004004D5"/>
    <w:rsid w:val="004015B6"/>
    <w:rsid w:val="00402A0B"/>
    <w:rsid w:val="00403023"/>
    <w:rsid w:val="00403B04"/>
    <w:rsid w:val="00404905"/>
    <w:rsid w:val="004062EE"/>
    <w:rsid w:val="00407845"/>
    <w:rsid w:val="00414C50"/>
    <w:rsid w:val="0041515C"/>
    <w:rsid w:val="00415496"/>
    <w:rsid w:val="00422D8B"/>
    <w:rsid w:val="00423CA5"/>
    <w:rsid w:val="00423D51"/>
    <w:rsid w:val="00425181"/>
    <w:rsid w:val="004251FE"/>
    <w:rsid w:val="004360ED"/>
    <w:rsid w:val="004374AE"/>
    <w:rsid w:val="004378A1"/>
    <w:rsid w:val="004434EE"/>
    <w:rsid w:val="00450219"/>
    <w:rsid w:val="004516ED"/>
    <w:rsid w:val="00454CFA"/>
    <w:rsid w:val="00457BBE"/>
    <w:rsid w:val="0046184F"/>
    <w:rsid w:val="00462582"/>
    <w:rsid w:val="004677D0"/>
    <w:rsid w:val="004716D9"/>
    <w:rsid w:val="00472CB4"/>
    <w:rsid w:val="004749EC"/>
    <w:rsid w:val="004751B1"/>
    <w:rsid w:val="00475B3F"/>
    <w:rsid w:val="00475B95"/>
    <w:rsid w:val="00476220"/>
    <w:rsid w:val="004809BC"/>
    <w:rsid w:val="0048202E"/>
    <w:rsid w:val="00487355"/>
    <w:rsid w:val="0048775D"/>
    <w:rsid w:val="004937F4"/>
    <w:rsid w:val="0049773E"/>
    <w:rsid w:val="004A19EC"/>
    <w:rsid w:val="004A7C65"/>
    <w:rsid w:val="004B38BB"/>
    <w:rsid w:val="004B63D9"/>
    <w:rsid w:val="004B7AD0"/>
    <w:rsid w:val="004C1207"/>
    <w:rsid w:val="004C48F2"/>
    <w:rsid w:val="004D1B4B"/>
    <w:rsid w:val="004D401B"/>
    <w:rsid w:val="004D46AE"/>
    <w:rsid w:val="004D5169"/>
    <w:rsid w:val="004D7D02"/>
    <w:rsid w:val="004E0126"/>
    <w:rsid w:val="004E2452"/>
    <w:rsid w:val="004E3A0F"/>
    <w:rsid w:val="004F0428"/>
    <w:rsid w:val="004F334B"/>
    <w:rsid w:val="004F3E59"/>
    <w:rsid w:val="004F405E"/>
    <w:rsid w:val="004F58A1"/>
    <w:rsid w:val="00504A74"/>
    <w:rsid w:val="00506C7F"/>
    <w:rsid w:val="00506EBA"/>
    <w:rsid w:val="00507992"/>
    <w:rsid w:val="00510E3E"/>
    <w:rsid w:val="00514D56"/>
    <w:rsid w:val="00514F54"/>
    <w:rsid w:val="0051598B"/>
    <w:rsid w:val="00520F04"/>
    <w:rsid w:val="00521E30"/>
    <w:rsid w:val="005241D3"/>
    <w:rsid w:val="005257AE"/>
    <w:rsid w:val="00525CC4"/>
    <w:rsid w:val="00526FE6"/>
    <w:rsid w:val="005275D2"/>
    <w:rsid w:val="00530FE2"/>
    <w:rsid w:val="0053307A"/>
    <w:rsid w:val="005340D4"/>
    <w:rsid w:val="00535B08"/>
    <w:rsid w:val="0053657A"/>
    <w:rsid w:val="00536862"/>
    <w:rsid w:val="0054299D"/>
    <w:rsid w:val="005444D7"/>
    <w:rsid w:val="00546F20"/>
    <w:rsid w:val="00552039"/>
    <w:rsid w:val="0055566D"/>
    <w:rsid w:val="00562182"/>
    <w:rsid w:val="00565E3B"/>
    <w:rsid w:val="00567449"/>
    <w:rsid w:val="00567B03"/>
    <w:rsid w:val="00570665"/>
    <w:rsid w:val="00570ED1"/>
    <w:rsid w:val="005713AD"/>
    <w:rsid w:val="00571A05"/>
    <w:rsid w:val="005742E5"/>
    <w:rsid w:val="00575E7A"/>
    <w:rsid w:val="0058065A"/>
    <w:rsid w:val="00584A82"/>
    <w:rsid w:val="00585B3A"/>
    <w:rsid w:val="00590CD1"/>
    <w:rsid w:val="005916E0"/>
    <w:rsid w:val="00595639"/>
    <w:rsid w:val="005A025B"/>
    <w:rsid w:val="005A0BEF"/>
    <w:rsid w:val="005A5FE6"/>
    <w:rsid w:val="005B0554"/>
    <w:rsid w:val="005B0892"/>
    <w:rsid w:val="005B2525"/>
    <w:rsid w:val="005B5BE8"/>
    <w:rsid w:val="005B6F1A"/>
    <w:rsid w:val="005C0A13"/>
    <w:rsid w:val="005C3445"/>
    <w:rsid w:val="005C3623"/>
    <w:rsid w:val="005D067F"/>
    <w:rsid w:val="005D2A30"/>
    <w:rsid w:val="005D48BD"/>
    <w:rsid w:val="005E277C"/>
    <w:rsid w:val="005E35BC"/>
    <w:rsid w:val="005E3979"/>
    <w:rsid w:val="005F68AF"/>
    <w:rsid w:val="005F6D68"/>
    <w:rsid w:val="00600894"/>
    <w:rsid w:val="00602611"/>
    <w:rsid w:val="00604123"/>
    <w:rsid w:val="00604949"/>
    <w:rsid w:val="00605FC0"/>
    <w:rsid w:val="00610B3F"/>
    <w:rsid w:val="00612063"/>
    <w:rsid w:val="0061458D"/>
    <w:rsid w:val="006221CE"/>
    <w:rsid w:val="0062239B"/>
    <w:rsid w:val="00623258"/>
    <w:rsid w:val="00626F60"/>
    <w:rsid w:val="00630B1B"/>
    <w:rsid w:val="00635322"/>
    <w:rsid w:val="00637318"/>
    <w:rsid w:val="006378E9"/>
    <w:rsid w:val="00647659"/>
    <w:rsid w:val="00647C51"/>
    <w:rsid w:val="006517F7"/>
    <w:rsid w:val="0065511F"/>
    <w:rsid w:val="00657B72"/>
    <w:rsid w:val="00661BC4"/>
    <w:rsid w:val="00661DF4"/>
    <w:rsid w:val="006627F7"/>
    <w:rsid w:val="00666EE3"/>
    <w:rsid w:val="0067052B"/>
    <w:rsid w:val="006716BD"/>
    <w:rsid w:val="00671C83"/>
    <w:rsid w:val="006721DB"/>
    <w:rsid w:val="00673924"/>
    <w:rsid w:val="006750FF"/>
    <w:rsid w:val="0067713E"/>
    <w:rsid w:val="00684055"/>
    <w:rsid w:val="0068568A"/>
    <w:rsid w:val="00687AF9"/>
    <w:rsid w:val="00687EC8"/>
    <w:rsid w:val="0069006B"/>
    <w:rsid w:val="0069007C"/>
    <w:rsid w:val="00693136"/>
    <w:rsid w:val="00694BF5"/>
    <w:rsid w:val="00696848"/>
    <w:rsid w:val="006A4D13"/>
    <w:rsid w:val="006A757E"/>
    <w:rsid w:val="006A797D"/>
    <w:rsid w:val="006B0C36"/>
    <w:rsid w:val="006B1BCA"/>
    <w:rsid w:val="006B40ED"/>
    <w:rsid w:val="006B6A29"/>
    <w:rsid w:val="006D4DE9"/>
    <w:rsid w:val="006D53E7"/>
    <w:rsid w:val="006D7351"/>
    <w:rsid w:val="006E010F"/>
    <w:rsid w:val="006E07C8"/>
    <w:rsid w:val="006E635B"/>
    <w:rsid w:val="006F023E"/>
    <w:rsid w:val="006F18F6"/>
    <w:rsid w:val="007007C9"/>
    <w:rsid w:val="007029B7"/>
    <w:rsid w:val="00703324"/>
    <w:rsid w:val="00705670"/>
    <w:rsid w:val="0070640A"/>
    <w:rsid w:val="007069C4"/>
    <w:rsid w:val="00711CD6"/>
    <w:rsid w:val="00714C91"/>
    <w:rsid w:val="00717581"/>
    <w:rsid w:val="0072565A"/>
    <w:rsid w:val="00730107"/>
    <w:rsid w:val="007332DA"/>
    <w:rsid w:val="00734020"/>
    <w:rsid w:val="00735FEA"/>
    <w:rsid w:val="007375EA"/>
    <w:rsid w:val="007401A5"/>
    <w:rsid w:val="00740417"/>
    <w:rsid w:val="0075299B"/>
    <w:rsid w:val="00753A20"/>
    <w:rsid w:val="00760866"/>
    <w:rsid w:val="00763624"/>
    <w:rsid w:val="007646A4"/>
    <w:rsid w:val="0077674C"/>
    <w:rsid w:val="007768CF"/>
    <w:rsid w:val="0078273C"/>
    <w:rsid w:val="00785AE8"/>
    <w:rsid w:val="00791C9F"/>
    <w:rsid w:val="007931FB"/>
    <w:rsid w:val="007949A7"/>
    <w:rsid w:val="00794CDF"/>
    <w:rsid w:val="00796F17"/>
    <w:rsid w:val="007A12AA"/>
    <w:rsid w:val="007A1513"/>
    <w:rsid w:val="007A1D35"/>
    <w:rsid w:val="007A4957"/>
    <w:rsid w:val="007A590A"/>
    <w:rsid w:val="007B5C5F"/>
    <w:rsid w:val="007C2261"/>
    <w:rsid w:val="007C3AB9"/>
    <w:rsid w:val="007C3E23"/>
    <w:rsid w:val="007C5465"/>
    <w:rsid w:val="007C5D5A"/>
    <w:rsid w:val="007C771F"/>
    <w:rsid w:val="007D4AD1"/>
    <w:rsid w:val="007D6CD2"/>
    <w:rsid w:val="007E0801"/>
    <w:rsid w:val="007E13BB"/>
    <w:rsid w:val="007E1942"/>
    <w:rsid w:val="007E27A4"/>
    <w:rsid w:val="007E5DBB"/>
    <w:rsid w:val="007E684D"/>
    <w:rsid w:val="007E6FB8"/>
    <w:rsid w:val="007E7D4E"/>
    <w:rsid w:val="007F07D3"/>
    <w:rsid w:val="007F0AED"/>
    <w:rsid w:val="007F3704"/>
    <w:rsid w:val="007F778F"/>
    <w:rsid w:val="007F7B2A"/>
    <w:rsid w:val="00801723"/>
    <w:rsid w:val="00801CDA"/>
    <w:rsid w:val="00803663"/>
    <w:rsid w:val="00807C75"/>
    <w:rsid w:val="00812526"/>
    <w:rsid w:val="00814599"/>
    <w:rsid w:val="00816D5B"/>
    <w:rsid w:val="008314A8"/>
    <w:rsid w:val="00832A9B"/>
    <w:rsid w:val="00833787"/>
    <w:rsid w:val="00833E53"/>
    <w:rsid w:val="00834DDF"/>
    <w:rsid w:val="00836283"/>
    <w:rsid w:val="00837DBB"/>
    <w:rsid w:val="00842808"/>
    <w:rsid w:val="0084317F"/>
    <w:rsid w:val="00843FB7"/>
    <w:rsid w:val="0084474B"/>
    <w:rsid w:val="00844C4E"/>
    <w:rsid w:val="008514AF"/>
    <w:rsid w:val="0085163D"/>
    <w:rsid w:val="008527D7"/>
    <w:rsid w:val="008533D4"/>
    <w:rsid w:val="00853A23"/>
    <w:rsid w:val="00854EE3"/>
    <w:rsid w:val="0085646B"/>
    <w:rsid w:val="0086052D"/>
    <w:rsid w:val="008640F5"/>
    <w:rsid w:val="00865134"/>
    <w:rsid w:val="0086516C"/>
    <w:rsid w:val="00865AE3"/>
    <w:rsid w:val="00866D33"/>
    <w:rsid w:val="008670B3"/>
    <w:rsid w:val="008718E2"/>
    <w:rsid w:val="008725F8"/>
    <w:rsid w:val="0087404D"/>
    <w:rsid w:val="00874075"/>
    <w:rsid w:val="008769C9"/>
    <w:rsid w:val="00877DAA"/>
    <w:rsid w:val="008829B0"/>
    <w:rsid w:val="00883354"/>
    <w:rsid w:val="0088368E"/>
    <w:rsid w:val="0088462A"/>
    <w:rsid w:val="00884A3B"/>
    <w:rsid w:val="00884E2B"/>
    <w:rsid w:val="008855FE"/>
    <w:rsid w:val="00886F66"/>
    <w:rsid w:val="00887706"/>
    <w:rsid w:val="00891292"/>
    <w:rsid w:val="008A0EB8"/>
    <w:rsid w:val="008A2368"/>
    <w:rsid w:val="008A55A6"/>
    <w:rsid w:val="008A5B34"/>
    <w:rsid w:val="008B1A7E"/>
    <w:rsid w:val="008C2FAF"/>
    <w:rsid w:val="008C53AA"/>
    <w:rsid w:val="008C69EF"/>
    <w:rsid w:val="008C7DD8"/>
    <w:rsid w:val="008D1929"/>
    <w:rsid w:val="008D1E04"/>
    <w:rsid w:val="008D5082"/>
    <w:rsid w:val="008D64E7"/>
    <w:rsid w:val="008D7295"/>
    <w:rsid w:val="008E1234"/>
    <w:rsid w:val="008E2BF9"/>
    <w:rsid w:val="008E3E36"/>
    <w:rsid w:val="008E49CA"/>
    <w:rsid w:val="008E56F6"/>
    <w:rsid w:val="008E6849"/>
    <w:rsid w:val="008E7032"/>
    <w:rsid w:val="008F38B7"/>
    <w:rsid w:val="008F5BA5"/>
    <w:rsid w:val="009047BD"/>
    <w:rsid w:val="00904EC5"/>
    <w:rsid w:val="009114C6"/>
    <w:rsid w:val="00914BA5"/>
    <w:rsid w:val="009175EF"/>
    <w:rsid w:val="0092089E"/>
    <w:rsid w:val="0092151B"/>
    <w:rsid w:val="009228E1"/>
    <w:rsid w:val="009237BA"/>
    <w:rsid w:val="00927B3D"/>
    <w:rsid w:val="00936546"/>
    <w:rsid w:val="009401A4"/>
    <w:rsid w:val="0094517A"/>
    <w:rsid w:val="0094658F"/>
    <w:rsid w:val="0095156D"/>
    <w:rsid w:val="00952007"/>
    <w:rsid w:val="009566A9"/>
    <w:rsid w:val="00957BC6"/>
    <w:rsid w:val="00960C3D"/>
    <w:rsid w:val="00964385"/>
    <w:rsid w:val="00966F10"/>
    <w:rsid w:val="009673C2"/>
    <w:rsid w:val="00967FE2"/>
    <w:rsid w:val="0097063B"/>
    <w:rsid w:val="00970B2D"/>
    <w:rsid w:val="009726F1"/>
    <w:rsid w:val="00972946"/>
    <w:rsid w:val="00972BA2"/>
    <w:rsid w:val="009740F3"/>
    <w:rsid w:val="00981E73"/>
    <w:rsid w:val="009839D4"/>
    <w:rsid w:val="00983A70"/>
    <w:rsid w:val="00984B34"/>
    <w:rsid w:val="00985193"/>
    <w:rsid w:val="00990A06"/>
    <w:rsid w:val="00990C56"/>
    <w:rsid w:val="00991CD8"/>
    <w:rsid w:val="00992FE5"/>
    <w:rsid w:val="0099457F"/>
    <w:rsid w:val="009964DD"/>
    <w:rsid w:val="00996CAE"/>
    <w:rsid w:val="00996E8D"/>
    <w:rsid w:val="009A2225"/>
    <w:rsid w:val="009A649C"/>
    <w:rsid w:val="009A6D9D"/>
    <w:rsid w:val="009B05ED"/>
    <w:rsid w:val="009B0BD6"/>
    <w:rsid w:val="009B3250"/>
    <w:rsid w:val="009B5B9D"/>
    <w:rsid w:val="009C15B1"/>
    <w:rsid w:val="009C1F6D"/>
    <w:rsid w:val="009C3CFD"/>
    <w:rsid w:val="009C7DDA"/>
    <w:rsid w:val="009D0F23"/>
    <w:rsid w:val="009D3128"/>
    <w:rsid w:val="009D42FD"/>
    <w:rsid w:val="009D603D"/>
    <w:rsid w:val="009D7690"/>
    <w:rsid w:val="009E4291"/>
    <w:rsid w:val="009E5ED0"/>
    <w:rsid w:val="009E72A3"/>
    <w:rsid w:val="009F179D"/>
    <w:rsid w:val="009F199E"/>
    <w:rsid w:val="009F218B"/>
    <w:rsid w:val="009F31AD"/>
    <w:rsid w:val="009F4B5F"/>
    <w:rsid w:val="009F54FF"/>
    <w:rsid w:val="009F6FD8"/>
    <w:rsid w:val="009F73E9"/>
    <w:rsid w:val="00A02BA7"/>
    <w:rsid w:val="00A05A08"/>
    <w:rsid w:val="00A065DC"/>
    <w:rsid w:val="00A06D9F"/>
    <w:rsid w:val="00A07907"/>
    <w:rsid w:val="00A127C1"/>
    <w:rsid w:val="00A141AE"/>
    <w:rsid w:val="00A157D0"/>
    <w:rsid w:val="00A20661"/>
    <w:rsid w:val="00A24215"/>
    <w:rsid w:val="00A2580F"/>
    <w:rsid w:val="00A300E0"/>
    <w:rsid w:val="00A33726"/>
    <w:rsid w:val="00A34D33"/>
    <w:rsid w:val="00A359DF"/>
    <w:rsid w:val="00A362C2"/>
    <w:rsid w:val="00A44E2B"/>
    <w:rsid w:val="00A460B6"/>
    <w:rsid w:val="00A47E13"/>
    <w:rsid w:val="00A5339D"/>
    <w:rsid w:val="00A5589C"/>
    <w:rsid w:val="00A56ABB"/>
    <w:rsid w:val="00A577E7"/>
    <w:rsid w:val="00A612D9"/>
    <w:rsid w:val="00A66770"/>
    <w:rsid w:val="00A6738D"/>
    <w:rsid w:val="00A678C7"/>
    <w:rsid w:val="00A71DCD"/>
    <w:rsid w:val="00A83A17"/>
    <w:rsid w:val="00A83D82"/>
    <w:rsid w:val="00A86120"/>
    <w:rsid w:val="00A86C1A"/>
    <w:rsid w:val="00A87151"/>
    <w:rsid w:val="00A91917"/>
    <w:rsid w:val="00A977CE"/>
    <w:rsid w:val="00AA1BE0"/>
    <w:rsid w:val="00AA226B"/>
    <w:rsid w:val="00AC22A4"/>
    <w:rsid w:val="00AC346C"/>
    <w:rsid w:val="00AC5C93"/>
    <w:rsid w:val="00AD4623"/>
    <w:rsid w:val="00AD4897"/>
    <w:rsid w:val="00AD49F0"/>
    <w:rsid w:val="00AD5E6B"/>
    <w:rsid w:val="00AD5E6C"/>
    <w:rsid w:val="00AD666A"/>
    <w:rsid w:val="00AD67C2"/>
    <w:rsid w:val="00AE0158"/>
    <w:rsid w:val="00AE03B1"/>
    <w:rsid w:val="00AE496A"/>
    <w:rsid w:val="00AE50C2"/>
    <w:rsid w:val="00AE6EFE"/>
    <w:rsid w:val="00AE747E"/>
    <w:rsid w:val="00AF206B"/>
    <w:rsid w:val="00AF465D"/>
    <w:rsid w:val="00AF50B3"/>
    <w:rsid w:val="00AF544D"/>
    <w:rsid w:val="00B000FF"/>
    <w:rsid w:val="00B03053"/>
    <w:rsid w:val="00B10BCB"/>
    <w:rsid w:val="00B236A7"/>
    <w:rsid w:val="00B27D0C"/>
    <w:rsid w:val="00B27FA0"/>
    <w:rsid w:val="00B3434F"/>
    <w:rsid w:val="00B36E90"/>
    <w:rsid w:val="00B41D89"/>
    <w:rsid w:val="00B43DF2"/>
    <w:rsid w:val="00B44456"/>
    <w:rsid w:val="00B45E93"/>
    <w:rsid w:val="00B516FE"/>
    <w:rsid w:val="00B53BF5"/>
    <w:rsid w:val="00B53E0F"/>
    <w:rsid w:val="00B55A95"/>
    <w:rsid w:val="00B5796B"/>
    <w:rsid w:val="00B57DB7"/>
    <w:rsid w:val="00B60D28"/>
    <w:rsid w:val="00B61BA5"/>
    <w:rsid w:val="00B63889"/>
    <w:rsid w:val="00B659AE"/>
    <w:rsid w:val="00B6643C"/>
    <w:rsid w:val="00B664FF"/>
    <w:rsid w:val="00B70139"/>
    <w:rsid w:val="00B72001"/>
    <w:rsid w:val="00B73E2D"/>
    <w:rsid w:val="00B74436"/>
    <w:rsid w:val="00B77FE1"/>
    <w:rsid w:val="00B86CA2"/>
    <w:rsid w:val="00B8791D"/>
    <w:rsid w:val="00B921AE"/>
    <w:rsid w:val="00B97709"/>
    <w:rsid w:val="00BA02DA"/>
    <w:rsid w:val="00BA377A"/>
    <w:rsid w:val="00BA6A2A"/>
    <w:rsid w:val="00BB2C6C"/>
    <w:rsid w:val="00BB6AA2"/>
    <w:rsid w:val="00BB6EDA"/>
    <w:rsid w:val="00BB7559"/>
    <w:rsid w:val="00BC1E45"/>
    <w:rsid w:val="00BC249B"/>
    <w:rsid w:val="00BC3BD2"/>
    <w:rsid w:val="00BC540F"/>
    <w:rsid w:val="00BC628A"/>
    <w:rsid w:val="00BC6B69"/>
    <w:rsid w:val="00BD09B8"/>
    <w:rsid w:val="00BD1005"/>
    <w:rsid w:val="00BD2B78"/>
    <w:rsid w:val="00BD2F86"/>
    <w:rsid w:val="00BD779D"/>
    <w:rsid w:val="00BD7DE0"/>
    <w:rsid w:val="00BE256B"/>
    <w:rsid w:val="00BE42DA"/>
    <w:rsid w:val="00BE4807"/>
    <w:rsid w:val="00BE75F6"/>
    <w:rsid w:val="00BE78B4"/>
    <w:rsid w:val="00BF4565"/>
    <w:rsid w:val="00BF54E6"/>
    <w:rsid w:val="00C01E0D"/>
    <w:rsid w:val="00C03388"/>
    <w:rsid w:val="00C0383C"/>
    <w:rsid w:val="00C03DD7"/>
    <w:rsid w:val="00C0792D"/>
    <w:rsid w:val="00C10A1D"/>
    <w:rsid w:val="00C151A6"/>
    <w:rsid w:val="00C21490"/>
    <w:rsid w:val="00C2694F"/>
    <w:rsid w:val="00C26F9A"/>
    <w:rsid w:val="00C27F50"/>
    <w:rsid w:val="00C311DF"/>
    <w:rsid w:val="00C317CE"/>
    <w:rsid w:val="00C3380B"/>
    <w:rsid w:val="00C33C58"/>
    <w:rsid w:val="00C44144"/>
    <w:rsid w:val="00C46AB7"/>
    <w:rsid w:val="00C47227"/>
    <w:rsid w:val="00C47C4C"/>
    <w:rsid w:val="00C53E37"/>
    <w:rsid w:val="00C54875"/>
    <w:rsid w:val="00C57EBF"/>
    <w:rsid w:val="00C639C9"/>
    <w:rsid w:val="00C63B67"/>
    <w:rsid w:val="00C64329"/>
    <w:rsid w:val="00C6711C"/>
    <w:rsid w:val="00C6790F"/>
    <w:rsid w:val="00C72FAB"/>
    <w:rsid w:val="00C73431"/>
    <w:rsid w:val="00C75779"/>
    <w:rsid w:val="00C816FD"/>
    <w:rsid w:val="00C81787"/>
    <w:rsid w:val="00C82650"/>
    <w:rsid w:val="00C866D8"/>
    <w:rsid w:val="00C87EE7"/>
    <w:rsid w:val="00C97B35"/>
    <w:rsid w:val="00CA05AD"/>
    <w:rsid w:val="00CA2165"/>
    <w:rsid w:val="00CA3126"/>
    <w:rsid w:val="00CA6D73"/>
    <w:rsid w:val="00CA7562"/>
    <w:rsid w:val="00CB497A"/>
    <w:rsid w:val="00CB49EE"/>
    <w:rsid w:val="00CB6386"/>
    <w:rsid w:val="00CC1AF5"/>
    <w:rsid w:val="00CC5E4A"/>
    <w:rsid w:val="00CC63DC"/>
    <w:rsid w:val="00CC6C39"/>
    <w:rsid w:val="00CC7186"/>
    <w:rsid w:val="00CD07F0"/>
    <w:rsid w:val="00CD15FA"/>
    <w:rsid w:val="00CD4F58"/>
    <w:rsid w:val="00CE18CB"/>
    <w:rsid w:val="00CE28FA"/>
    <w:rsid w:val="00CE4B86"/>
    <w:rsid w:val="00CF286E"/>
    <w:rsid w:val="00CF43B3"/>
    <w:rsid w:val="00CF5A45"/>
    <w:rsid w:val="00D01DF1"/>
    <w:rsid w:val="00D134D0"/>
    <w:rsid w:val="00D14D98"/>
    <w:rsid w:val="00D21E29"/>
    <w:rsid w:val="00D27D18"/>
    <w:rsid w:val="00D310C3"/>
    <w:rsid w:val="00D325FA"/>
    <w:rsid w:val="00D34024"/>
    <w:rsid w:val="00D34767"/>
    <w:rsid w:val="00D36E0B"/>
    <w:rsid w:val="00D379B4"/>
    <w:rsid w:val="00D403D8"/>
    <w:rsid w:val="00D47B70"/>
    <w:rsid w:val="00D61709"/>
    <w:rsid w:val="00D62958"/>
    <w:rsid w:val="00D63169"/>
    <w:rsid w:val="00D70A96"/>
    <w:rsid w:val="00D72612"/>
    <w:rsid w:val="00D73BDF"/>
    <w:rsid w:val="00D73F62"/>
    <w:rsid w:val="00D75EA5"/>
    <w:rsid w:val="00D7663F"/>
    <w:rsid w:val="00D776D4"/>
    <w:rsid w:val="00D817E5"/>
    <w:rsid w:val="00D85546"/>
    <w:rsid w:val="00D863DD"/>
    <w:rsid w:val="00D87351"/>
    <w:rsid w:val="00D90E72"/>
    <w:rsid w:val="00D92D76"/>
    <w:rsid w:val="00D94B6D"/>
    <w:rsid w:val="00D95493"/>
    <w:rsid w:val="00D955D1"/>
    <w:rsid w:val="00D9600F"/>
    <w:rsid w:val="00DA2AB7"/>
    <w:rsid w:val="00DA6706"/>
    <w:rsid w:val="00DA7684"/>
    <w:rsid w:val="00DB4057"/>
    <w:rsid w:val="00DB7C2E"/>
    <w:rsid w:val="00DC0685"/>
    <w:rsid w:val="00DC1440"/>
    <w:rsid w:val="00DC4663"/>
    <w:rsid w:val="00DD2519"/>
    <w:rsid w:val="00DD35B9"/>
    <w:rsid w:val="00DE3942"/>
    <w:rsid w:val="00DF17C0"/>
    <w:rsid w:val="00DF4007"/>
    <w:rsid w:val="00DF4030"/>
    <w:rsid w:val="00E05D54"/>
    <w:rsid w:val="00E07CC4"/>
    <w:rsid w:val="00E104A8"/>
    <w:rsid w:val="00E1344D"/>
    <w:rsid w:val="00E13CBA"/>
    <w:rsid w:val="00E1571A"/>
    <w:rsid w:val="00E17664"/>
    <w:rsid w:val="00E2090A"/>
    <w:rsid w:val="00E2385D"/>
    <w:rsid w:val="00E35090"/>
    <w:rsid w:val="00E36435"/>
    <w:rsid w:val="00E365F1"/>
    <w:rsid w:val="00E379F6"/>
    <w:rsid w:val="00E43F22"/>
    <w:rsid w:val="00E46599"/>
    <w:rsid w:val="00E46D94"/>
    <w:rsid w:val="00E50CE3"/>
    <w:rsid w:val="00E609E7"/>
    <w:rsid w:val="00E624AA"/>
    <w:rsid w:val="00E67809"/>
    <w:rsid w:val="00E67B21"/>
    <w:rsid w:val="00E71B74"/>
    <w:rsid w:val="00E75BFB"/>
    <w:rsid w:val="00E769BF"/>
    <w:rsid w:val="00E82D19"/>
    <w:rsid w:val="00E85848"/>
    <w:rsid w:val="00E9359A"/>
    <w:rsid w:val="00EA0190"/>
    <w:rsid w:val="00EA6B2F"/>
    <w:rsid w:val="00EB02D5"/>
    <w:rsid w:val="00EB51CF"/>
    <w:rsid w:val="00EB571C"/>
    <w:rsid w:val="00EB5DFB"/>
    <w:rsid w:val="00EC3DE8"/>
    <w:rsid w:val="00EC470E"/>
    <w:rsid w:val="00EC5052"/>
    <w:rsid w:val="00EC5E51"/>
    <w:rsid w:val="00ED1417"/>
    <w:rsid w:val="00ED1655"/>
    <w:rsid w:val="00ED37A8"/>
    <w:rsid w:val="00EE1136"/>
    <w:rsid w:val="00EE36AE"/>
    <w:rsid w:val="00EE39DA"/>
    <w:rsid w:val="00EE409C"/>
    <w:rsid w:val="00EE689B"/>
    <w:rsid w:val="00EF29A2"/>
    <w:rsid w:val="00EF3327"/>
    <w:rsid w:val="00EF501F"/>
    <w:rsid w:val="00EF51F5"/>
    <w:rsid w:val="00EF5718"/>
    <w:rsid w:val="00F01D04"/>
    <w:rsid w:val="00F024EA"/>
    <w:rsid w:val="00F04DF2"/>
    <w:rsid w:val="00F056F2"/>
    <w:rsid w:val="00F060D3"/>
    <w:rsid w:val="00F07A1E"/>
    <w:rsid w:val="00F103FF"/>
    <w:rsid w:val="00F126C7"/>
    <w:rsid w:val="00F16B4C"/>
    <w:rsid w:val="00F220F6"/>
    <w:rsid w:val="00F22D87"/>
    <w:rsid w:val="00F267AA"/>
    <w:rsid w:val="00F27B9E"/>
    <w:rsid w:val="00F306F0"/>
    <w:rsid w:val="00F30810"/>
    <w:rsid w:val="00F34743"/>
    <w:rsid w:val="00F35BA5"/>
    <w:rsid w:val="00F3653A"/>
    <w:rsid w:val="00F37223"/>
    <w:rsid w:val="00F40E26"/>
    <w:rsid w:val="00F4104E"/>
    <w:rsid w:val="00F41218"/>
    <w:rsid w:val="00F43B3F"/>
    <w:rsid w:val="00F4417A"/>
    <w:rsid w:val="00F442D6"/>
    <w:rsid w:val="00F4601E"/>
    <w:rsid w:val="00F46A66"/>
    <w:rsid w:val="00F471BC"/>
    <w:rsid w:val="00F50612"/>
    <w:rsid w:val="00F520BF"/>
    <w:rsid w:val="00F52284"/>
    <w:rsid w:val="00F5753D"/>
    <w:rsid w:val="00F73491"/>
    <w:rsid w:val="00F76058"/>
    <w:rsid w:val="00F77BA3"/>
    <w:rsid w:val="00F80B51"/>
    <w:rsid w:val="00F80B53"/>
    <w:rsid w:val="00F80CDE"/>
    <w:rsid w:val="00F80EEE"/>
    <w:rsid w:val="00F8414A"/>
    <w:rsid w:val="00F84A81"/>
    <w:rsid w:val="00F908CA"/>
    <w:rsid w:val="00F91C5D"/>
    <w:rsid w:val="00F92F35"/>
    <w:rsid w:val="00F9306D"/>
    <w:rsid w:val="00F9517A"/>
    <w:rsid w:val="00FA0042"/>
    <w:rsid w:val="00FA1604"/>
    <w:rsid w:val="00FA228B"/>
    <w:rsid w:val="00FA25A5"/>
    <w:rsid w:val="00FA60BB"/>
    <w:rsid w:val="00FB1324"/>
    <w:rsid w:val="00FB76DC"/>
    <w:rsid w:val="00FB7B2A"/>
    <w:rsid w:val="00FC0109"/>
    <w:rsid w:val="00FC397F"/>
    <w:rsid w:val="00FD7494"/>
    <w:rsid w:val="00FE0B81"/>
    <w:rsid w:val="00FE57A5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732960"/>
  <w15:docId w15:val="{47190680-2022-400D-85E0-E72587BE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3491"/>
    <w:pPr>
      <w:spacing w:before="80" w:after="80" w:line="300" w:lineRule="atLeast"/>
      <w:jc w:val="both"/>
    </w:pPr>
    <w:rPr>
      <w:rFonts w:ascii=".VnTime" w:eastAsia="SimSun" w:hAnsi=".VnTime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59BB"/>
    <w:pPr>
      <w:spacing w:before="80" w:after="80" w:line="3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C5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5C93"/>
    <w:rPr>
      <w:rFonts w:ascii=".VnTime" w:eastAsia="SimSun" w:hAnsi=".VnTime"/>
      <w:sz w:val="28"/>
      <w:szCs w:val="28"/>
      <w:lang w:eastAsia="zh-CN"/>
    </w:rPr>
  </w:style>
  <w:style w:type="paragraph" w:styleId="Footer">
    <w:name w:val="footer"/>
    <w:basedOn w:val="Normal"/>
    <w:link w:val="FooterChar"/>
    <w:uiPriority w:val="99"/>
    <w:rsid w:val="00AC5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C93"/>
    <w:rPr>
      <w:rFonts w:ascii=".VnTime" w:eastAsia="SimSun" w:hAnsi=".VnTime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21141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6362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63624"/>
    <w:rPr>
      <w:rFonts w:ascii="Segoe UI" w:eastAsia="SimSun" w:hAnsi="Segoe UI" w:cs="Segoe UI"/>
      <w:sz w:val="18"/>
      <w:szCs w:val="18"/>
      <w:lang w:eastAsia="zh-CN"/>
    </w:rPr>
  </w:style>
  <w:style w:type="paragraph" w:customStyle="1" w:styleId="CharChar">
    <w:name w:val="Char Char"/>
    <w:basedOn w:val="Normal"/>
    <w:next w:val="Normal"/>
    <w:autoRedefine/>
    <w:semiHidden/>
    <w:rsid w:val="006F023E"/>
    <w:pPr>
      <w:spacing w:before="120" w:after="120" w:line="312" w:lineRule="auto"/>
      <w:jc w:val="left"/>
    </w:pPr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ocuments\Mau%20Nghi%20quyet%20cua%20Hoi%20dong%20thanh%20vi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82E45-E03A-492F-AE4C-954929DC7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Nghi quyet cua Hoi dong thanh vien.dot</Template>
  <TotalTime>172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Mẫu 1</vt:lpstr>
    </vt:vector>
  </TitlesOfParts>
  <Company>VEAM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Mẫu 1</dc:title>
  <dc:creator>PhamVanKhanh</dc:creator>
  <cp:lastModifiedBy>Công Nguyễn Chí</cp:lastModifiedBy>
  <cp:revision>30</cp:revision>
  <cp:lastPrinted>2023-09-22T03:51:00Z</cp:lastPrinted>
  <dcterms:created xsi:type="dcterms:W3CDTF">2021-12-22T06:46:00Z</dcterms:created>
  <dcterms:modified xsi:type="dcterms:W3CDTF">2024-03-12T04:18:00Z</dcterms:modified>
</cp:coreProperties>
</file>