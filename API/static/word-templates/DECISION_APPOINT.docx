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4" w:type="dxa"/>
        <w:tblInd w:w="-885" w:type="dxa"/>
        <w:tblLook w:val="01E0" w:firstRow="1" w:lastRow="1" w:firstColumn="1" w:lastColumn="1" w:noHBand="0" w:noVBand="0"/>
      </w:tblPr>
      <w:tblGrid>
        <w:gridCol w:w="5104"/>
        <w:gridCol w:w="5420"/>
      </w:tblGrid>
      <w:tr w:rsidR="008527D7" w:rsidRPr="00314358" w14:paraId="4179153D" w14:textId="77777777" w:rsidTr="00427009">
        <w:trPr>
          <w:trHeight w:val="853"/>
        </w:trPr>
        <w:tc>
          <w:tcPr>
            <w:tcW w:w="5104" w:type="dxa"/>
          </w:tcPr>
          <w:p w14:paraId="190ED658" w14:textId="77777777" w:rsidR="008527D7" w:rsidRPr="00314358" w:rsidRDefault="008527D7" w:rsidP="00427009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314358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4294967292" distB="4294967292" distL="114300" distR="114300" simplePos="0" relativeHeight="251662336" behindDoc="0" locked="0" layoutInCell="1" allowOverlap="1" wp14:anchorId="69E8BD93" wp14:editId="20BDA212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441960</wp:posOffset>
                      </wp:positionV>
                      <wp:extent cx="1264285" cy="0"/>
                      <wp:effectExtent l="0" t="0" r="31115" b="19050"/>
                      <wp:wrapNone/>
                      <wp:docPr id="4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64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ECFA3" id="Line 26" o:spid="_x0000_s1026" style="position:absolute;flip:y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7.05pt,34.8pt" to="166.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"/>
                  </w:pict>
                </mc:Fallback>
              </mc:AlternateContent>
            </w:r>
            <w:r w:rsidRPr="00314358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TỔNG CÔNG TY MÁY ĐỘNG LỰC VÀ MÁY NÔNG NGHIỆP VIỆT NAM - CTCP</w:t>
            </w:r>
          </w:p>
        </w:tc>
        <w:tc>
          <w:tcPr>
            <w:tcW w:w="5420" w:type="dxa"/>
          </w:tcPr>
          <w:p w14:paraId="6941B779" w14:textId="77777777" w:rsidR="008527D7" w:rsidRPr="00314358" w:rsidRDefault="008527D7" w:rsidP="00427009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pacing w:val="-10"/>
                <w:sz w:val="26"/>
                <w:szCs w:val="26"/>
              </w:rPr>
            </w:pPr>
            <w:r w:rsidRPr="00314358">
              <w:rPr>
                <w:rFonts w:ascii="Times New Roman" w:hAnsi="Times New Roman"/>
                <w:b/>
                <w:color w:val="000000" w:themeColor="text1"/>
                <w:spacing w:val="-10"/>
                <w:sz w:val="26"/>
                <w:szCs w:val="26"/>
              </w:rPr>
              <w:t>CỘNG HÒA XÃ HỘI CHỦ NGHĨA VIỆT NAM</w:t>
            </w:r>
          </w:p>
          <w:p w14:paraId="19287E11" w14:textId="77777777" w:rsidR="008527D7" w:rsidRPr="00314358" w:rsidRDefault="008527D7" w:rsidP="00427009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7713E">
              <w:rPr>
                <w:rFonts w:ascii="Times New Roman" w:hAnsi="Times New Roman"/>
                <w:noProof/>
                <w:color w:val="000000" w:themeColor="text1"/>
                <w:szCs w:val="26"/>
                <w:lang w:eastAsia="en-US"/>
              </w:rPr>
              <mc:AlternateContent>
                <mc:Choice Requires="wps">
                  <w:drawing>
                    <wp:anchor distT="4294967292" distB="4294967292" distL="114300" distR="114300" simplePos="0" relativeHeight="251663360" behindDoc="0" locked="0" layoutInCell="1" allowOverlap="1" wp14:anchorId="25FF5512" wp14:editId="4F6F66C9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213995</wp:posOffset>
                      </wp:positionV>
                      <wp:extent cx="2209800" cy="0"/>
                      <wp:effectExtent l="0" t="0" r="19050" b="19050"/>
                      <wp:wrapNone/>
                      <wp:docPr id="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A817C" id="Line 27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2.85pt,16.85pt" to="216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ua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"/>
                  </w:pict>
                </mc:Fallback>
              </mc:AlternateContent>
            </w:r>
            <w:r w:rsidRPr="0067713E">
              <w:rPr>
                <w:rFonts w:ascii="Times New Roman" w:hAnsi="Times New Roman"/>
                <w:b/>
                <w:color w:val="000000" w:themeColor="text1"/>
                <w:szCs w:val="26"/>
              </w:rPr>
              <w:t>Độc lập - Tự do - Hạnh phúc</w:t>
            </w:r>
          </w:p>
        </w:tc>
      </w:tr>
      <w:tr w:rsidR="008527D7" w:rsidRPr="00314358" w14:paraId="549AFA09" w14:textId="77777777" w:rsidTr="00427009">
        <w:trPr>
          <w:trHeight w:val="359"/>
        </w:trPr>
        <w:tc>
          <w:tcPr>
            <w:tcW w:w="5104" w:type="dxa"/>
          </w:tcPr>
          <w:p w14:paraId="5D308E70" w14:textId="5511E530" w:rsidR="008527D7" w:rsidRPr="00314358" w:rsidRDefault="008527D7" w:rsidP="0042700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314358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Số: </w:t>
            </w:r>
            <w:r w:rsidR="007365F5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="007365F5">
              <w:rPr>
                <w:rFonts w:ascii="Times New Roman" w:hAnsi="Times New Roman"/>
                <w:sz w:val="26"/>
                <w:szCs w:val="26"/>
              </w:rPr>
              <w:instrText xml:space="preserve"> MERGEFIELD  DECISION_NO  \* MERGEFORMAT </w:instrText>
            </w:r>
            <w:r w:rsidR="007365F5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="007365F5">
              <w:rPr>
                <w:rFonts w:ascii="Times New Roman" w:hAnsi="Times New Roman"/>
                <w:noProof/>
                <w:sz w:val="26"/>
                <w:szCs w:val="26"/>
              </w:rPr>
              <w:t>«DECISION_NO»</w:t>
            </w:r>
            <w:r w:rsidR="007365F5"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  <w:tc>
          <w:tcPr>
            <w:tcW w:w="5420" w:type="dxa"/>
          </w:tcPr>
          <w:p w14:paraId="2AD55141" w14:textId="6048C293" w:rsidR="008527D7" w:rsidRPr="00314358" w:rsidRDefault="008527D7" w:rsidP="0042700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 w:rsidRPr="00314358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Hà Nội, </w:t>
            </w:r>
            <w:bookmarkStart w:id="0" w:name="_Hlk160011420"/>
            <w:r w:rsidRPr="00314358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ngày</w:t>
            </w:r>
            <w:r w:rsidR="007365F5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 xml:space="preserve"> </w: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SIGN_DAY  \* MERGEFORMAT </w:instrTex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7365F5">
              <w:rPr>
                <w:rFonts w:ascii="Times New Roman" w:hAnsi="Times New Roman"/>
                <w:i/>
                <w:noProof/>
                <w:sz w:val="26"/>
                <w:szCs w:val="26"/>
              </w:rPr>
              <w:t>«SIGN_DAY»</w: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365F5" w:rsidRPr="00905953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SIGN_MONTH  \* MERGEFORMAT </w:instrTex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7365F5">
              <w:rPr>
                <w:rFonts w:ascii="Times New Roman" w:hAnsi="Times New Roman"/>
                <w:i/>
                <w:noProof/>
                <w:sz w:val="26"/>
                <w:szCs w:val="26"/>
              </w:rPr>
              <w:t>«SIGN_MONTH»</w: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7365F5" w:rsidRPr="0090595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t xml:space="preserve">năm </w: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SIGN_YEAR  \* MERGEFORMAT </w:instrTex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7365F5">
              <w:rPr>
                <w:rFonts w:ascii="Times New Roman" w:hAnsi="Times New Roman"/>
                <w:i/>
                <w:noProof/>
                <w:sz w:val="26"/>
                <w:szCs w:val="26"/>
              </w:rPr>
              <w:t>«SIGN_YEAR»</w:t>
            </w:r>
            <w:r w:rsidR="007365F5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bookmarkEnd w:id="0"/>
          </w:p>
        </w:tc>
      </w:tr>
    </w:tbl>
    <w:p w14:paraId="587719CA" w14:textId="77777777" w:rsidR="008527D7" w:rsidRPr="002B66F0" w:rsidRDefault="008527D7" w:rsidP="008527D7">
      <w:pPr>
        <w:spacing w:before="360" w:after="0" w:line="240" w:lineRule="auto"/>
        <w:jc w:val="center"/>
        <w:rPr>
          <w:rFonts w:ascii="Times New Roman" w:hAnsi="Times New Roman"/>
          <w:b/>
          <w:bCs/>
          <w:color w:val="000000" w:themeColor="text1"/>
        </w:rPr>
      </w:pPr>
      <w:r w:rsidRPr="002B66F0">
        <w:rPr>
          <w:rFonts w:ascii="Times New Roman" w:hAnsi="Times New Roman"/>
          <w:b/>
          <w:bCs/>
          <w:color w:val="000000" w:themeColor="text1"/>
        </w:rPr>
        <w:t>QUYẾT ĐỊNH</w:t>
      </w:r>
    </w:p>
    <w:p w14:paraId="6C253126" w14:textId="5530E11F" w:rsidR="008527D7" w:rsidRPr="00471883" w:rsidRDefault="008527D7" w:rsidP="008527D7">
      <w:pPr>
        <w:spacing w:before="0" w:after="360" w:line="240" w:lineRule="auto"/>
        <w:jc w:val="center"/>
        <w:rPr>
          <w:rFonts w:ascii="Times New Roman" w:hAnsi="Times New Roman"/>
          <w:b/>
          <w:bCs/>
          <w:color w:val="000000" w:themeColor="text1"/>
          <w:lang w:val="vi-VN"/>
        </w:rPr>
      </w:pPr>
      <w:r w:rsidRPr="002B66F0">
        <w:rPr>
          <w:rFonts w:ascii="Times New Roman" w:hAnsi="Times New Roman"/>
          <w:b/>
          <w:bCs/>
          <w:noProof/>
          <w:color w:val="000000" w:themeColor="text1"/>
          <w:lang w:eastAsia="en-US"/>
        </w:rPr>
        <mc:AlternateContent>
          <mc:Choice Requires="wps">
            <w:drawing>
              <wp:anchor distT="4294967293" distB="4294967293" distL="114300" distR="114300" simplePos="0" relativeHeight="251664384" behindDoc="0" locked="0" layoutInCell="1" allowOverlap="1" wp14:anchorId="7FC6FF4A" wp14:editId="6CFA1B75">
                <wp:simplePos x="0" y="0"/>
                <wp:positionH relativeFrom="margin">
                  <wp:posOffset>2129790</wp:posOffset>
                </wp:positionH>
                <wp:positionV relativeFrom="paragraph">
                  <wp:posOffset>226695</wp:posOffset>
                </wp:positionV>
                <wp:extent cx="1734820" cy="0"/>
                <wp:effectExtent l="0" t="0" r="36830" b="19050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4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A07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67.7pt;margin-top:17.85pt;width:136.6pt;height:0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0c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x0iS&#10;Hlb0fHAqVEbpws9n0DaHsFLujO+QnuSrflH0u0VSlS2RDQ/Rb2cNyYnPiN6l+IvVUGU/fFYMYggU&#10;CMM61ab3kDAGdAo7Od92wk8OUfiYPD5kixR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">
                <w10:wrap anchorx="margin"/>
              </v:shape>
            </w:pict>
          </mc:Fallback>
        </mc:AlternateContent>
      </w:r>
      <w:r w:rsidRPr="002B66F0">
        <w:rPr>
          <w:rFonts w:ascii="Times New Roman" w:hAnsi="Times New Roman"/>
          <w:b/>
          <w:bCs/>
          <w:color w:val="000000" w:themeColor="text1"/>
        </w:rPr>
        <w:t xml:space="preserve">  Về việc</w:t>
      </w:r>
      <w:r w:rsidRPr="002B66F0">
        <w:rPr>
          <w:rFonts w:ascii="Times New Roman" w:hAnsi="Times New Roman"/>
          <w:b/>
          <w:bCs/>
          <w:color w:val="000000" w:themeColor="text1"/>
          <w:lang w:val="vi-VN"/>
        </w:rPr>
        <w:t xml:space="preserve"> </w:t>
      </w:r>
      <w:r w:rsidRPr="002B66F0">
        <w:rPr>
          <w:rFonts w:ascii="Times New Roman" w:hAnsi="Times New Roman"/>
          <w:b/>
          <w:bCs/>
          <w:color w:val="000000" w:themeColor="text1"/>
        </w:rPr>
        <w:t>bổ nhiệm</w:t>
      </w:r>
      <w:r w:rsidR="00D66B00">
        <w:rPr>
          <w:rFonts w:ascii="Times New Roman" w:hAnsi="Times New Roman"/>
          <w:b/>
          <w:bCs/>
          <w:color w:val="000000" w:themeColor="text1"/>
        </w:rPr>
        <w:t>/bổ nhiệm lại</w:t>
      </w:r>
      <w:bookmarkStart w:id="1" w:name="_Hlk160011375"/>
      <w:r w:rsidR="00D66B00">
        <w:rPr>
          <w:rFonts w:ascii="Times New Roman" w:hAnsi="Times New Roman"/>
          <w:b/>
          <w:bCs/>
          <w:color w:val="000000" w:themeColor="text1"/>
        </w:rPr>
        <w:t>……….</w:t>
      </w:r>
      <w:bookmarkEnd w:id="1"/>
    </w:p>
    <w:p w14:paraId="732BAC48" w14:textId="77777777" w:rsidR="00F54C44" w:rsidRPr="007365F5" w:rsidRDefault="00F54C44" w:rsidP="00F54C44">
      <w:pPr>
        <w:spacing w:before="0" w:after="0" w:line="240" w:lineRule="auto"/>
        <w:jc w:val="center"/>
        <w:rPr>
          <w:rFonts w:ascii="Times New Roman" w:hAnsi="Times New Roman"/>
          <w:b/>
          <w:bCs/>
          <w:lang w:val="vi-VN"/>
        </w:rPr>
      </w:pPr>
      <w:r w:rsidRPr="007365F5">
        <w:rPr>
          <w:rFonts w:ascii="Times New Roman" w:hAnsi="Times New Roman"/>
          <w:b/>
          <w:bCs/>
          <w:lang w:val="vi-VN"/>
        </w:rPr>
        <w:t>TỔNG GIÁM ĐỐC</w:t>
      </w:r>
    </w:p>
    <w:p w14:paraId="6D7D2DA2" w14:textId="77777777" w:rsidR="00F54C44" w:rsidRPr="007365F5" w:rsidRDefault="00F54C44" w:rsidP="00F54C44">
      <w:pPr>
        <w:spacing w:before="0" w:after="0" w:line="240" w:lineRule="auto"/>
        <w:jc w:val="center"/>
        <w:rPr>
          <w:rFonts w:ascii="Times New Roman Bold" w:hAnsi="Times New Roman Bold" w:hint="eastAsia"/>
          <w:b/>
          <w:bCs/>
          <w:spacing w:val="-14"/>
          <w:w w:val="98"/>
          <w:lang w:val="vi-VN"/>
        </w:rPr>
      </w:pPr>
      <w:r w:rsidRPr="007365F5">
        <w:rPr>
          <w:rFonts w:ascii="Times New Roman Bold" w:hAnsi="Times New Roman Bold"/>
          <w:b/>
          <w:bCs/>
          <w:spacing w:val="-14"/>
          <w:w w:val="98"/>
          <w:lang w:val="vi-VN"/>
        </w:rPr>
        <w:t>TỔNG CÔNG TY MÁY ĐỘNG LỰC VÀ MÁY NÔNG NGHIỆP VIỆT NAM - CTCP</w:t>
      </w:r>
    </w:p>
    <w:p w14:paraId="3378D046" w14:textId="0C2338D7" w:rsidR="008527D7" w:rsidRPr="007365F5" w:rsidRDefault="008527D7" w:rsidP="00F54C44">
      <w:pPr>
        <w:spacing w:before="240" w:after="160" w:line="240" w:lineRule="auto"/>
        <w:ind w:firstLine="720"/>
        <w:rPr>
          <w:rFonts w:ascii="Times New Roman" w:hAnsi="Times New Roman"/>
          <w:bCs/>
          <w:i/>
          <w:lang w:val="vi-VN"/>
        </w:rPr>
      </w:pPr>
      <w:bookmarkStart w:id="2" w:name="_Hlk160011900"/>
      <w:r w:rsidRPr="007365F5">
        <w:rPr>
          <w:rFonts w:ascii="Times New Roman" w:hAnsi="Times New Roman"/>
          <w:bCs/>
          <w:i/>
          <w:lang w:val="vi-VN"/>
        </w:rPr>
        <w:t xml:space="preserve">Căn cứ Điều lệ Tổng công ty Máy động lực và Máy nông nghiệp Việt Nam - CTCP (VEAM) được Đại hội đồng cổ đông thông qua ngày </w:t>
      </w:r>
      <w:bookmarkStart w:id="3" w:name="_Hlk160011852"/>
      <w:r w:rsidR="000A7BBB" w:rsidRPr="007365F5">
        <w:rPr>
          <w:rFonts w:ascii="Times New Roman" w:hAnsi="Times New Roman"/>
          <w:bCs/>
          <w:i/>
          <w:lang w:val="vi-VN"/>
        </w:rPr>
        <w:t>…</w:t>
      </w:r>
      <w:r w:rsidRPr="007365F5">
        <w:rPr>
          <w:rFonts w:ascii="Times New Roman" w:hAnsi="Times New Roman"/>
          <w:bCs/>
          <w:i/>
          <w:lang w:val="vi-VN"/>
        </w:rPr>
        <w:t>/</w:t>
      </w:r>
      <w:r w:rsidR="000A7BBB" w:rsidRPr="007365F5">
        <w:rPr>
          <w:rFonts w:ascii="Times New Roman" w:hAnsi="Times New Roman"/>
          <w:bCs/>
          <w:i/>
          <w:lang w:val="vi-VN"/>
        </w:rPr>
        <w:t>…</w:t>
      </w:r>
      <w:r w:rsidRPr="007365F5">
        <w:rPr>
          <w:rFonts w:ascii="Times New Roman" w:hAnsi="Times New Roman"/>
          <w:bCs/>
          <w:i/>
          <w:lang w:val="vi-VN"/>
        </w:rPr>
        <w:t>/20</w:t>
      </w:r>
      <w:r w:rsidR="000A7BBB" w:rsidRPr="007365F5">
        <w:rPr>
          <w:rFonts w:ascii="Times New Roman" w:hAnsi="Times New Roman"/>
          <w:bCs/>
          <w:i/>
          <w:lang w:val="vi-VN"/>
        </w:rPr>
        <w:t>…</w:t>
      </w:r>
      <w:r w:rsidRPr="007365F5">
        <w:rPr>
          <w:rFonts w:ascii="Times New Roman" w:hAnsi="Times New Roman"/>
          <w:bCs/>
          <w:i/>
          <w:lang w:val="vi-VN"/>
        </w:rPr>
        <w:t>;</w:t>
      </w:r>
      <w:bookmarkEnd w:id="3"/>
    </w:p>
    <w:p w14:paraId="132CF368" w14:textId="2C6981E0" w:rsidR="008F160D" w:rsidRPr="007365F5" w:rsidRDefault="00F54C44" w:rsidP="005F780B">
      <w:pPr>
        <w:spacing w:before="160" w:after="160" w:line="240" w:lineRule="auto"/>
        <w:ind w:firstLine="720"/>
        <w:rPr>
          <w:rFonts w:ascii="Times New Roman" w:hAnsi="Times New Roman"/>
          <w:bCs/>
          <w:i/>
          <w:lang w:val="vi-VN"/>
        </w:rPr>
      </w:pPr>
      <w:r w:rsidRPr="007365F5">
        <w:rPr>
          <w:rFonts w:ascii="Times New Roman" w:hAnsi="Times New Roman"/>
          <w:bCs/>
          <w:i/>
          <w:lang w:val="vi-VN"/>
        </w:rPr>
        <w:t xml:space="preserve">Căn cứ </w:t>
      </w:r>
      <w:r w:rsidR="008401B7" w:rsidRPr="007365F5">
        <w:rPr>
          <w:rFonts w:ascii="Times New Roman" w:hAnsi="Times New Roman"/>
          <w:bCs/>
          <w:i/>
          <w:lang w:val="vi-VN"/>
        </w:rPr>
        <w:t>……….</w:t>
      </w:r>
      <w:r w:rsidR="008F160D" w:rsidRPr="007365F5">
        <w:rPr>
          <w:rFonts w:ascii="Times New Roman" w:hAnsi="Times New Roman"/>
          <w:bCs/>
          <w:i/>
          <w:lang w:val="vi-VN"/>
        </w:rPr>
        <w:t>;</w:t>
      </w:r>
    </w:p>
    <w:bookmarkEnd w:id="2"/>
    <w:p w14:paraId="5B2009B5" w14:textId="40C21B63" w:rsidR="005F780B" w:rsidRPr="007365F5" w:rsidRDefault="005F780B" w:rsidP="005F780B">
      <w:pPr>
        <w:spacing w:before="160" w:after="160" w:line="240" w:lineRule="auto"/>
        <w:ind w:firstLine="720"/>
        <w:rPr>
          <w:rFonts w:ascii="Times New Roman" w:hAnsi="Times New Roman"/>
          <w:bCs/>
          <w:i/>
          <w:lang w:val="vi-VN"/>
        </w:rPr>
      </w:pPr>
      <w:r w:rsidRPr="007365F5">
        <w:rPr>
          <w:rFonts w:ascii="Times New Roman" w:hAnsi="Times New Roman"/>
          <w:i/>
          <w:color w:val="000000" w:themeColor="text1"/>
          <w:lang w:val="vi-VN"/>
        </w:rPr>
        <w:t>Theo đề nghị của Ban Tổ chức Nhân sự</w:t>
      </w:r>
      <w:r w:rsidR="00635155" w:rsidRPr="007365F5">
        <w:rPr>
          <w:rFonts w:ascii="Times New Roman" w:hAnsi="Times New Roman"/>
          <w:i/>
          <w:color w:val="000000" w:themeColor="text1"/>
          <w:lang w:val="vi-VN"/>
        </w:rPr>
        <w:t>.</w:t>
      </w:r>
    </w:p>
    <w:p w14:paraId="347E9E24" w14:textId="77777777" w:rsidR="008527D7" w:rsidRPr="007365F5" w:rsidRDefault="008527D7" w:rsidP="005F780B">
      <w:pPr>
        <w:spacing w:before="360" w:after="360" w:line="240" w:lineRule="auto"/>
        <w:jc w:val="center"/>
        <w:rPr>
          <w:rFonts w:ascii="Times New Roman" w:hAnsi="Times New Roman"/>
          <w:b/>
          <w:bCs/>
          <w:color w:val="000000" w:themeColor="text1"/>
          <w:lang w:val="vi-VN"/>
        </w:rPr>
      </w:pPr>
      <w:r w:rsidRPr="007365F5">
        <w:rPr>
          <w:rFonts w:ascii="Times New Roman" w:hAnsi="Times New Roman"/>
          <w:b/>
          <w:bCs/>
          <w:color w:val="000000" w:themeColor="text1"/>
          <w:lang w:val="vi-VN"/>
        </w:rPr>
        <w:t>QUYẾT ĐỊNH:</w:t>
      </w:r>
    </w:p>
    <w:p w14:paraId="7885A6B6" w14:textId="6FB5AC7B" w:rsidR="008527D7" w:rsidRPr="007365F5" w:rsidRDefault="008527D7" w:rsidP="008401B7">
      <w:pPr>
        <w:tabs>
          <w:tab w:val="center" w:pos="5812"/>
        </w:tabs>
        <w:spacing w:before="160" w:after="160" w:line="240" w:lineRule="auto"/>
        <w:ind w:firstLine="709"/>
        <w:rPr>
          <w:rFonts w:ascii="Times New Roman" w:hAnsi="Times New Roman"/>
          <w:bCs/>
          <w:color w:val="000000" w:themeColor="text1"/>
          <w:lang w:val="vi-VN"/>
        </w:rPr>
      </w:pPr>
      <w:r w:rsidRPr="007365F5">
        <w:rPr>
          <w:rFonts w:ascii="Times New Roman" w:hAnsi="Times New Roman"/>
          <w:b/>
          <w:bCs/>
          <w:color w:val="000000" w:themeColor="text1"/>
          <w:lang w:val="vi-VN"/>
        </w:rPr>
        <w:t>Điều 1.</w:t>
      </w:r>
      <w:r w:rsidRPr="00F54C44">
        <w:rPr>
          <w:rFonts w:ascii="Times New Roman" w:hAnsi="Times New Roman"/>
          <w:bCs/>
          <w:color w:val="000000" w:themeColor="text1"/>
          <w:lang w:val="vi-VN"/>
        </w:rPr>
        <w:t xml:space="preserve"> </w:t>
      </w:r>
      <w:r w:rsidRPr="007365F5">
        <w:rPr>
          <w:rFonts w:ascii="Times New Roman" w:hAnsi="Times New Roman"/>
          <w:bCs/>
          <w:color w:val="000000" w:themeColor="text1"/>
          <w:lang w:val="vi-VN"/>
        </w:rPr>
        <w:t>Bổ nhiệm</w:t>
      </w:r>
      <w:r w:rsidR="00D66B00" w:rsidRPr="007365F5">
        <w:rPr>
          <w:rFonts w:ascii="Times New Roman" w:hAnsi="Times New Roman"/>
          <w:bCs/>
          <w:color w:val="000000" w:themeColor="text1"/>
          <w:lang w:val="vi-VN"/>
        </w:rPr>
        <w:t xml:space="preserve">/Bổ nhiệm lại </w:t>
      </w:r>
      <w:r w:rsidR="007365F5">
        <w:rPr>
          <w:rFonts w:ascii="Times New Roman" w:hAnsi="Times New Roman"/>
          <w:bCs/>
          <w:color w:val="000000"/>
        </w:rPr>
        <w:fldChar w:fldCharType="begin"/>
      </w:r>
      <w:r w:rsidR="007365F5" w:rsidRPr="007365F5">
        <w:rPr>
          <w:rFonts w:ascii="Times New Roman" w:hAnsi="Times New Roman"/>
          <w:bCs/>
          <w:color w:val="000000"/>
          <w:lang w:val="vi-VN"/>
        </w:rPr>
        <w:instrText xml:space="preserve"> MERGEFIELD  NAME_GEND  \* MERGEFORMAT </w:instrText>
      </w:r>
      <w:r w:rsidR="007365F5">
        <w:rPr>
          <w:rFonts w:ascii="Times New Roman" w:hAnsi="Times New Roman"/>
          <w:bCs/>
          <w:color w:val="000000"/>
        </w:rPr>
        <w:fldChar w:fldCharType="separate"/>
      </w:r>
      <w:r w:rsidR="007365F5" w:rsidRPr="007365F5">
        <w:rPr>
          <w:rFonts w:ascii="Times New Roman" w:hAnsi="Times New Roman"/>
          <w:bCs/>
          <w:noProof/>
          <w:color w:val="000000"/>
          <w:lang w:val="vi-VN"/>
        </w:rPr>
        <w:t>«NAME_GEND»</w:t>
      </w:r>
      <w:r w:rsidR="007365F5">
        <w:rPr>
          <w:rFonts w:ascii="Times New Roman" w:hAnsi="Times New Roman"/>
          <w:bCs/>
          <w:color w:val="000000"/>
        </w:rPr>
        <w:fldChar w:fldCharType="end"/>
      </w:r>
      <w:r w:rsidR="007365F5" w:rsidRPr="007365F5">
        <w:rPr>
          <w:rFonts w:ascii="Times New Roman" w:hAnsi="Times New Roman"/>
          <w:bCs/>
          <w:color w:val="000000"/>
          <w:lang w:val="vi-VN"/>
        </w:rPr>
        <w:t xml:space="preserve"> </w:t>
      </w:r>
      <w:r w:rsidR="007365F5">
        <w:rPr>
          <w:rFonts w:ascii="Times New Roman" w:hAnsi="Times New Roman"/>
          <w:bCs/>
          <w:color w:val="000000"/>
        </w:rPr>
        <w:fldChar w:fldCharType="begin"/>
      </w:r>
      <w:r w:rsidR="007365F5" w:rsidRPr="007365F5">
        <w:rPr>
          <w:rFonts w:ascii="Times New Roman" w:hAnsi="Times New Roman"/>
          <w:bCs/>
          <w:color w:val="000000"/>
          <w:lang w:val="vi-VN"/>
        </w:rPr>
        <w:instrText xml:space="preserve"> MERGEFIELD  NAME_EMP  \* MERGEFORMAT </w:instrText>
      </w:r>
      <w:r w:rsidR="007365F5">
        <w:rPr>
          <w:rFonts w:ascii="Times New Roman" w:hAnsi="Times New Roman"/>
          <w:bCs/>
          <w:color w:val="000000"/>
        </w:rPr>
        <w:fldChar w:fldCharType="separate"/>
      </w:r>
      <w:r w:rsidR="007365F5" w:rsidRPr="007365F5">
        <w:rPr>
          <w:rFonts w:ascii="Times New Roman" w:hAnsi="Times New Roman"/>
          <w:bCs/>
          <w:noProof/>
          <w:color w:val="000000"/>
          <w:lang w:val="vi-VN"/>
        </w:rPr>
        <w:t>«NAME_EMP»</w:t>
      </w:r>
      <w:r w:rsidR="007365F5">
        <w:rPr>
          <w:rFonts w:ascii="Times New Roman" w:hAnsi="Times New Roman"/>
          <w:bCs/>
          <w:color w:val="000000"/>
        </w:rPr>
        <w:fldChar w:fldCharType="end"/>
      </w:r>
      <w:r w:rsidR="007365F5" w:rsidRPr="007365F5">
        <w:rPr>
          <w:rFonts w:ascii="Times New Roman" w:hAnsi="Times New Roman"/>
          <w:bCs/>
          <w:color w:val="000000"/>
          <w:lang w:val="vi-VN"/>
        </w:rPr>
        <w:t xml:space="preserve"> </w:t>
      </w:r>
      <w:r w:rsidRPr="007365F5">
        <w:rPr>
          <w:rFonts w:ascii="Times New Roman" w:hAnsi="Times New Roman"/>
          <w:bCs/>
          <w:color w:val="000000" w:themeColor="text1"/>
          <w:lang w:val="vi-VN"/>
        </w:rPr>
        <w:t>giữ chức vụ</w:t>
      </w:r>
      <w:r w:rsidR="008401B7" w:rsidRPr="007365F5">
        <w:rPr>
          <w:rFonts w:ascii="Times New Roman" w:hAnsi="Times New Roman"/>
          <w:bCs/>
          <w:color w:val="000000" w:themeColor="text1"/>
          <w:lang w:val="vi-VN"/>
        </w:rPr>
        <w:t xml:space="preserve"> </w:t>
      </w:r>
      <w:r w:rsidR="007365F5">
        <w:rPr>
          <w:rFonts w:ascii="Times New Roman" w:hAnsi="Times New Roman"/>
          <w:bCs/>
          <w:color w:val="000000" w:themeColor="text1"/>
          <w:lang w:val="vi-VN"/>
        </w:rPr>
        <w:fldChar w:fldCharType="begin"/>
      </w:r>
      <w:r w:rsidR="007365F5">
        <w:rPr>
          <w:rFonts w:ascii="Times New Roman" w:hAnsi="Times New Roman"/>
          <w:bCs/>
          <w:color w:val="000000" w:themeColor="text1"/>
          <w:lang w:val="vi-VN"/>
        </w:rPr>
        <w:instrText xml:space="preserve"> MERGEFIELD  NAME_POS  \* MERGEFORMAT </w:instrText>
      </w:r>
      <w:r w:rsidR="007365F5">
        <w:rPr>
          <w:rFonts w:ascii="Times New Roman" w:hAnsi="Times New Roman"/>
          <w:bCs/>
          <w:color w:val="000000" w:themeColor="text1"/>
          <w:lang w:val="vi-VN"/>
        </w:rPr>
        <w:fldChar w:fldCharType="separate"/>
      </w:r>
      <w:r w:rsidR="007365F5">
        <w:rPr>
          <w:rFonts w:ascii="Times New Roman" w:hAnsi="Times New Roman"/>
          <w:bCs/>
          <w:noProof/>
          <w:color w:val="000000" w:themeColor="text1"/>
          <w:lang w:val="vi-VN"/>
        </w:rPr>
        <w:t>«NAME_POS»</w:t>
      </w:r>
      <w:r w:rsidR="007365F5">
        <w:rPr>
          <w:rFonts w:ascii="Times New Roman" w:hAnsi="Times New Roman"/>
          <w:bCs/>
          <w:color w:val="000000" w:themeColor="text1"/>
          <w:lang w:val="vi-VN"/>
        </w:rPr>
        <w:fldChar w:fldCharType="end"/>
      </w:r>
      <w:r w:rsidR="007365F5">
        <w:rPr>
          <w:rFonts w:ascii="Times New Roman" w:hAnsi="Times New Roman"/>
          <w:bCs/>
          <w:color w:val="000000" w:themeColor="text1"/>
          <w:lang w:val="vi-VN"/>
        </w:rPr>
        <w:t xml:space="preserve"> </w:t>
      </w:r>
      <w:r w:rsidRPr="00F54C44">
        <w:rPr>
          <w:rFonts w:ascii="Times New Roman" w:hAnsi="Times New Roman"/>
          <w:bCs/>
          <w:color w:val="000000" w:themeColor="text1"/>
          <w:lang w:val="vi-VN"/>
        </w:rPr>
        <w:t>kể từ</w:t>
      </w:r>
      <w:r w:rsidR="00231725" w:rsidRPr="00F54C44">
        <w:rPr>
          <w:rFonts w:ascii="Times New Roman" w:hAnsi="Times New Roman"/>
          <w:bCs/>
          <w:color w:val="000000" w:themeColor="text1"/>
          <w:lang w:val="vi-VN"/>
        </w:rPr>
        <w:t xml:space="preserve"> </w:t>
      </w:r>
      <w:r w:rsidR="008401B7" w:rsidRPr="008401B7">
        <w:rPr>
          <w:rFonts w:ascii="Times New Roman" w:hAnsi="Times New Roman"/>
          <w:bCs/>
          <w:color w:val="000000" w:themeColor="text1"/>
          <w:lang w:val="vi-VN"/>
        </w:rPr>
        <w:t>ngày</w:t>
      </w:r>
      <w:r w:rsidR="007365F5">
        <w:rPr>
          <w:rFonts w:ascii="Times New Roman" w:hAnsi="Times New Roman"/>
          <w:bCs/>
          <w:color w:val="000000" w:themeColor="text1"/>
          <w:lang w:val="vi-VN"/>
        </w:rPr>
        <w:t xml:space="preserve"> </w:t>
      </w:r>
      <w:r w:rsidR="007365F5">
        <w:rPr>
          <w:rFonts w:ascii="Times New Roman" w:hAnsi="Times New Roman"/>
        </w:rPr>
        <w:fldChar w:fldCharType="begin"/>
      </w:r>
      <w:r w:rsidR="007365F5" w:rsidRPr="007365F5">
        <w:rPr>
          <w:rFonts w:ascii="Times New Roman" w:hAnsi="Times New Roman"/>
          <w:lang w:val="vi-VN"/>
        </w:rPr>
        <w:instrText xml:space="preserve"> MERGEFIELD  EFFECT_DAY  \* MERGEFORMAT </w:instrText>
      </w:r>
      <w:r w:rsidR="007365F5">
        <w:rPr>
          <w:rFonts w:ascii="Times New Roman" w:hAnsi="Times New Roman"/>
        </w:rPr>
        <w:fldChar w:fldCharType="separate"/>
      </w:r>
      <w:r w:rsidR="007365F5" w:rsidRPr="007365F5">
        <w:rPr>
          <w:rFonts w:ascii="Times New Roman" w:hAnsi="Times New Roman"/>
          <w:noProof/>
          <w:lang w:val="vi-VN"/>
        </w:rPr>
        <w:t>«EFFECT_DAY»</w:t>
      </w:r>
      <w:r w:rsidR="007365F5">
        <w:rPr>
          <w:rFonts w:ascii="Times New Roman" w:hAnsi="Times New Roman"/>
        </w:rPr>
        <w:fldChar w:fldCharType="end"/>
      </w:r>
      <w:r w:rsidR="007365F5" w:rsidRPr="007365F5">
        <w:rPr>
          <w:rFonts w:ascii="Times New Roman" w:hAnsi="Times New Roman"/>
          <w:lang w:val="vi-VN"/>
        </w:rPr>
        <w:t xml:space="preserve"> </w:t>
      </w:r>
      <w:r w:rsidR="008401B7" w:rsidRPr="008401B7">
        <w:rPr>
          <w:rFonts w:ascii="Times New Roman" w:hAnsi="Times New Roman"/>
          <w:bCs/>
          <w:color w:val="000000" w:themeColor="text1"/>
          <w:lang w:val="vi-VN"/>
        </w:rPr>
        <w:t>tháng</w:t>
      </w:r>
      <w:r w:rsidR="007365F5">
        <w:rPr>
          <w:rFonts w:ascii="Times New Roman" w:hAnsi="Times New Roman"/>
          <w:bCs/>
          <w:color w:val="000000" w:themeColor="text1"/>
          <w:lang w:val="vi-VN"/>
        </w:rPr>
        <w:t xml:space="preserve"> </w:t>
      </w:r>
      <w:r w:rsidR="004A29E5">
        <w:rPr>
          <w:rFonts w:ascii="Times New Roman" w:hAnsi="Times New Roman"/>
          <w:bCs/>
          <w:color w:val="000000" w:themeColor="text1"/>
          <w:lang w:val="vi-VN"/>
        </w:rPr>
        <w:fldChar w:fldCharType="begin"/>
      </w:r>
      <w:r w:rsidR="004A29E5">
        <w:rPr>
          <w:rFonts w:ascii="Times New Roman" w:hAnsi="Times New Roman"/>
          <w:bCs/>
          <w:color w:val="000000" w:themeColor="text1"/>
          <w:lang w:val="vi-VN"/>
        </w:rPr>
        <w:instrText xml:space="preserve"> MERGEFIELD  EFFECT_MONTH  \* MERGEFORMAT </w:instrText>
      </w:r>
      <w:r w:rsidR="004A29E5">
        <w:rPr>
          <w:rFonts w:ascii="Times New Roman" w:hAnsi="Times New Roman"/>
          <w:bCs/>
          <w:color w:val="000000" w:themeColor="text1"/>
          <w:lang w:val="vi-VN"/>
        </w:rPr>
        <w:fldChar w:fldCharType="separate"/>
      </w:r>
      <w:r w:rsidR="004A29E5">
        <w:rPr>
          <w:rFonts w:ascii="Times New Roman" w:hAnsi="Times New Roman"/>
          <w:bCs/>
          <w:noProof/>
          <w:color w:val="000000" w:themeColor="text1"/>
          <w:lang w:val="vi-VN"/>
        </w:rPr>
        <w:t>«EFFECT_MONTH»</w:t>
      </w:r>
      <w:r w:rsidR="004A29E5">
        <w:rPr>
          <w:rFonts w:ascii="Times New Roman" w:hAnsi="Times New Roman"/>
          <w:bCs/>
          <w:color w:val="000000" w:themeColor="text1"/>
          <w:lang w:val="vi-VN"/>
        </w:rPr>
        <w:fldChar w:fldCharType="end"/>
      </w:r>
      <w:r w:rsidR="007365F5">
        <w:rPr>
          <w:rFonts w:ascii="Times New Roman" w:hAnsi="Times New Roman"/>
        </w:rPr>
        <w:t xml:space="preserve"> </w:t>
      </w:r>
      <w:r w:rsidR="008401B7" w:rsidRPr="008401B7">
        <w:rPr>
          <w:rFonts w:ascii="Times New Roman" w:hAnsi="Times New Roman"/>
          <w:bCs/>
          <w:color w:val="000000" w:themeColor="text1"/>
          <w:lang w:val="vi-VN"/>
        </w:rPr>
        <w:t>n</w:t>
      </w:r>
      <w:r w:rsidR="008401B7" w:rsidRPr="008401B7">
        <w:rPr>
          <w:rFonts w:ascii="Times New Roman" w:hAnsi="Times New Roman" w:hint="cs"/>
          <w:bCs/>
          <w:color w:val="000000" w:themeColor="text1"/>
          <w:lang w:val="vi-VN"/>
        </w:rPr>
        <w:t>ă</w:t>
      </w:r>
      <w:r w:rsidR="008401B7" w:rsidRPr="008401B7">
        <w:rPr>
          <w:rFonts w:ascii="Times New Roman" w:hAnsi="Times New Roman"/>
          <w:bCs/>
          <w:color w:val="000000" w:themeColor="text1"/>
          <w:lang w:val="vi-VN"/>
        </w:rPr>
        <w:t xml:space="preserve">m </w:t>
      </w:r>
      <w:r w:rsidR="004A29E5">
        <w:rPr>
          <w:rFonts w:ascii="Times New Roman" w:hAnsi="Times New Roman"/>
        </w:rPr>
        <w:fldChar w:fldCharType="begin"/>
      </w:r>
      <w:r w:rsidR="004A29E5">
        <w:rPr>
          <w:rFonts w:ascii="Times New Roman" w:hAnsi="Times New Roman"/>
        </w:rPr>
        <w:instrText xml:space="preserve"> MERGEFIELD  EFFECT_YEAR  \* MERGEFORMAT </w:instrText>
      </w:r>
      <w:r w:rsidR="004A29E5">
        <w:rPr>
          <w:rFonts w:ascii="Times New Roman" w:hAnsi="Times New Roman"/>
        </w:rPr>
        <w:fldChar w:fldCharType="separate"/>
      </w:r>
      <w:r w:rsidR="004A29E5">
        <w:rPr>
          <w:rFonts w:ascii="Times New Roman" w:hAnsi="Times New Roman"/>
          <w:noProof/>
        </w:rPr>
        <w:t>«EFFECT_YEAR»</w:t>
      </w:r>
      <w:r w:rsidR="004A29E5">
        <w:rPr>
          <w:rFonts w:ascii="Times New Roman" w:hAnsi="Times New Roman"/>
        </w:rPr>
        <w:fldChar w:fldCharType="end"/>
      </w:r>
    </w:p>
    <w:p w14:paraId="3A5999F1" w14:textId="6D4A0A10" w:rsidR="008527D7" w:rsidRPr="007365F5" w:rsidRDefault="008527D7" w:rsidP="005F780B">
      <w:pPr>
        <w:tabs>
          <w:tab w:val="left" w:pos="993"/>
        </w:tabs>
        <w:spacing w:before="160" w:after="160" w:line="240" w:lineRule="auto"/>
        <w:ind w:firstLine="709"/>
        <w:rPr>
          <w:rFonts w:ascii="Times New Roman" w:hAnsi="Times New Roman"/>
          <w:b/>
          <w:color w:val="000000" w:themeColor="text1"/>
          <w:lang w:val="vi-VN"/>
        </w:rPr>
      </w:pPr>
      <w:r w:rsidRPr="007365F5">
        <w:rPr>
          <w:rFonts w:ascii="Times New Roman" w:hAnsi="Times New Roman"/>
          <w:b/>
          <w:color w:val="000000" w:themeColor="text1"/>
          <w:lang w:val="vi-VN"/>
        </w:rPr>
        <w:t xml:space="preserve">Điều 2. </w:t>
      </w:r>
      <w:r w:rsidR="007365F5">
        <w:rPr>
          <w:rFonts w:ascii="Times New Roman" w:hAnsi="Times New Roman"/>
          <w:bCs/>
          <w:color w:val="000000"/>
        </w:rPr>
        <w:fldChar w:fldCharType="begin"/>
      </w:r>
      <w:r w:rsidR="007365F5">
        <w:rPr>
          <w:rFonts w:ascii="Times New Roman" w:hAnsi="Times New Roman"/>
          <w:bCs/>
          <w:color w:val="000000"/>
        </w:rPr>
        <w:instrText xml:space="preserve"> MERGEFIELD  NAME_GEND  \* MERGEFORMAT </w:instrText>
      </w:r>
      <w:r w:rsidR="007365F5">
        <w:rPr>
          <w:rFonts w:ascii="Times New Roman" w:hAnsi="Times New Roman"/>
          <w:bCs/>
          <w:color w:val="000000"/>
        </w:rPr>
        <w:fldChar w:fldCharType="separate"/>
      </w:r>
      <w:r w:rsidR="007365F5">
        <w:rPr>
          <w:rFonts w:ascii="Times New Roman" w:hAnsi="Times New Roman"/>
          <w:bCs/>
          <w:noProof/>
          <w:color w:val="000000"/>
        </w:rPr>
        <w:t>«NAME_GEND»</w:t>
      </w:r>
      <w:r w:rsidR="007365F5">
        <w:rPr>
          <w:rFonts w:ascii="Times New Roman" w:hAnsi="Times New Roman"/>
          <w:bCs/>
          <w:color w:val="000000"/>
        </w:rPr>
        <w:fldChar w:fldCharType="end"/>
      </w:r>
      <w:r w:rsidR="007365F5">
        <w:rPr>
          <w:rFonts w:ascii="Times New Roman" w:hAnsi="Times New Roman"/>
          <w:bCs/>
          <w:color w:val="000000"/>
        </w:rPr>
        <w:t xml:space="preserve"> </w:t>
      </w:r>
      <w:r w:rsidR="007365F5">
        <w:rPr>
          <w:rFonts w:ascii="Times New Roman" w:hAnsi="Times New Roman"/>
          <w:bCs/>
          <w:color w:val="000000"/>
        </w:rPr>
        <w:fldChar w:fldCharType="begin"/>
      </w:r>
      <w:r w:rsidR="007365F5">
        <w:rPr>
          <w:rFonts w:ascii="Times New Roman" w:hAnsi="Times New Roman"/>
          <w:bCs/>
          <w:color w:val="000000"/>
        </w:rPr>
        <w:instrText xml:space="preserve"> MERGEFIELD  NAME_EMP  \* MERGEFORMAT </w:instrText>
      </w:r>
      <w:r w:rsidR="007365F5">
        <w:rPr>
          <w:rFonts w:ascii="Times New Roman" w:hAnsi="Times New Roman"/>
          <w:bCs/>
          <w:color w:val="000000"/>
        </w:rPr>
        <w:fldChar w:fldCharType="separate"/>
      </w:r>
      <w:r w:rsidR="007365F5">
        <w:rPr>
          <w:rFonts w:ascii="Times New Roman" w:hAnsi="Times New Roman"/>
          <w:bCs/>
          <w:noProof/>
          <w:color w:val="000000"/>
        </w:rPr>
        <w:t>«NAME_EMP»</w:t>
      </w:r>
      <w:r w:rsidR="007365F5">
        <w:rPr>
          <w:rFonts w:ascii="Times New Roman" w:hAnsi="Times New Roman"/>
          <w:bCs/>
          <w:color w:val="000000"/>
        </w:rPr>
        <w:fldChar w:fldCharType="end"/>
      </w:r>
      <w:r w:rsidR="007365F5">
        <w:rPr>
          <w:rFonts w:ascii="Times New Roman" w:hAnsi="Times New Roman"/>
          <w:bCs/>
          <w:color w:val="000000"/>
        </w:rPr>
        <w:t xml:space="preserve"> </w:t>
      </w:r>
      <w:r w:rsidR="002B66F0" w:rsidRPr="007365F5">
        <w:rPr>
          <w:rFonts w:ascii="Times New Roman" w:hAnsi="Times New Roman" w:hint="cs"/>
          <w:color w:val="000000" w:themeColor="text1"/>
          <w:lang w:val="vi-VN"/>
        </w:rPr>
        <w:t>đư</w:t>
      </w:r>
      <w:r w:rsidR="002B66F0" w:rsidRPr="007365F5">
        <w:rPr>
          <w:rFonts w:ascii="Times New Roman" w:hAnsi="Times New Roman"/>
          <w:color w:val="000000" w:themeColor="text1"/>
          <w:lang w:val="vi-VN"/>
        </w:rPr>
        <w:t>ợc h</w:t>
      </w:r>
      <w:r w:rsidR="002B66F0" w:rsidRPr="007365F5">
        <w:rPr>
          <w:rFonts w:ascii="Times New Roman" w:hAnsi="Times New Roman" w:hint="cs"/>
          <w:color w:val="000000" w:themeColor="text1"/>
          <w:lang w:val="vi-VN"/>
        </w:rPr>
        <w:t>ư</w:t>
      </w:r>
      <w:r w:rsidR="002B66F0" w:rsidRPr="007365F5">
        <w:rPr>
          <w:rFonts w:ascii="Times New Roman" w:hAnsi="Times New Roman"/>
          <w:color w:val="000000" w:themeColor="text1"/>
          <w:lang w:val="vi-VN"/>
        </w:rPr>
        <w:t>ởng l</w:t>
      </w:r>
      <w:r w:rsidR="002B66F0" w:rsidRPr="007365F5">
        <w:rPr>
          <w:rFonts w:ascii="Times New Roman" w:hAnsi="Times New Roman" w:hint="cs"/>
          <w:color w:val="000000" w:themeColor="text1"/>
          <w:lang w:val="vi-VN"/>
        </w:rPr>
        <w:t>ươ</w:t>
      </w:r>
      <w:r w:rsidR="002B66F0" w:rsidRPr="007365F5">
        <w:rPr>
          <w:rFonts w:ascii="Times New Roman" w:hAnsi="Times New Roman"/>
          <w:color w:val="000000" w:themeColor="text1"/>
          <w:lang w:val="vi-VN"/>
        </w:rPr>
        <w:t xml:space="preserve">ng và các chế </w:t>
      </w:r>
      <w:r w:rsidR="002B66F0" w:rsidRPr="007365F5">
        <w:rPr>
          <w:rFonts w:ascii="Times New Roman" w:hAnsi="Times New Roman" w:hint="cs"/>
          <w:color w:val="000000" w:themeColor="text1"/>
          <w:lang w:val="vi-VN"/>
        </w:rPr>
        <w:t>đ</w:t>
      </w:r>
      <w:r w:rsidR="002B66F0" w:rsidRPr="007365F5">
        <w:rPr>
          <w:rFonts w:ascii="Times New Roman" w:hAnsi="Times New Roman"/>
          <w:color w:val="000000" w:themeColor="text1"/>
          <w:lang w:val="vi-VN"/>
        </w:rPr>
        <w:t>ộ khác theo Quy chế trả l</w:t>
      </w:r>
      <w:r w:rsidR="002B66F0" w:rsidRPr="007365F5">
        <w:rPr>
          <w:rFonts w:ascii="Times New Roman" w:hAnsi="Times New Roman" w:hint="cs"/>
          <w:color w:val="000000" w:themeColor="text1"/>
          <w:lang w:val="vi-VN"/>
        </w:rPr>
        <w:t>ươ</w:t>
      </w:r>
      <w:r w:rsidR="002B66F0" w:rsidRPr="007365F5">
        <w:rPr>
          <w:rFonts w:ascii="Times New Roman" w:hAnsi="Times New Roman"/>
          <w:color w:val="000000" w:themeColor="text1"/>
          <w:lang w:val="vi-VN"/>
        </w:rPr>
        <w:t>ng, thù lao V</w:t>
      </w:r>
      <w:r w:rsidR="002B66F0" w:rsidRPr="007365F5">
        <w:rPr>
          <w:rFonts w:ascii="Times New Roman" w:hAnsi="Times New Roman" w:hint="cs"/>
          <w:color w:val="000000" w:themeColor="text1"/>
          <w:lang w:val="vi-VN"/>
        </w:rPr>
        <w:t>ă</w:t>
      </w:r>
      <w:r w:rsidR="002B66F0" w:rsidRPr="007365F5">
        <w:rPr>
          <w:rFonts w:ascii="Times New Roman" w:hAnsi="Times New Roman"/>
          <w:color w:val="000000" w:themeColor="text1"/>
          <w:lang w:val="vi-VN"/>
        </w:rPr>
        <w:t>n phòng Công ty mẹ</w:t>
      </w:r>
      <w:r w:rsidRPr="007365F5">
        <w:rPr>
          <w:rFonts w:ascii="Times New Roman" w:eastAsia="Calibri" w:hAnsi="Times New Roman"/>
          <w:color w:val="000000" w:themeColor="text1"/>
          <w:lang w:val="vi-VN" w:eastAsia="en-US"/>
        </w:rPr>
        <w:t>.</w:t>
      </w:r>
    </w:p>
    <w:p w14:paraId="1A7375EA" w14:textId="3C2B1D71" w:rsidR="008527D7" w:rsidRPr="007365F5" w:rsidRDefault="008527D7" w:rsidP="00816133">
      <w:pPr>
        <w:tabs>
          <w:tab w:val="left" w:pos="993"/>
        </w:tabs>
        <w:spacing w:before="160" w:after="360" w:line="240" w:lineRule="auto"/>
        <w:ind w:firstLine="709"/>
        <w:rPr>
          <w:rFonts w:ascii="Times New Roman" w:hAnsi="Times New Roman"/>
          <w:b/>
          <w:color w:val="000000" w:themeColor="text1"/>
          <w:lang w:val="vi-VN"/>
        </w:rPr>
      </w:pPr>
      <w:r w:rsidRPr="007365F5">
        <w:rPr>
          <w:rFonts w:ascii="Times New Roman" w:hAnsi="Times New Roman"/>
          <w:b/>
          <w:color w:val="000000" w:themeColor="text1"/>
          <w:lang w:val="vi-VN"/>
        </w:rPr>
        <w:t xml:space="preserve">Điều 3. </w:t>
      </w:r>
      <w:bookmarkStart w:id="4" w:name="_Hlk160020826"/>
      <w:r w:rsidR="000A7BBB" w:rsidRPr="007365F5">
        <w:rPr>
          <w:rFonts w:ascii="Times New Roman" w:hAnsi="Times New Roman"/>
          <w:bCs/>
          <w:color w:val="000000"/>
          <w:lang w:val="vi-VN"/>
        </w:rPr>
        <w:t xml:space="preserve">Chánh Văn phòng, Trưởng ban Tổ chức Nhân sự, Ban Tài chính Kế toán, </w:t>
      </w:r>
      <w:bookmarkStart w:id="5" w:name="_Hlk160011920"/>
      <w:r w:rsidR="000A7BBB" w:rsidRPr="007365F5">
        <w:rPr>
          <w:rFonts w:ascii="Times New Roman" w:hAnsi="Times New Roman"/>
          <w:bCs/>
          <w:color w:val="000000"/>
          <w:lang w:val="vi-VN"/>
        </w:rPr>
        <w:t xml:space="preserve">Văn phòng/Ban </w:t>
      </w:r>
      <w:bookmarkEnd w:id="5"/>
      <w:r w:rsidR="007365F5">
        <w:rPr>
          <w:rFonts w:ascii="Times New Roman" w:hAnsi="Times New Roman"/>
        </w:rPr>
        <w:fldChar w:fldCharType="begin"/>
      </w:r>
      <w:r w:rsidR="007365F5" w:rsidRPr="007365F5">
        <w:rPr>
          <w:rFonts w:ascii="Times New Roman" w:hAnsi="Times New Roman"/>
          <w:lang w:val="vi-VN"/>
        </w:rPr>
        <w:instrText xml:space="preserve"> MERGEFIELD  NAME_ORG  \* MERGEFORMAT </w:instrText>
      </w:r>
      <w:r w:rsidR="007365F5">
        <w:rPr>
          <w:rFonts w:ascii="Times New Roman" w:hAnsi="Times New Roman"/>
        </w:rPr>
        <w:fldChar w:fldCharType="separate"/>
      </w:r>
      <w:r w:rsidR="007365F5" w:rsidRPr="007365F5">
        <w:rPr>
          <w:rFonts w:ascii="Times New Roman" w:hAnsi="Times New Roman"/>
          <w:noProof/>
          <w:lang w:val="vi-VN"/>
        </w:rPr>
        <w:t>«NAME_ORG»</w:t>
      </w:r>
      <w:r w:rsidR="007365F5">
        <w:rPr>
          <w:rFonts w:ascii="Times New Roman" w:hAnsi="Times New Roman"/>
        </w:rPr>
        <w:fldChar w:fldCharType="end"/>
      </w:r>
      <w:r w:rsidR="007365F5" w:rsidRPr="007365F5">
        <w:rPr>
          <w:rFonts w:ascii="Times New Roman" w:hAnsi="Times New Roman"/>
          <w:lang w:val="vi-VN"/>
        </w:rPr>
        <w:t xml:space="preserve"> </w:t>
      </w:r>
      <w:r w:rsidR="000A7BBB" w:rsidRPr="007365F5">
        <w:rPr>
          <w:rFonts w:ascii="Times New Roman" w:hAnsi="Times New Roman"/>
          <w:color w:val="000000"/>
          <w:lang w:val="vi-VN"/>
        </w:rPr>
        <w:t xml:space="preserve">và </w:t>
      </w:r>
      <w:r w:rsidR="007365F5">
        <w:rPr>
          <w:rFonts w:ascii="Times New Roman" w:hAnsi="Times New Roman"/>
          <w:bCs/>
          <w:color w:val="000000"/>
        </w:rPr>
        <w:fldChar w:fldCharType="begin"/>
      </w:r>
      <w:r w:rsidR="007365F5" w:rsidRPr="007365F5">
        <w:rPr>
          <w:rFonts w:ascii="Times New Roman" w:hAnsi="Times New Roman"/>
          <w:bCs/>
          <w:color w:val="000000"/>
          <w:lang w:val="vi-VN"/>
        </w:rPr>
        <w:instrText xml:space="preserve"> MERGEFIELD  NAME_GEND  \* MERGEFORMAT </w:instrText>
      </w:r>
      <w:r w:rsidR="007365F5">
        <w:rPr>
          <w:rFonts w:ascii="Times New Roman" w:hAnsi="Times New Roman"/>
          <w:bCs/>
          <w:color w:val="000000"/>
        </w:rPr>
        <w:fldChar w:fldCharType="separate"/>
      </w:r>
      <w:r w:rsidR="007365F5" w:rsidRPr="007365F5">
        <w:rPr>
          <w:rFonts w:ascii="Times New Roman" w:hAnsi="Times New Roman"/>
          <w:bCs/>
          <w:noProof/>
          <w:color w:val="000000"/>
          <w:lang w:val="vi-VN"/>
        </w:rPr>
        <w:t>«NAME_GEND»</w:t>
      </w:r>
      <w:r w:rsidR="007365F5">
        <w:rPr>
          <w:rFonts w:ascii="Times New Roman" w:hAnsi="Times New Roman"/>
          <w:bCs/>
          <w:color w:val="000000"/>
        </w:rPr>
        <w:fldChar w:fldCharType="end"/>
      </w:r>
      <w:r w:rsidR="007365F5" w:rsidRPr="007365F5">
        <w:rPr>
          <w:rFonts w:ascii="Times New Roman" w:hAnsi="Times New Roman"/>
          <w:bCs/>
          <w:color w:val="000000"/>
          <w:lang w:val="vi-VN"/>
        </w:rPr>
        <w:t xml:space="preserve"> </w:t>
      </w:r>
      <w:r w:rsidR="007365F5">
        <w:rPr>
          <w:rFonts w:ascii="Times New Roman" w:hAnsi="Times New Roman"/>
          <w:bCs/>
          <w:color w:val="000000"/>
        </w:rPr>
        <w:fldChar w:fldCharType="begin"/>
      </w:r>
      <w:r w:rsidR="007365F5" w:rsidRPr="007365F5">
        <w:rPr>
          <w:rFonts w:ascii="Times New Roman" w:hAnsi="Times New Roman"/>
          <w:bCs/>
          <w:color w:val="000000"/>
          <w:lang w:val="vi-VN"/>
        </w:rPr>
        <w:instrText xml:space="preserve"> MERGEFIELD  NAME_EMP  \* MERGEFORMAT </w:instrText>
      </w:r>
      <w:r w:rsidR="007365F5">
        <w:rPr>
          <w:rFonts w:ascii="Times New Roman" w:hAnsi="Times New Roman"/>
          <w:bCs/>
          <w:color w:val="000000"/>
        </w:rPr>
        <w:fldChar w:fldCharType="separate"/>
      </w:r>
      <w:r w:rsidR="007365F5" w:rsidRPr="007365F5">
        <w:rPr>
          <w:rFonts w:ascii="Times New Roman" w:hAnsi="Times New Roman"/>
          <w:bCs/>
          <w:noProof/>
          <w:color w:val="000000"/>
          <w:lang w:val="vi-VN"/>
        </w:rPr>
        <w:t>«NAME_EMP»</w:t>
      </w:r>
      <w:r w:rsidR="007365F5">
        <w:rPr>
          <w:rFonts w:ascii="Times New Roman" w:hAnsi="Times New Roman"/>
          <w:bCs/>
          <w:color w:val="000000"/>
        </w:rPr>
        <w:fldChar w:fldCharType="end"/>
      </w:r>
      <w:r w:rsidR="007365F5" w:rsidRPr="007365F5">
        <w:rPr>
          <w:rFonts w:ascii="Times New Roman" w:hAnsi="Times New Roman"/>
          <w:bCs/>
          <w:color w:val="000000"/>
          <w:lang w:val="vi-VN"/>
        </w:rPr>
        <w:t xml:space="preserve"> </w:t>
      </w:r>
      <w:r w:rsidR="000A7BBB" w:rsidRPr="007365F5">
        <w:rPr>
          <w:rFonts w:ascii="Times New Roman" w:hAnsi="Times New Roman"/>
          <w:color w:val="000000"/>
          <w:lang w:val="vi-VN"/>
        </w:rPr>
        <w:t xml:space="preserve">chịu trách nhiệm thi hành Quyết </w:t>
      </w:r>
      <w:r w:rsidR="000A7BBB" w:rsidRPr="007365F5">
        <w:rPr>
          <w:rFonts w:ascii="Times New Roman" w:hAnsi="Times New Roman" w:hint="cs"/>
          <w:color w:val="000000"/>
          <w:lang w:val="vi-VN"/>
        </w:rPr>
        <w:t>đ</w:t>
      </w:r>
      <w:r w:rsidR="000A7BBB" w:rsidRPr="007365F5">
        <w:rPr>
          <w:rFonts w:ascii="Times New Roman" w:hAnsi="Times New Roman"/>
          <w:color w:val="000000"/>
          <w:lang w:val="vi-VN"/>
        </w:rPr>
        <w:t>ịnh này</w:t>
      </w:r>
      <w:bookmarkEnd w:id="4"/>
      <w:r w:rsidR="000A7BBB" w:rsidRPr="007365F5">
        <w:rPr>
          <w:rFonts w:ascii="Times New Roman" w:hAnsi="Times New Roman"/>
          <w:color w:val="000000"/>
          <w:lang w:val="vi-VN"/>
        </w:rPr>
        <w:t>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3604"/>
      </w:tblGrid>
      <w:tr w:rsidR="008527D7" w:rsidRPr="00314358" w14:paraId="63EF2EF1" w14:textId="77777777" w:rsidTr="00D46313">
        <w:trPr>
          <w:trHeight w:val="2078"/>
        </w:trPr>
        <w:tc>
          <w:tcPr>
            <w:tcW w:w="5103" w:type="dxa"/>
          </w:tcPr>
          <w:p w14:paraId="5A7F50CC" w14:textId="27321D61" w:rsidR="008527D7" w:rsidRPr="007365F5" w:rsidRDefault="008527D7" w:rsidP="00427009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7365F5">
              <w:rPr>
                <w:rFonts w:ascii="Times New Roman" w:hAnsi="Times New Roman"/>
                <w:b/>
                <w:bCs/>
                <w:i/>
                <w:color w:val="000000" w:themeColor="text1"/>
                <w:sz w:val="24"/>
                <w:szCs w:val="24"/>
                <w:lang w:val="vi-VN"/>
              </w:rPr>
              <w:t>Nơi nhận:</w:t>
            </w:r>
          </w:p>
          <w:p w14:paraId="4D9E8884" w14:textId="31534440" w:rsidR="00C94C05" w:rsidRPr="007365F5" w:rsidRDefault="008527D7" w:rsidP="00427009">
            <w:pPr>
              <w:spacing w:before="0" w:after="0" w:line="240" w:lineRule="auto"/>
              <w:jc w:val="left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</w:pPr>
            <w:r w:rsidRPr="007365F5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 xml:space="preserve">- Như Điều </w:t>
            </w: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>3</w:t>
            </w:r>
            <w:r w:rsidRPr="007365F5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>;</w:t>
            </w:r>
          </w:p>
          <w:p w14:paraId="610A5B30" w14:textId="677B3195" w:rsidR="008F160D" w:rsidRPr="007365F5" w:rsidRDefault="008F160D" w:rsidP="00427009">
            <w:pPr>
              <w:spacing w:before="0" w:after="0" w:line="240" w:lineRule="auto"/>
              <w:jc w:val="left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</w:pPr>
            <w:r w:rsidRPr="007365F5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 xml:space="preserve">- </w:t>
            </w:r>
            <w:r w:rsidR="007721EF" w:rsidRPr="007365F5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>…….</w:t>
            </w:r>
            <w:r w:rsidRPr="007365F5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vi-VN"/>
              </w:rPr>
              <w:t>;</w:t>
            </w:r>
          </w:p>
          <w:p w14:paraId="2D8FF5A7" w14:textId="77777777" w:rsidR="008527D7" w:rsidRPr="007365F5" w:rsidRDefault="008527D7" w:rsidP="00427009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7365F5">
              <w:rPr>
                <w:rFonts w:ascii="Times New Roman" w:hAnsi="Times New Roman"/>
                <w:bCs/>
                <w:sz w:val="22"/>
                <w:szCs w:val="22"/>
                <w:lang w:val="vi-VN"/>
              </w:rPr>
              <w:t>- Lưu: VT, TCNS.</w:t>
            </w:r>
          </w:p>
        </w:tc>
        <w:tc>
          <w:tcPr>
            <w:tcW w:w="3604" w:type="dxa"/>
          </w:tcPr>
          <w:p w14:paraId="06CFCFAE" w14:textId="77777777" w:rsidR="008527D7" w:rsidRDefault="008527D7" w:rsidP="00427009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314358">
              <w:rPr>
                <w:rFonts w:ascii="Times New Roman" w:hAnsi="Times New Roman"/>
                <w:b/>
                <w:bCs/>
                <w:color w:val="000000" w:themeColor="text1"/>
              </w:rPr>
              <w:t>TỔNG GIÁM ĐỐC</w:t>
            </w:r>
          </w:p>
          <w:p w14:paraId="6D5EE8AD" w14:textId="77777777" w:rsidR="008527D7" w:rsidRDefault="008527D7" w:rsidP="00427009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6D1123F7" w14:textId="77777777" w:rsidR="008527D7" w:rsidRDefault="008527D7" w:rsidP="00427009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459DA2F5" w14:textId="77777777" w:rsidR="008527D7" w:rsidRDefault="008527D7" w:rsidP="00427009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4B815DF4" w14:textId="77777777" w:rsidR="008527D7" w:rsidRDefault="008527D7" w:rsidP="00427009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3CFE4863" w14:textId="77777777" w:rsidR="008527D7" w:rsidRDefault="008527D7" w:rsidP="00427009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  <w:p w14:paraId="022BC347" w14:textId="092E5C9F" w:rsidR="008527D7" w:rsidRPr="00314358" w:rsidRDefault="007365F5" w:rsidP="00427009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instrText xml:space="preserve"> MERGEFIELD  SIGNER_NAME  \* MERGEFORMAT </w:instrText>
            </w: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Pr="00F5338D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«SIGNER_NAME»</w:t>
            </w: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14:paraId="11E399D6" w14:textId="50C058ED" w:rsidR="003B0C22" w:rsidRDefault="003B0C22">
      <w:pPr>
        <w:spacing w:before="0" w:after="0" w:line="240" w:lineRule="auto"/>
        <w:jc w:val="left"/>
        <w:rPr>
          <w:rFonts w:ascii="Times New Roman" w:hAnsi="Times New Roman"/>
          <w:b/>
          <w:bCs/>
          <w:color w:val="000000" w:themeColor="text1"/>
        </w:rPr>
      </w:pPr>
    </w:p>
    <w:sectPr w:rsidR="003B0C22" w:rsidSect="001C3400">
      <w:footerReference w:type="default" r:id="rId8"/>
      <w:pgSz w:w="11907" w:h="16840" w:code="9"/>
      <w:pgMar w:top="1134" w:right="1021" w:bottom="851" w:left="1588" w:header="720" w:footer="10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DC1A3" w14:textId="77777777" w:rsidR="001C3400" w:rsidRDefault="001C3400" w:rsidP="00AC5C93">
      <w:pPr>
        <w:spacing w:before="0" w:after="0" w:line="240" w:lineRule="auto"/>
      </w:pPr>
      <w:r>
        <w:separator/>
      </w:r>
    </w:p>
  </w:endnote>
  <w:endnote w:type="continuationSeparator" w:id="0">
    <w:p w14:paraId="338E8422" w14:textId="77777777" w:rsidR="001C3400" w:rsidRDefault="001C3400" w:rsidP="00AC5C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A782" w14:textId="5B995E29" w:rsidR="0099457F" w:rsidRPr="00833787" w:rsidRDefault="0099457F">
    <w:pPr>
      <w:pStyle w:val="Footer"/>
      <w:jc w:val="right"/>
      <w:rPr>
        <w:rFonts w:ascii="Times New Roman" w:hAnsi="Times New Roman"/>
      </w:rPr>
    </w:pPr>
  </w:p>
  <w:p w14:paraId="1BC4D86E" w14:textId="77777777" w:rsidR="0099457F" w:rsidRDefault="0099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4373" w14:textId="77777777" w:rsidR="001C3400" w:rsidRDefault="001C3400" w:rsidP="00AC5C93">
      <w:pPr>
        <w:spacing w:before="0" w:after="0" w:line="240" w:lineRule="auto"/>
      </w:pPr>
      <w:r>
        <w:separator/>
      </w:r>
    </w:p>
  </w:footnote>
  <w:footnote w:type="continuationSeparator" w:id="0">
    <w:p w14:paraId="45BFA847" w14:textId="77777777" w:rsidR="001C3400" w:rsidRDefault="001C3400" w:rsidP="00AC5C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FB8"/>
    <w:multiLevelType w:val="hybridMultilevel"/>
    <w:tmpl w:val="A0BE4336"/>
    <w:lvl w:ilvl="0" w:tplc="FA705D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2024"/>
    <w:multiLevelType w:val="hybridMultilevel"/>
    <w:tmpl w:val="571E713C"/>
    <w:lvl w:ilvl="0" w:tplc="7A6618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528D0"/>
    <w:multiLevelType w:val="hybridMultilevel"/>
    <w:tmpl w:val="AF643498"/>
    <w:lvl w:ilvl="0" w:tplc="F8B839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920F6"/>
    <w:multiLevelType w:val="hybridMultilevel"/>
    <w:tmpl w:val="073CC5EC"/>
    <w:lvl w:ilvl="0" w:tplc="56626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12533"/>
    <w:multiLevelType w:val="hybridMultilevel"/>
    <w:tmpl w:val="7CF07938"/>
    <w:lvl w:ilvl="0" w:tplc="2BA4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32323"/>
    <w:multiLevelType w:val="hybridMultilevel"/>
    <w:tmpl w:val="6292D132"/>
    <w:lvl w:ilvl="0" w:tplc="6938F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822AA"/>
    <w:multiLevelType w:val="hybridMultilevel"/>
    <w:tmpl w:val="BE30D0D4"/>
    <w:lvl w:ilvl="0" w:tplc="DD2A149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9B2012"/>
    <w:multiLevelType w:val="hybridMultilevel"/>
    <w:tmpl w:val="ED22D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407BE"/>
    <w:multiLevelType w:val="hybridMultilevel"/>
    <w:tmpl w:val="E57434AA"/>
    <w:lvl w:ilvl="0" w:tplc="25F0DFD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541D55"/>
    <w:multiLevelType w:val="hybridMultilevel"/>
    <w:tmpl w:val="1EFCF1E2"/>
    <w:lvl w:ilvl="0" w:tplc="27E4B28C">
      <w:start w:val="4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C74E59"/>
    <w:multiLevelType w:val="hybridMultilevel"/>
    <w:tmpl w:val="EF5ACE06"/>
    <w:lvl w:ilvl="0" w:tplc="C480FD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42624CB"/>
    <w:multiLevelType w:val="hybridMultilevel"/>
    <w:tmpl w:val="5CA0F880"/>
    <w:lvl w:ilvl="0" w:tplc="FA705D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07B49"/>
    <w:multiLevelType w:val="hybridMultilevel"/>
    <w:tmpl w:val="821E1B78"/>
    <w:lvl w:ilvl="0" w:tplc="C4580ED0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0E6DC6"/>
    <w:multiLevelType w:val="hybridMultilevel"/>
    <w:tmpl w:val="8CECDB7A"/>
    <w:lvl w:ilvl="0" w:tplc="33B28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AA7ACF"/>
    <w:multiLevelType w:val="hybridMultilevel"/>
    <w:tmpl w:val="7B280C16"/>
    <w:lvl w:ilvl="0" w:tplc="374E0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6978293">
    <w:abstractNumId w:val="8"/>
  </w:num>
  <w:num w:numId="2" w16cid:durableId="1409231820">
    <w:abstractNumId w:val="0"/>
  </w:num>
  <w:num w:numId="3" w16cid:durableId="306133817">
    <w:abstractNumId w:val="11"/>
  </w:num>
  <w:num w:numId="4" w16cid:durableId="914556169">
    <w:abstractNumId w:val="7"/>
  </w:num>
  <w:num w:numId="5" w16cid:durableId="146867317">
    <w:abstractNumId w:val="10"/>
  </w:num>
  <w:num w:numId="6" w16cid:durableId="564221323">
    <w:abstractNumId w:val="4"/>
  </w:num>
  <w:num w:numId="7" w16cid:durableId="963736407">
    <w:abstractNumId w:val="14"/>
  </w:num>
  <w:num w:numId="8" w16cid:durableId="125396497">
    <w:abstractNumId w:val="3"/>
  </w:num>
  <w:num w:numId="9" w16cid:durableId="160125127">
    <w:abstractNumId w:val="12"/>
  </w:num>
  <w:num w:numId="10" w16cid:durableId="1995448341">
    <w:abstractNumId w:val="13"/>
  </w:num>
  <w:num w:numId="11" w16cid:durableId="848376332">
    <w:abstractNumId w:val="9"/>
  </w:num>
  <w:num w:numId="12" w16cid:durableId="1427798832">
    <w:abstractNumId w:val="1"/>
  </w:num>
  <w:num w:numId="13" w16cid:durableId="717555034">
    <w:abstractNumId w:val="5"/>
  </w:num>
  <w:num w:numId="14" w16cid:durableId="553540922">
    <w:abstractNumId w:val="2"/>
  </w:num>
  <w:num w:numId="15" w16cid:durableId="774208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DF"/>
    <w:rsid w:val="00000262"/>
    <w:rsid w:val="00001BB1"/>
    <w:rsid w:val="00006362"/>
    <w:rsid w:val="00007811"/>
    <w:rsid w:val="00012775"/>
    <w:rsid w:val="0001359B"/>
    <w:rsid w:val="0001698B"/>
    <w:rsid w:val="000175AC"/>
    <w:rsid w:val="0002025F"/>
    <w:rsid w:val="000238CB"/>
    <w:rsid w:val="00034B80"/>
    <w:rsid w:val="000359BB"/>
    <w:rsid w:val="00036D93"/>
    <w:rsid w:val="00043BEC"/>
    <w:rsid w:val="00044691"/>
    <w:rsid w:val="000454FA"/>
    <w:rsid w:val="00050E89"/>
    <w:rsid w:val="0005184A"/>
    <w:rsid w:val="0005369A"/>
    <w:rsid w:val="00053A7F"/>
    <w:rsid w:val="00056AE2"/>
    <w:rsid w:val="0006399E"/>
    <w:rsid w:val="00065348"/>
    <w:rsid w:val="0007197C"/>
    <w:rsid w:val="00072C4A"/>
    <w:rsid w:val="00072CDB"/>
    <w:rsid w:val="00082D59"/>
    <w:rsid w:val="00085A7D"/>
    <w:rsid w:val="000945BB"/>
    <w:rsid w:val="000A094F"/>
    <w:rsid w:val="000A34B1"/>
    <w:rsid w:val="000A362B"/>
    <w:rsid w:val="000A5D69"/>
    <w:rsid w:val="000A62F3"/>
    <w:rsid w:val="000A6918"/>
    <w:rsid w:val="000A7AF2"/>
    <w:rsid w:val="000A7BBB"/>
    <w:rsid w:val="000B0075"/>
    <w:rsid w:val="000B236E"/>
    <w:rsid w:val="000B34D4"/>
    <w:rsid w:val="000B37B5"/>
    <w:rsid w:val="000B3A42"/>
    <w:rsid w:val="000B41AC"/>
    <w:rsid w:val="000B4B81"/>
    <w:rsid w:val="000B5563"/>
    <w:rsid w:val="000B557D"/>
    <w:rsid w:val="000B6DA3"/>
    <w:rsid w:val="000B71D4"/>
    <w:rsid w:val="000C42F5"/>
    <w:rsid w:val="000C631A"/>
    <w:rsid w:val="000C6D74"/>
    <w:rsid w:val="000D0096"/>
    <w:rsid w:val="000D0E57"/>
    <w:rsid w:val="000D3257"/>
    <w:rsid w:val="000D3CDE"/>
    <w:rsid w:val="000D5179"/>
    <w:rsid w:val="000D5391"/>
    <w:rsid w:val="000D7EF4"/>
    <w:rsid w:val="000E2227"/>
    <w:rsid w:val="000E3283"/>
    <w:rsid w:val="000E3A82"/>
    <w:rsid w:val="000E70CB"/>
    <w:rsid w:val="000F00B5"/>
    <w:rsid w:val="000F1456"/>
    <w:rsid w:val="000F343B"/>
    <w:rsid w:val="00102175"/>
    <w:rsid w:val="00107FBF"/>
    <w:rsid w:val="0011192F"/>
    <w:rsid w:val="00111CAF"/>
    <w:rsid w:val="00113D64"/>
    <w:rsid w:val="00113D7C"/>
    <w:rsid w:val="00117AAA"/>
    <w:rsid w:val="00120607"/>
    <w:rsid w:val="00121922"/>
    <w:rsid w:val="00124BB4"/>
    <w:rsid w:val="00126685"/>
    <w:rsid w:val="0013353F"/>
    <w:rsid w:val="0013473F"/>
    <w:rsid w:val="00134E5F"/>
    <w:rsid w:val="0013511D"/>
    <w:rsid w:val="00137FAB"/>
    <w:rsid w:val="001406A5"/>
    <w:rsid w:val="001411A0"/>
    <w:rsid w:val="001421D5"/>
    <w:rsid w:val="00142B2B"/>
    <w:rsid w:val="00147297"/>
    <w:rsid w:val="00147867"/>
    <w:rsid w:val="00150A68"/>
    <w:rsid w:val="00152CF2"/>
    <w:rsid w:val="001534BC"/>
    <w:rsid w:val="00153D64"/>
    <w:rsid w:val="00154544"/>
    <w:rsid w:val="00160294"/>
    <w:rsid w:val="00161016"/>
    <w:rsid w:val="001672E7"/>
    <w:rsid w:val="00170368"/>
    <w:rsid w:val="0017140C"/>
    <w:rsid w:val="00171F49"/>
    <w:rsid w:val="0018564E"/>
    <w:rsid w:val="00187EDD"/>
    <w:rsid w:val="00193E1A"/>
    <w:rsid w:val="001944FB"/>
    <w:rsid w:val="00194732"/>
    <w:rsid w:val="00196F3E"/>
    <w:rsid w:val="00197119"/>
    <w:rsid w:val="00197285"/>
    <w:rsid w:val="001A07A1"/>
    <w:rsid w:val="001A4C41"/>
    <w:rsid w:val="001A7C27"/>
    <w:rsid w:val="001B05AC"/>
    <w:rsid w:val="001B0AD8"/>
    <w:rsid w:val="001B16C9"/>
    <w:rsid w:val="001B257B"/>
    <w:rsid w:val="001B39E9"/>
    <w:rsid w:val="001B463C"/>
    <w:rsid w:val="001C0833"/>
    <w:rsid w:val="001C137E"/>
    <w:rsid w:val="001C3400"/>
    <w:rsid w:val="001C4DC1"/>
    <w:rsid w:val="001C558E"/>
    <w:rsid w:val="001D0087"/>
    <w:rsid w:val="001D0A50"/>
    <w:rsid w:val="001D1DFE"/>
    <w:rsid w:val="001D32CC"/>
    <w:rsid w:val="001D4D8E"/>
    <w:rsid w:val="001D667E"/>
    <w:rsid w:val="001E0202"/>
    <w:rsid w:val="001E522B"/>
    <w:rsid w:val="001E55AA"/>
    <w:rsid w:val="001E6515"/>
    <w:rsid w:val="001F21DC"/>
    <w:rsid w:val="001F2244"/>
    <w:rsid w:val="001F29FE"/>
    <w:rsid w:val="001F5180"/>
    <w:rsid w:val="001F6E46"/>
    <w:rsid w:val="00203261"/>
    <w:rsid w:val="0020694C"/>
    <w:rsid w:val="00206B13"/>
    <w:rsid w:val="00206D1F"/>
    <w:rsid w:val="00210F98"/>
    <w:rsid w:val="00211414"/>
    <w:rsid w:val="002122C6"/>
    <w:rsid w:val="00212392"/>
    <w:rsid w:val="002175A0"/>
    <w:rsid w:val="00220AA0"/>
    <w:rsid w:val="00221B7B"/>
    <w:rsid w:val="00221D5E"/>
    <w:rsid w:val="00225983"/>
    <w:rsid w:val="002270D6"/>
    <w:rsid w:val="00231725"/>
    <w:rsid w:val="002327AE"/>
    <w:rsid w:val="00232BEC"/>
    <w:rsid w:val="00237065"/>
    <w:rsid w:val="002429CA"/>
    <w:rsid w:val="00245BCA"/>
    <w:rsid w:val="00250B74"/>
    <w:rsid w:val="00251512"/>
    <w:rsid w:val="00254700"/>
    <w:rsid w:val="00254954"/>
    <w:rsid w:val="00254C00"/>
    <w:rsid w:val="0025575A"/>
    <w:rsid w:val="0025606B"/>
    <w:rsid w:val="00256846"/>
    <w:rsid w:val="002574C5"/>
    <w:rsid w:val="00257854"/>
    <w:rsid w:val="00261141"/>
    <w:rsid w:val="002616C4"/>
    <w:rsid w:val="002661FB"/>
    <w:rsid w:val="00270100"/>
    <w:rsid w:val="00272092"/>
    <w:rsid w:val="002732FE"/>
    <w:rsid w:val="00275FAA"/>
    <w:rsid w:val="00277D0D"/>
    <w:rsid w:val="00282CE8"/>
    <w:rsid w:val="00284A9C"/>
    <w:rsid w:val="00285C2C"/>
    <w:rsid w:val="00292AE9"/>
    <w:rsid w:val="00292D3F"/>
    <w:rsid w:val="00296958"/>
    <w:rsid w:val="002A18D3"/>
    <w:rsid w:val="002A1F31"/>
    <w:rsid w:val="002A3405"/>
    <w:rsid w:val="002A341F"/>
    <w:rsid w:val="002B2130"/>
    <w:rsid w:val="002B232D"/>
    <w:rsid w:val="002B66F0"/>
    <w:rsid w:val="002B751D"/>
    <w:rsid w:val="002B7879"/>
    <w:rsid w:val="002C5923"/>
    <w:rsid w:val="002C7D28"/>
    <w:rsid w:val="002D2249"/>
    <w:rsid w:val="002D247A"/>
    <w:rsid w:val="002D61FB"/>
    <w:rsid w:val="002E09E0"/>
    <w:rsid w:val="002E2801"/>
    <w:rsid w:val="002E30C3"/>
    <w:rsid w:val="002F1308"/>
    <w:rsid w:val="002F276C"/>
    <w:rsid w:val="00300FD7"/>
    <w:rsid w:val="00302395"/>
    <w:rsid w:val="00304582"/>
    <w:rsid w:val="00304B52"/>
    <w:rsid w:val="003073D4"/>
    <w:rsid w:val="00314358"/>
    <w:rsid w:val="00315059"/>
    <w:rsid w:val="00315B0B"/>
    <w:rsid w:val="00320BA0"/>
    <w:rsid w:val="0032483C"/>
    <w:rsid w:val="00324938"/>
    <w:rsid w:val="00325D75"/>
    <w:rsid w:val="0032656B"/>
    <w:rsid w:val="003361D0"/>
    <w:rsid w:val="0034138C"/>
    <w:rsid w:val="003440A9"/>
    <w:rsid w:val="003500EA"/>
    <w:rsid w:val="003510A8"/>
    <w:rsid w:val="00351AD5"/>
    <w:rsid w:val="00354B1E"/>
    <w:rsid w:val="00364CF6"/>
    <w:rsid w:val="0037206B"/>
    <w:rsid w:val="003720D9"/>
    <w:rsid w:val="00377CDE"/>
    <w:rsid w:val="00385322"/>
    <w:rsid w:val="00391A99"/>
    <w:rsid w:val="00391F85"/>
    <w:rsid w:val="00392729"/>
    <w:rsid w:val="00393979"/>
    <w:rsid w:val="00395FAC"/>
    <w:rsid w:val="00397AB7"/>
    <w:rsid w:val="003A763C"/>
    <w:rsid w:val="003A7EA5"/>
    <w:rsid w:val="003B0C22"/>
    <w:rsid w:val="003B1215"/>
    <w:rsid w:val="003B2141"/>
    <w:rsid w:val="003B3578"/>
    <w:rsid w:val="003B6311"/>
    <w:rsid w:val="003C118B"/>
    <w:rsid w:val="003C1EA3"/>
    <w:rsid w:val="003C244C"/>
    <w:rsid w:val="003C3D2A"/>
    <w:rsid w:val="003C5016"/>
    <w:rsid w:val="003C7DF1"/>
    <w:rsid w:val="003D1B53"/>
    <w:rsid w:val="003D24CA"/>
    <w:rsid w:val="003D2668"/>
    <w:rsid w:val="003D5A2C"/>
    <w:rsid w:val="003D5DB6"/>
    <w:rsid w:val="003D6E82"/>
    <w:rsid w:val="003E1008"/>
    <w:rsid w:val="003E1495"/>
    <w:rsid w:val="003E1D56"/>
    <w:rsid w:val="003F0420"/>
    <w:rsid w:val="003F459A"/>
    <w:rsid w:val="004004D5"/>
    <w:rsid w:val="004015B6"/>
    <w:rsid w:val="00402A0B"/>
    <w:rsid w:val="00403023"/>
    <w:rsid w:val="00403B04"/>
    <w:rsid w:val="00404905"/>
    <w:rsid w:val="004062EE"/>
    <w:rsid w:val="00407845"/>
    <w:rsid w:val="00414C50"/>
    <w:rsid w:val="0041515C"/>
    <w:rsid w:val="00415496"/>
    <w:rsid w:val="00422D8B"/>
    <w:rsid w:val="00423CA5"/>
    <w:rsid w:val="00423D51"/>
    <w:rsid w:val="00425181"/>
    <w:rsid w:val="004251FE"/>
    <w:rsid w:val="004360ED"/>
    <w:rsid w:val="004374AE"/>
    <w:rsid w:val="004378A1"/>
    <w:rsid w:val="004434EE"/>
    <w:rsid w:val="004516ED"/>
    <w:rsid w:val="00454CFA"/>
    <w:rsid w:val="00457BBE"/>
    <w:rsid w:val="0046184F"/>
    <w:rsid w:val="00462582"/>
    <w:rsid w:val="004677D0"/>
    <w:rsid w:val="004716D9"/>
    <w:rsid w:val="00471883"/>
    <w:rsid w:val="00472CB4"/>
    <w:rsid w:val="004749EC"/>
    <w:rsid w:val="004751B1"/>
    <w:rsid w:val="00475B3F"/>
    <w:rsid w:val="00475B95"/>
    <w:rsid w:val="00476220"/>
    <w:rsid w:val="004809BC"/>
    <w:rsid w:val="00487355"/>
    <w:rsid w:val="0048775D"/>
    <w:rsid w:val="004937F4"/>
    <w:rsid w:val="0049773E"/>
    <w:rsid w:val="004A19EC"/>
    <w:rsid w:val="004A29E5"/>
    <w:rsid w:val="004A37B4"/>
    <w:rsid w:val="004A7C65"/>
    <w:rsid w:val="004B38BB"/>
    <w:rsid w:val="004B63D9"/>
    <w:rsid w:val="004B7AD0"/>
    <w:rsid w:val="004C1207"/>
    <w:rsid w:val="004C48F2"/>
    <w:rsid w:val="004D1B4B"/>
    <w:rsid w:val="004D401B"/>
    <w:rsid w:val="004D46AE"/>
    <w:rsid w:val="004D5169"/>
    <w:rsid w:val="004D7D02"/>
    <w:rsid w:val="004E0126"/>
    <w:rsid w:val="004E2452"/>
    <w:rsid w:val="004E2A7D"/>
    <w:rsid w:val="004E3A0F"/>
    <w:rsid w:val="004F0428"/>
    <w:rsid w:val="004F285F"/>
    <w:rsid w:val="004F334B"/>
    <w:rsid w:val="004F3E59"/>
    <w:rsid w:val="004F405E"/>
    <w:rsid w:val="004F58A1"/>
    <w:rsid w:val="00504A74"/>
    <w:rsid w:val="00506C7F"/>
    <w:rsid w:val="00506EBA"/>
    <w:rsid w:val="00507992"/>
    <w:rsid w:val="00510E3E"/>
    <w:rsid w:val="00514D56"/>
    <w:rsid w:val="00514F54"/>
    <w:rsid w:val="0051598B"/>
    <w:rsid w:val="005174F4"/>
    <w:rsid w:val="00520F04"/>
    <w:rsid w:val="00521E30"/>
    <w:rsid w:val="005241D3"/>
    <w:rsid w:val="005257AE"/>
    <w:rsid w:val="00525CC4"/>
    <w:rsid w:val="00525FEC"/>
    <w:rsid w:val="00526FE6"/>
    <w:rsid w:val="0052721F"/>
    <w:rsid w:val="005275D2"/>
    <w:rsid w:val="00530FE2"/>
    <w:rsid w:val="0053307A"/>
    <w:rsid w:val="005340D4"/>
    <w:rsid w:val="00535B08"/>
    <w:rsid w:val="0053657A"/>
    <w:rsid w:val="00536862"/>
    <w:rsid w:val="0054299D"/>
    <w:rsid w:val="005444D7"/>
    <w:rsid w:val="00545326"/>
    <w:rsid w:val="00546F20"/>
    <w:rsid w:val="00552039"/>
    <w:rsid w:val="0055566D"/>
    <w:rsid w:val="00562182"/>
    <w:rsid w:val="005649C5"/>
    <w:rsid w:val="00565E3B"/>
    <w:rsid w:val="00567449"/>
    <w:rsid w:val="00567B03"/>
    <w:rsid w:val="00570665"/>
    <w:rsid w:val="00570ED1"/>
    <w:rsid w:val="005713AD"/>
    <w:rsid w:val="00571A05"/>
    <w:rsid w:val="005742E5"/>
    <w:rsid w:val="00575E7A"/>
    <w:rsid w:val="0058065A"/>
    <w:rsid w:val="005811F4"/>
    <w:rsid w:val="00581E9E"/>
    <w:rsid w:val="00584A82"/>
    <w:rsid w:val="00585B3A"/>
    <w:rsid w:val="00590CD1"/>
    <w:rsid w:val="005916E0"/>
    <w:rsid w:val="00595639"/>
    <w:rsid w:val="005A025B"/>
    <w:rsid w:val="005A0BEF"/>
    <w:rsid w:val="005A5FE6"/>
    <w:rsid w:val="005B0554"/>
    <w:rsid w:val="005B0892"/>
    <w:rsid w:val="005B2525"/>
    <w:rsid w:val="005B5BE8"/>
    <w:rsid w:val="005B6F1A"/>
    <w:rsid w:val="005C0A13"/>
    <w:rsid w:val="005C3445"/>
    <w:rsid w:val="005C3623"/>
    <w:rsid w:val="005D067F"/>
    <w:rsid w:val="005D2A30"/>
    <w:rsid w:val="005D48BD"/>
    <w:rsid w:val="005E277C"/>
    <w:rsid w:val="005E35BC"/>
    <w:rsid w:val="005E3979"/>
    <w:rsid w:val="005F68AF"/>
    <w:rsid w:val="005F6D68"/>
    <w:rsid w:val="005F780B"/>
    <w:rsid w:val="00600894"/>
    <w:rsid w:val="00602611"/>
    <w:rsid w:val="00602CC5"/>
    <w:rsid w:val="00604123"/>
    <w:rsid w:val="0060426F"/>
    <w:rsid w:val="00604949"/>
    <w:rsid w:val="006052CE"/>
    <w:rsid w:val="00605FC0"/>
    <w:rsid w:val="00610B3F"/>
    <w:rsid w:val="00612063"/>
    <w:rsid w:val="0061458D"/>
    <w:rsid w:val="00621C48"/>
    <w:rsid w:val="006221CE"/>
    <w:rsid w:val="0062239B"/>
    <w:rsid w:val="00623258"/>
    <w:rsid w:val="00626F60"/>
    <w:rsid w:val="00630B1B"/>
    <w:rsid w:val="00635155"/>
    <w:rsid w:val="00635322"/>
    <w:rsid w:val="00637318"/>
    <w:rsid w:val="006378E9"/>
    <w:rsid w:val="00647659"/>
    <w:rsid w:val="00647C51"/>
    <w:rsid w:val="006517F7"/>
    <w:rsid w:val="0065511F"/>
    <w:rsid w:val="0065685F"/>
    <w:rsid w:val="00657B72"/>
    <w:rsid w:val="00661BC4"/>
    <w:rsid w:val="00661DF4"/>
    <w:rsid w:val="006627F7"/>
    <w:rsid w:val="00666EE3"/>
    <w:rsid w:val="0067052B"/>
    <w:rsid w:val="006716BD"/>
    <w:rsid w:val="00671C83"/>
    <w:rsid w:val="006721DB"/>
    <w:rsid w:val="00673924"/>
    <w:rsid w:val="006750FF"/>
    <w:rsid w:val="0067713E"/>
    <w:rsid w:val="00684055"/>
    <w:rsid w:val="0068568A"/>
    <w:rsid w:val="00687AF9"/>
    <w:rsid w:val="00687EC8"/>
    <w:rsid w:val="0069006B"/>
    <w:rsid w:val="0069007C"/>
    <w:rsid w:val="00691907"/>
    <w:rsid w:val="00693136"/>
    <w:rsid w:val="00694BF5"/>
    <w:rsid w:val="00696848"/>
    <w:rsid w:val="006A1446"/>
    <w:rsid w:val="006A2543"/>
    <w:rsid w:val="006A4D13"/>
    <w:rsid w:val="006A757E"/>
    <w:rsid w:val="006A797D"/>
    <w:rsid w:val="006B0C36"/>
    <w:rsid w:val="006B1BCA"/>
    <w:rsid w:val="006B40ED"/>
    <w:rsid w:val="006B6A29"/>
    <w:rsid w:val="006D53E7"/>
    <w:rsid w:val="006D7351"/>
    <w:rsid w:val="006E010F"/>
    <w:rsid w:val="006E07C8"/>
    <w:rsid w:val="006E635B"/>
    <w:rsid w:val="006F023E"/>
    <w:rsid w:val="006F14D9"/>
    <w:rsid w:val="006F18F6"/>
    <w:rsid w:val="006F2A90"/>
    <w:rsid w:val="007007C9"/>
    <w:rsid w:val="007029B7"/>
    <w:rsid w:val="00703324"/>
    <w:rsid w:val="00705670"/>
    <w:rsid w:val="0070640A"/>
    <w:rsid w:val="007066C7"/>
    <w:rsid w:val="007069C4"/>
    <w:rsid w:val="00711CD6"/>
    <w:rsid w:val="00714C91"/>
    <w:rsid w:val="00717581"/>
    <w:rsid w:val="0072185A"/>
    <w:rsid w:val="0072565A"/>
    <w:rsid w:val="00730107"/>
    <w:rsid w:val="007332DA"/>
    <w:rsid w:val="00733705"/>
    <w:rsid w:val="00734020"/>
    <w:rsid w:val="007365F5"/>
    <w:rsid w:val="007375EA"/>
    <w:rsid w:val="007401A5"/>
    <w:rsid w:val="00740417"/>
    <w:rsid w:val="0075299B"/>
    <w:rsid w:val="00753A20"/>
    <w:rsid w:val="00760866"/>
    <w:rsid w:val="00763624"/>
    <w:rsid w:val="007646A4"/>
    <w:rsid w:val="007721EF"/>
    <w:rsid w:val="0077674C"/>
    <w:rsid w:val="007768CF"/>
    <w:rsid w:val="0078273C"/>
    <w:rsid w:val="00785AE8"/>
    <w:rsid w:val="007918D7"/>
    <w:rsid w:val="00791C9F"/>
    <w:rsid w:val="007931FB"/>
    <w:rsid w:val="007949A7"/>
    <w:rsid w:val="00794CDF"/>
    <w:rsid w:val="00796F17"/>
    <w:rsid w:val="007A12AA"/>
    <w:rsid w:val="007A1513"/>
    <w:rsid w:val="007A1D35"/>
    <w:rsid w:val="007A4957"/>
    <w:rsid w:val="007A590A"/>
    <w:rsid w:val="007C2261"/>
    <w:rsid w:val="007C3AB9"/>
    <w:rsid w:val="007C3E23"/>
    <w:rsid w:val="007C5465"/>
    <w:rsid w:val="007C5D5A"/>
    <w:rsid w:val="007C771F"/>
    <w:rsid w:val="007D4AD1"/>
    <w:rsid w:val="007D6CD2"/>
    <w:rsid w:val="007E0801"/>
    <w:rsid w:val="007E13BB"/>
    <w:rsid w:val="007E1942"/>
    <w:rsid w:val="007E27A4"/>
    <w:rsid w:val="007E5DBB"/>
    <w:rsid w:val="007E684D"/>
    <w:rsid w:val="007E6FB8"/>
    <w:rsid w:val="007E7D4E"/>
    <w:rsid w:val="007F07D3"/>
    <w:rsid w:val="007F0AED"/>
    <w:rsid w:val="007F3704"/>
    <w:rsid w:val="007F778F"/>
    <w:rsid w:val="007F7B2A"/>
    <w:rsid w:val="00801723"/>
    <w:rsid w:val="00801CDA"/>
    <w:rsid w:val="00803663"/>
    <w:rsid w:val="00807C75"/>
    <w:rsid w:val="00812526"/>
    <w:rsid w:val="00816133"/>
    <w:rsid w:val="00816D5B"/>
    <w:rsid w:val="008314A8"/>
    <w:rsid w:val="00832A9B"/>
    <w:rsid w:val="00833787"/>
    <w:rsid w:val="00833E53"/>
    <w:rsid w:val="00834DDF"/>
    <w:rsid w:val="00836283"/>
    <w:rsid w:val="00837DBB"/>
    <w:rsid w:val="008401B7"/>
    <w:rsid w:val="00842808"/>
    <w:rsid w:val="0084317F"/>
    <w:rsid w:val="00843FB7"/>
    <w:rsid w:val="0084474B"/>
    <w:rsid w:val="00844C4E"/>
    <w:rsid w:val="008514AF"/>
    <w:rsid w:val="0085163D"/>
    <w:rsid w:val="008527D7"/>
    <w:rsid w:val="008533D4"/>
    <w:rsid w:val="00853A23"/>
    <w:rsid w:val="00854EE3"/>
    <w:rsid w:val="0085646B"/>
    <w:rsid w:val="0086052D"/>
    <w:rsid w:val="008640F5"/>
    <w:rsid w:val="00865134"/>
    <w:rsid w:val="0086516C"/>
    <w:rsid w:val="00865AE3"/>
    <w:rsid w:val="00866D33"/>
    <w:rsid w:val="008670B3"/>
    <w:rsid w:val="008718E2"/>
    <w:rsid w:val="008725F8"/>
    <w:rsid w:val="0087404D"/>
    <w:rsid w:val="00874075"/>
    <w:rsid w:val="008769C9"/>
    <w:rsid w:val="008829B0"/>
    <w:rsid w:val="00883354"/>
    <w:rsid w:val="0088368E"/>
    <w:rsid w:val="0088462A"/>
    <w:rsid w:val="00884A3B"/>
    <w:rsid w:val="00884E2B"/>
    <w:rsid w:val="008855FE"/>
    <w:rsid w:val="00886F66"/>
    <w:rsid w:val="00887706"/>
    <w:rsid w:val="00891292"/>
    <w:rsid w:val="008A0EB8"/>
    <w:rsid w:val="008A2368"/>
    <w:rsid w:val="008A55A6"/>
    <w:rsid w:val="008A5B34"/>
    <w:rsid w:val="008B1A7E"/>
    <w:rsid w:val="008C2FAF"/>
    <w:rsid w:val="008C53AA"/>
    <w:rsid w:val="008C69EF"/>
    <w:rsid w:val="008C7DD8"/>
    <w:rsid w:val="008D1929"/>
    <w:rsid w:val="008D1E04"/>
    <w:rsid w:val="008D45CA"/>
    <w:rsid w:val="008D5082"/>
    <w:rsid w:val="008D64E7"/>
    <w:rsid w:val="008D7295"/>
    <w:rsid w:val="008E1234"/>
    <w:rsid w:val="008E2BF9"/>
    <w:rsid w:val="008E3E36"/>
    <w:rsid w:val="008E49CA"/>
    <w:rsid w:val="008E56F6"/>
    <w:rsid w:val="008E6849"/>
    <w:rsid w:val="008E7032"/>
    <w:rsid w:val="008F160D"/>
    <w:rsid w:val="008F38B7"/>
    <w:rsid w:val="008F5BA5"/>
    <w:rsid w:val="009047BD"/>
    <w:rsid w:val="00904EC5"/>
    <w:rsid w:val="009114C6"/>
    <w:rsid w:val="009175EF"/>
    <w:rsid w:val="0092089E"/>
    <w:rsid w:val="0092151B"/>
    <w:rsid w:val="00922171"/>
    <w:rsid w:val="009228E1"/>
    <w:rsid w:val="009237BA"/>
    <w:rsid w:val="00927B3D"/>
    <w:rsid w:val="00936546"/>
    <w:rsid w:val="009401A4"/>
    <w:rsid w:val="00944A2A"/>
    <w:rsid w:val="0094517A"/>
    <w:rsid w:val="0094658F"/>
    <w:rsid w:val="0095156D"/>
    <w:rsid w:val="00952007"/>
    <w:rsid w:val="009566A9"/>
    <w:rsid w:val="00957BC6"/>
    <w:rsid w:val="00960C3D"/>
    <w:rsid w:val="00964385"/>
    <w:rsid w:val="00966F10"/>
    <w:rsid w:val="009673C2"/>
    <w:rsid w:val="00967FE2"/>
    <w:rsid w:val="0097063B"/>
    <w:rsid w:val="00970B2D"/>
    <w:rsid w:val="009726F1"/>
    <w:rsid w:val="00972946"/>
    <w:rsid w:val="00972BA2"/>
    <w:rsid w:val="009740F3"/>
    <w:rsid w:val="00981E73"/>
    <w:rsid w:val="009839D4"/>
    <w:rsid w:val="00983A70"/>
    <w:rsid w:val="00984B34"/>
    <w:rsid w:val="00985193"/>
    <w:rsid w:val="009871D8"/>
    <w:rsid w:val="00990A06"/>
    <w:rsid w:val="00990C56"/>
    <w:rsid w:val="00991CD8"/>
    <w:rsid w:val="00992FE5"/>
    <w:rsid w:val="00993FEB"/>
    <w:rsid w:val="0099457F"/>
    <w:rsid w:val="009964DD"/>
    <w:rsid w:val="00996CAE"/>
    <w:rsid w:val="00996E8D"/>
    <w:rsid w:val="009A079A"/>
    <w:rsid w:val="009A2225"/>
    <w:rsid w:val="009A649C"/>
    <w:rsid w:val="009A6D9D"/>
    <w:rsid w:val="009B03D7"/>
    <w:rsid w:val="009B05ED"/>
    <w:rsid w:val="009B0BD6"/>
    <w:rsid w:val="009B3250"/>
    <w:rsid w:val="009B5B9D"/>
    <w:rsid w:val="009C15B1"/>
    <w:rsid w:val="009C1F6D"/>
    <w:rsid w:val="009C3CFD"/>
    <w:rsid w:val="009C7DDA"/>
    <w:rsid w:val="009D0F23"/>
    <w:rsid w:val="009D3128"/>
    <w:rsid w:val="009D42FD"/>
    <w:rsid w:val="009D603D"/>
    <w:rsid w:val="009D7690"/>
    <w:rsid w:val="009E297F"/>
    <w:rsid w:val="009E4291"/>
    <w:rsid w:val="009E4416"/>
    <w:rsid w:val="009E5ED0"/>
    <w:rsid w:val="009E72A3"/>
    <w:rsid w:val="009F179D"/>
    <w:rsid w:val="009F199E"/>
    <w:rsid w:val="009F218B"/>
    <w:rsid w:val="009F31AD"/>
    <w:rsid w:val="009F4B5F"/>
    <w:rsid w:val="009F54FF"/>
    <w:rsid w:val="009F6FD8"/>
    <w:rsid w:val="009F73E9"/>
    <w:rsid w:val="00A00E13"/>
    <w:rsid w:val="00A01D2B"/>
    <w:rsid w:val="00A0428D"/>
    <w:rsid w:val="00A05A08"/>
    <w:rsid w:val="00A065DC"/>
    <w:rsid w:val="00A06D9F"/>
    <w:rsid w:val="00A07907"/>
    <w:rsid w:val="00A127C1"/>
    <w:rsid w:val="00A141AE"/>
    <w:rsid w:val="00A157D0"/>
    <w:rsid w:val="00A20661"/>
    <w:rsid w:val="00A2358E"/>
    <w:rsid w:val="00A2580F"/>
    <w:rsid w:val="00A300E0"/>
    <w:rsid w:val="00A33726"/>
    <w:rsid w:val="00A34D33"/>
    <w:rsid w:val="00A359DF"/>
    <w:rsid w:val="00A362C2"/>
    <w:rsid w:val="00A44898"/>
    <w:rsid w:val="00A44E2B"/>
    <w:rsid w:val="00A460B6"/>
    <w:rsid w:val="00A47E13"/>
    <w:rsid w:val="00A502AA"/>
    <w:rsid w:val="00A5339D"/>
    <w:rsid w:val="00A5589C"/>
    <w:rsid w:val="00A56ABB"/>
    <w:rsid w:val="00A577E7"/>
    <w:rsid w:val="00A612D9"/>
    <w:rsid w:val="00A61D78"/>
    <w:rsid w:val="00A66770"/>
    <w:rsid w:val="00A6738D"/>
    <w:rsid w:val="00A678C7"/>
    <w:rsid w:val="00A7565D"/>
    <w:rsid w:val="00A75C65"/>
    <w:rsid w:val="00A83A17"/>
    <w:rsid w:val="00A83D82"/>
    <w:rsid w:val="00A86120"/>
    <w:rsid w:val="00A86C1A"/>
    <w:rsid w:val="00A87151"/>
    <w:rsid w:val="00A91917"/>
    <w:rsid w:val="00A977CE"/>
    <w:rsid w:val="00AA1BE0"/>
    <w:rsid w:val="00AA226B"/>
    <w:rsid w:val="00AC22A4"/>
    <w:rsid w:val="00AC346C"/>
    <w:rsid w:val="00AC5C93"/>
    <w:rsid w:val="00AD4623"/>
    <w:rsid w:val="00AD4897"/>
    <w:rsid w:val="00AD49F0"/>
    <w:rsid w:val="00AD5E6B"/>
    <w:rsid w:val="00AD5E6C"/>
    <w:rsid w:val="00AD666A"/>
    <w:rsid w:val="00AD67C2"/>
    <w:rsid w:val="00AE0158"/>
    <w:rsid w:val="00AE03B1"/>
    <w:rsid w:val="00AE496A"/>
    <w:rsid w:val="00AE50C2"/>
    <w:rsid w:val="00AE5989"/>
    <w:rsid w:val="00AE6EFE"/>
    <w:rsid w:val="00AE747E"/>
    <w:rsid w:val="00AF206B"/>
    <w:rsid w:val="00AF465D"/>
    <w:rsid w:val="00AF50B3"/>
    <w:rsid w:val="00AF5120"/>
    <w:rsid w:val="00AF544D"/>
    <w:rsid w:val="00B000FF"/>
    <w:rsid w:val="00B03053"/>
    <w:rsid w:val="00B10BCB"/>
    <w:rsid w:val="00B236A7"/>
    <w:rsid w:val="00B27D0C"/>
    <w:rsid w:val="00B27FA0"/>
    <w:rsid w:val="00B3434F"/>
    <w:rsid w:val="00B36E90"/>
    <w:rsid w:val="00B41D89"/>
    <w:rsid w:val="00B43DF2"/>
    <w:rsid w:val="00B44456"/>
    <w:rsid w:val="00B45E93"/>
    <w:rsid w:val="00B47D31"/>
    <w:rsid w:val="00B516FE"/>
    <w:rsid w:val="00B53BF5"/>
    <w:rsid w:val="00B53E0F"/>
    <w:rsid w:val="00B55A95"/>
    <w:rsid w:val="00B5796B"/>
    <w:rsid w:val="00B57DB7"/>
    <w:rsid w:val="00B60D28"/>
    <w:rsid w:val="00B61BA5"/>
    <w:rsid w:val="00B63889"/>
    <w:rsid w:val="00B659AE"/>
    <w:rsid w:val="00B6643C"/>
    <w:rsid w:val="00B664FF"/>
    <w:rsid w:val="00B70139"/>
    <w:rsid w:val="00B72001"/>
    <w:rsid w:val="00B73E2D"/>
    <w:rsid w:val="00B74436"/>
    <w:rsid w:val="00B77FE1"/>
    <w:rsid w:val="00B86CA2"/>
    <w:rsid w:val="00B8791D"/>
    <w:rsid w:val="00B921AE"/>
    <w:rsid w:val="00B9458C"/>
    <w:rsid w:val="00B97709"/>
    <w:rsid w:val="00BA02DA"/>
    <w:rsid w:val="00BA377A"/>
    <w:rsid w:val="00BA6A2A"/>
    <w:rsid w:val="00BB2C6C"/>
    <w:rsid w:val="00BB6AA2"/>
    <w:rsid w:val="00BB6EDA"/>
    <w:rsid w:val="00BB7559"/>
    <w:rsid w:val="00BC1E45"/>
    <w:rsid w:val="00BC249B"/>
    <w:rsid w:val="00BC3BD2"/>
    <w:rsid w:val="00BC540F"/>
    <w:rsid w:val="00BC628A"/>
    <w:rsid w:val="00BC6B69"/>
    <w:rsid w:val="00BD09B8"/>
    <w:rsid w:val="00BD1005"/>
    <w:rsid w:val="00BD2B78"/>
    <w:rsid w:val="00BD2F86"/>
    <w:rsid w:val="00BD779D"/>
    <w:rsid w:val="00BD7DE0"/>
    <w:rsid w:val="00BE256B"/>
    <w:rsid w:val="00BE3318"/>
    <w:rsid w:val="00BE42DA"/>
    <w:rsid w:val="00BE4807"/>
    <w:rsid w:val="00BE75F6"/>
    <w:rsid w:val="00BE78B4"/>
    <w:rsid w:val="00BF164D"/>
    <w:rsid w:val="00BF4565"/>
    <w:rsid w:val="00BF54E6"/>
    <w:rsid w:val="00C01E0D"/>
    <w:rsid w:val="00C03388"/>
    <w:rsid w:val="00C0383C"/>
    <w:rsid w:val="00C03DD7"/>
    <w:rsid w:val="00C0792D"/>
    <w:rsid w:val="00C151A6"/>
    <w:rsid w:val="00C21490"/>
    <w:rsid w:val="00C24B67"/>
    <w:rsid w:val="00C2694F"/>
    <w:rsid w:val="00C27F50"/>
    <w:rsid w:val="00C27FFB"/>
    <w:rsid w:val="00C311DF"/>
    <w:rsid w:val="00C3380B"/>
    <w:rsid w:val="00C33C58"/>
    <w:rsid w:val="00C44144"/>
    <w:rsid w:val="00C46AB7"/>
    <w:rsid w:val="00C47227"/>
    <w:rsid w:val="00C47C4C"/>
    <w:rsid w:val="00C53E37"/>
    <w:rsid w:val="00C54875"/>
    <w:rsid w:val="00C57EBF"/>
    <w:rsid w:val="00C61A78"/>
    <w:rsid w:val="00C639C9"/>
    <w:rsid w:val="00C63B67"/>
    <w:rsid w:val="00C64329"/>
    <w:rsid w:val="00C6711C"/>
    <w:rsid w:val="00C6790F"/>
    <w:rsid w:val="00C72FAB"/>
    <w:rsid w:val="00C73431"/>
    <w:rsid w:val="00C75779"/>
    <w:rsid w:val="00C816FD"/>
    <w:rsid w:val="00C81787"/>
    <w:rsid w:val="00C82650"/>
    <w:rsid w:val="00C866D8"/>
    <w:rsid w:val="00C87EE7"/>
    <w:rsid w:val="00C94C05"/>
    <w:rsid w:val="00C97B35"/>
    <w:rsid w:val="00CA05AD"/>
    <w:rsid w:val="00CA2165"/>
    <w:rsid w:val="00CA3126"/>
    <w:rsid w:val="00CA6D73"/>
    <w:rsid w:val="00CA7562"/>
    <w:rsid w:val="00CB497A"/>
    <w:rsid w:val="00CB49EE"/>
    <w:rsid w:val="00CB6386"/>
    <w:rsid w:val="00CC1AF5"/>
    <w:rsid w:val="00CC63DC"/>
    <w:rsid w:val="00CC6C39"/>
    <w:rsid w:val="00CC7186"/>
    <w:rsid w:val="00CD07F0"/>
    <w:rsid w:val="00CD15FA"/>
    <w:rsid w:val="00CD4F58"/>
    <w:rsid w:val="00CE18CB"/>
    <w:rsid w:val="00CE28FA"/>
    <w:rsid w:val="00CE4B86"/>
    <w:rsid w:val="00CF286E"/>
    <w:rsid w:val="00CF43B3"/>
    <w:rsid w:val="00CF5A45"/>
    <w:rsid w:val="00D01DF1"/>
    <w:rsid w:val="00D134D0"/>
    <w:rsid w:val="00D14D98"/>
    <w:rsid w:val="00D21E29"/>
    <w:rsid w:val="00D27D18"/>
    <w:rsid w:val="00D310C3"/>
    <w:rsid w:val="00D325FA"/>
    <w:rsid w:val="00D34024"/>
    <w:rsid w:val="00D34767"/>
    <w:rsid w:val="00D36E0B"/>
    <w:rsid w:val="00D379B4"/>
    <w:rsid w:val="00D403D8"/>
    <w:rsid w:val="00D46313"/>
    <w:rsid w:val="00D47B70"/>
    <w:rsid w:val="00D61709"/>
    <w:rsid w:val="00D62958"/>
    <w:rsid w:val="00D63169"/>
    <w:rsid w:val="00D66B00"/>
    <w:rsid w:val="00D70A96"/>
    <w:rsid w:val="00D72612"/>
    <w:rsid w:val="00D73BDF"/>
    <w:rsid w:val="00D75EA5"/>
    <w:rsid w:val="00D7663F"/>
    <w:rsid w:val="00D776D4"/>
    <w:rsid w:val="00D817E5"/>
    <w:rsid w:val="00D85546"/>
    <w:rsid w:val="00D863DD"/>
    <w:rsid w:val="00D87351"/>
    <w:rsid w:val="00D87D0A"/>
    <w:rsid w:val="00D90E72"/>
    <w:rsid w:val="00D92D76"/>
    <w:rsid w:val="00D94B6D"/>
    <w:rsid w:val="00D955D1"/>
    <w:rsid w:val="00D9600F"/>
    <w:rsid w:val="00DA0202"/>
    <w:rsid w:val="00DA6706"/>
    <w:rsid w:val="00DA7684"/>
    <w:rsid w:val="00DB4057"/>
    <w:rsid w:val="00DB7C2E"/>
    <w:rsid w:val="00DC0685"/>
    <w:rsid w:val="00DC1440"/>
    <w:rsid w:val="00DC4663"/>
    <w:rsid w:val="00DD2519"/>
    <w:rsid w:val="00DD35B9"/>
    <w:rsid w:val="00DE3942"/>
    <w:rsid w:val="00DF17C0"/>
    <w:rsid w:val="00DF4007"/>
    <w:rsid w:val="00DF4030"/>
    <w:rsid w:val="00DF7993"/>
    <w:rsid w:val="00E05AD9"/>
    <w:rsid w:val="00E05D54"/>
    <w:rsid w:val="00E07CC4"/>
    <w:rsid w:val="00E104A8"/>
    <w:rsid w:val="00E1344D"/>
    <w:rsid w:val="00E13CBA"/>
    <w:rsid w:val="00E148EC"/>
    <w:rsid w:val="00E1571A"/>
    <w:rsid w:val="00E2090A"/>
    <w:rsid w:val="00E2385D"/>
    <w:rsid w:val="00E35090"/>
    <w:rsid w:val="00E36435"/>
    <w:rsid w:val="00E365F1"/>
    <w:rsid w:val="00E43F22"/>
    <w:rsid w:val="00E46599"/>
    <w:rsid w:val="00E46D94"/>
    <w:rsid w:val="00E478D8"/>
    <w:rsid w:val="00E50CE3"/>
    <w:rsid w:val="00E609E7"/>
    <w:rsid w:val="00E624AA"/>
    <w:rsid w:val="00E67809"/>
    <w:rsid w:val="00E67B21"/>
    <w:rsid w:val="00E71B74"/>
    <w:rsid w:val="00E75BFB"/>
    <w:rsid w:val="00E769BF"/>
    <w:rsid w:val="00E801F3"/>
    <w:rsid w:val="00E82D19"/>
    <w:rsid w:val="00E85848"/>
    <w:rsid w:val="00E9359A"/>
    <w:rsid w:val="00EA0190"/>
    <w:rsid w:val="00EA6B2F"/>
    <w:rsid w:val="00EB02D5"/>
    <w:rsid w:val="00EB51CF"/>
    <w:rsid w:val="00EB571C"/>
    <w:rsid w:val="00EB5DFB"/>
    <w:rsid w:val="00EC03E3"/>
    <w:rsid w:val="00EC3DE8"/>
    <w:rsid w:val="00EC470E"/>
    <w:rsid w:val="00EC5052"/>
    <w:rsid w:val="00EC5E51"/>
    <w:rsid w:val="00ED1417"/>
    <w:rsid w:val="00ED1655"/>
    <w:rsid w:val="00ED37A8"/>
    <w:rsid w:val="00EE1136"/>
    <w:rsid w:val="00EE36AE"/>
    <w:rsid w:val="00EE39DA"/>
    <w:rsid w:val="00EE409C"/>
    <w:rsid w:val="00EE689B"/>
    <w:rsid w:val="00EF29A2"/>
    <w:rsid w:val="00EF3327"/>
    <w:rsid w:val="00EF501F"/>
    <w:rsid w:val="00EF51F5"/>
    <w:rsid w:val="00EF5718"/>
    <w:rsid w:val="00F01D04"/>
    <w:rsid w:val="00F024EA"/>
    <w:rsid w:val="00F04DF2"/>
    <w:rsid w:val="00F056F2"/>
    <w:rsid w:val="00F060D3"/>
    <w:rsid w:val="00F07A1E"/>
    <w:rsid w:val="00F103FF"/>
    <w:rsid w:val="00F126C7"/>
    <w:rsid w:val="00F13881"/>
    <w:rsid w:val="00F16B4C"/>
    <w:rsid w:val="00F220F6"/>
    <w:rsid w:val="00F22D87"/>
    <w:rsid w:val="00F267AA"/>
    <w:rsid w:val="00F306F0"/>
    <w:rsid w:val="00F34743"/>
    <w:rsid w:val="00F35BA5"/>
    <w:rsid w:val="00F3653A"/>
    <w:rsid w:val="00F37223"/>
    <w:rsid w:val="00F40E26"/>
    <w:rsid w:val="00F4104E"/>
    <w:rsid w:val="00F41218"/>
    <w:rsid w:val="00F43B3F"/>
    <w:rsid w:val="00F4417A"/>
    <w:rsid w:val="00F442D6"/>
    <w:rsid w:val="00F4601E"/>
    <w:rsid w:val="00F46A66"/>
    <w:rsid w:val="00F471BC"/>
    <w:rsid w:val="00F50612"/>
    <w:rsid w:val="00F50B54"/>
    <w:rsid w:val="00F51471"/>
    <w:rsid w:val="00F520BF"/>
    <w:rsid w:val="00F52284"/>
    <w:rsid w:val="00F54C44"/>
    <w:rsid w:val="00F5753D"/>
    <w:rsid w:val="00F73491"/>
    <w:rsid w:val="00F76058"/>
    <w:rsid w:val="00F77BA3"/>
    <w:rsid w:val="00F80B51"/>
    <w:rsid w:val="00F80B53"/>
    <w:rsid w:val="00F80CDE"/>
    <w:rsid w:val="00F80EEE"/>
    <w:rsid w:val="00F8414A"/>
    <w:rsid w:val="00F84A81"/>
    <w:rsid w:val="00F908CA"/>
    <w:rsid w:val="00F91C5D"/>
    <w:rsid w:val="00F92F35"/>
    <w:rsid w:val="00F9306D"/>
    <w:rsid w:val="00F9517A"/>
    <w:rsid w:val="00FA0042"/>
    <w:rsid w:val="00FA1604"/>
    <w:rsid w:val="00FA228B"/>
    <w:rsid w:val="00FA25A5"/>
    <w:rsid w:val="00FA60BB"/>
    <w:rsid w:val="00FB1324"/>
    <w:rsid w:val="00FB76DC"/>
    <w:rsid w:val="00FB7B2A"/>
    <w:rsid w:val="00FC0109"/>
    <w:rsid w:val="00FC397F"/>
    <w:rsid w:val="00FC4B4B"/>
    <w:rsid w:val="00FD7494"/>
    <w:rsid w:val="00FE0B81"/>
    <w:rsid w:val="00FE57A5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732960"/>
  <w15:docId w15:val="{47190680-2022-400D-85E0-E72587BE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3491"/>
    <w:pPr>
      <w:spacing w:before="80" w:after="80" w:line="300" w:lineRule="atLeast"/>
      <w:jc w:val="both"/>
    </w:pPr>
    <w:rPr>
      <w:rFonts w:ascii=".VnTime" w:eastAsia="SimSun" w:hAnsi=".VnTime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59BB"/>
    <w:pPr>
      <w:spacing w:before="80" w:after="80" w:line="3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C5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5C93"/>
    <w:rPr>
      <w:rFonts w:ascii=".VnTime" w:eastAsia="SimSun" w:hAnsi=".VnTime"/>
      <w:sz w:val="28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AC5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C93"/>
    <w:rPr>
      <w:rFonts w:ascii=".VnTime" w:eastAsia="SimSun" w:hAnsi=".VnTime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21141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636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63624"/>
    <w:rPr>
      <w:rFonts w:ascii="Segoe UI" w:eastAsia="SimSun" w:hAnsi="Segoe UI" w:cs="Segoe UI"/>
      <w:sz w:val="18"/>
      <w:szCs w:val="18"/>
      <w:lang w:eastAsia="zh-CN"/>
    </w:rPr>
  </w:style>
  <w:style w:type="paragraph" w:customStyle="1" w:styleId="CharChar">
    <w:name w:val="Char Char"/>
    <w:basedOn w:val="Normal"/>
    <w:next w:val="Normal"/>
    <w:autoRedefine/>
    <w:semiHidden/>
    <w:rsid w:val="006F023E"/>
    <w:pPr>
      <w:spacing w:before="120" w:after="120" w:line="312" w:lineRule="auto"/>
      <w:jc w:val="left"/>
    </w:pPr>
    <w:rPr>
      <w:rFonts w:ascii="Times New Roman" w:eastAsia="Times New Roman" w:hAnsi="Times New Roman"/>
      <w:lang w:eastAsia="en-US"/>
    </w:rPr>
  </w:style>
  <w:style w:type="paragraph" w:styleId="Revision">
    <w:name w:val="Revision"/>
    <w:hidden/>
    <w:uiPriority w:val="99"/>
    <w:semiHidden/>
    <w:rsid w:val="009B03D7"/>
    <w:rPr>
      <w:rFonts w:ascii=".VnTime" w:eastAsia="SimSun" w:hAnsi=".VnTime"/>
      <w:sz w:val="28"/>
      <w:szCs w:val="28"/>
      <w:lang w:eastAsia="zh-CN"/>
    </w:rPr>
  </w:style>
  <w:style w:type="character" w:styleId="CommentReference">
    <w:name w:val="annotation reference"/>
    <w:basedOn w:val="DefaultParagraphFont"/>
    <w:semiHidden/>
    <w:unhideWhenUsed/>
    <w:rsid w:val="00A61D7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1D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1D78"/>
    <w:rPr>
      <w:rFonts w:ascii=".VnTime" w:eastAsia="SimSun" w:hAnsi=".VnTime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1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1D78"/>
    <w:rPr>
      <w:rFonts w:ascii=".VnTime" w:eastAsia="SimSun" w:hAnsi=".VnTime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ocuments\Mau%20Nghi%20quyet%20cua%20Hoi%20dong%20thanh%20vi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80278-8165-403F-9103-6F11DFC3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Nghi quyet cua Hoi dong thanh vien.dot</Template>
  <TotalTime>607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Mẫu 1</vt:lpstr>
    </vt:vector>
  </TitlesOfParts>
  <Company>VEAM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Mẫu 1</dc:title>
  <dc:creator>PhamVanKhanh</dc:creator>
  <cp:lastModifiedBy>Công Nguyễn Chí</cp:lastModifiedBy>
  <cp:revision>58</cp:revision>
  <cp:lastPrinted>2023-02-07T03:06:00Z</cp:lastPrinted>
  <dcterms:created xsi:type="dcterms:W3CDTF">2021-12-22T06:46:00Z</dcterms:created>
  <dcterms:modified xsi:type="dcterms:W3CDTF">2024-03-12T02:53:00Z</dcterms:modified>
</cp:coreProperties>
</file>