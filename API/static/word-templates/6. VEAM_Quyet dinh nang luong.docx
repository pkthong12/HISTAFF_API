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32" w:type="dxa"/>
        <w:tblInd w:w="-885" w:type="dxa"/>
        <w:tblLook w:val="01E0" w:firstRow="1" w:lastRow="1" w:firstColumn="1" w:lastColumn="1" w:noHBand="0" w:noVBand="0"/>
      </w:tblPr>
      <w:tblGrid>
        <w:gridCol w:w="5246"/>
        <w:gridCol w:w="5386"/>
      </w:tblGrid>
      <w:tr w:rsidR="006A3251" w:rsidRPr="00EA0190" w14:paraId="45C7F5A6" w14:textId="77777777" w:rsidTr="00340D74">
        <w:trPr>
          <w:trHeight w:val="709"/>
        </w:trPr>
        <w:tc>
          <w:tcPr>
            <w:tcW w:w="5246" w:type="dxa"/>
          </w:tcPr>
          <w:p w14:paraId="6B73428B" w14:textId="77777777" w:rsidR="006A3251" w:rsidRPr="00142B2B" w:rsidRDefault="006A3251" w:rsidP="00340D74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3D0EAE11" wp14:editId="77389438">
                      <wp:simplePos x="0" y="0"/>
                      <wp:positionH relativeFrom="column">
                        <wp:posOffset>910590</wp:posOffset>
                      </wp:positionH>
                      <wp:positionV relativeFrom="paragraph">
                        <wp:posOffset>412115</wp:posOffset>
                      </wp:positionV>
                      <wp:extent cx="1104900" cy="0"/>
                      <wp:effectExtent l="13970" t="9525" r="5080" b="9525"/>
                      <wp:wrapNone/>
                      <wp:docPr id="50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049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21B44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26" type="#_x0000_t32" style="position:absolute;margin-left:71.7pt;margin-top:32.45pt;width:87pt;height:0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"/>
                  </w:pict>
                </mc:Fallback>
              </mc:AlternateContent>
            </w:r>
            <w:r w:rsidRPr="00EA0190">
              <w:rPr>
                <w:rFonts w:ascii="Times New Roman" w:hAnsi="Times New Roman"/>
                <w:b/>
                <w:sz w:val="26"/>
                <w:szCs w:val="26"/>
              </w:rPr>
              <w:t>TỔNG CÔNG TY MÁY ĐỘNG LỰC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r w:rsidRPr="00EA0190">
              <w:rPr>
                <w:rFonts w:ascii="Times New Roman" w:hAnsi="Times New Roman"/>
                <w:b/>
                <w:sz w:val="26"/>
                <w:szCs w:val="26"/>
              </w:rPr>
              <w:t>VÀ MÁY NÔNG NGHIỆP VIỆT NAM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- CTCP</w:t>
            </w:r>
          </w:p>
        </w:tc>
        <w:tc>
          <w:tcPr>
            <w:tcW w:w="5386" w:type="dxa"/>
          </w:tcPr>
          <w:p w14:paraId="3FCCB3B9" w14:textId="77777777" w:rsidR="006A3251" w:rsidRPr="007F3704" w:rsidRDefault="006A3251" w:rsidP="00340D74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spacing w:val="-10"/>
                <w:sz w:val="26"/>
                <w:szCs w:val="26"/>
              </w:rPr>
            </w:pPr>
            <w:r w:rsidRPr="007F3704">
              <w:rPr>
                <w:rFonts w:ascii="Times New Roman" w:hAnsi="Times New Roman"/>
                <w:b/>
                <w:spacing w:val="-10"/>
                <w:sz w:val="26"/>
                <w:szCs w:val="26"/>
              </w:rPr>
              <w:t xml:space="preserve">CỘNG HÒA XÃ HỘI CHỦ NGHĨA VIỆT </w:t>
            </w:r>
            <w:smartTag w:uri="urn:schemas-microsoft-com:office:smarttags" w:element="place">
              <w:smartTag w:uri="urn:schemas-microsoft-com:office:smarttags" w:element="country-region">
                <w:r w:rsidRPr="007F3704">
                  <w:rPr>
                    <w:rFonts w:ascii="Times New Roman" w:hAnsi="Times New Roman"/>
                    <w:b/>
                    <w:spacing w:val="-10"/>
                    <w:sz w:val="26"/>
                    <w:szCs w:val="26"/>
                  </w:rPr>
                  <w:t>NAM</w:t>
                </w:r>
              </w:smartTag>
            </w:smartTag>
          </w:p>
          <w:p w14:paraId="2B17A955" w14:textId="77777777" w:rsidR="006A3251" w:rsidRPr="00EA0190" w:rsidRDefault="006A3251" w:rsidP="00340D74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lang w:eastAsia="en-US"/>
              </w:rPr>
              <mc:AlternateContent>
                <mc:Choice Requires="wps">
                  <w:drawing>
                    <wp:anchor distT="4294967291" distB="4294967291" distL="114300" distR="114300" simplePos="0" relativeHeight="251740160" behindDoc="0" locked="0" layoutInCell="1" allowOverlap="1" wp14:anchorId="509B2493" wp14:editId="6AD6FB88">
                      <wp:simplePos x="0" y="0"/>
                      <wp:positionH relativeFrom="column">
                        <wp:posOffset>537845</wp:posOffset>
                      </wp:positionH>
                      <wp:positionV relativeFrom="paragraph">
                        <wp:posOffset>222249</wp:posOffset>
                      </wp:positionV>
                      <wp:extent cx="2194560" cy="0"/>
                      <wp:effectExtent l="0" t="0" r="34290" b="19050"/>
                      <wp:wrapNone/>
                      <wp:docPr id="51" name="Lin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945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EA90FE" id="Line 27" o:spid="_x0000_s1026" style="position:absolute;z-index:25174016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42.35pt,17.5pt" to="215.1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"/>
                  </w:pict>
                </mc:Fallback>
              </mc:AlternateContent>
            </w:r>
            <w:r w:rsidRPr="00757B0C">
              <w:rPr>
                <w:rFonts w:ascii="Times New Roman" w:hAnsi="Times New Roman"/>
                <w:b/>
              </w:rPr>
              <w:t>Độc lập - Tự do - Hạnh phúc</w:t>
            </w:r>
          </w:p>
        </w:tc>
      </w:tr>
      <w:tr w:rsidR="006A3251" w:rsidRPr="00EA0190" w14:paraId="7D3F85C4" w14:textId="77777777" w:rsidTr="00340D74">
        <w:trPr>
          <w:trHeight w:val="359"/>
        </w:trPr>
        <w:tc>
          <w:tcPr>
            <w:tcW w:w="5246" w:type="dxa"/>
          </w:tcPr>
          <w:p w14:paraId="2327BDFE" w14:textId="4097F3DC" w:rsidR="006A3251" w:rsidRPr="00757B0C" w:rsidRDefault="006A3251" w:rsidP="00340D74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757B0C">
              <w:rPr>
                <w:rFonts w:ascii="Times New Roman" w:hAnsi="Times New Roman"/>
                <w:sz w:val="26"/>
                <w:szCs w:val="24"/>
              </w:rPr>
              <w:t xml:space="preserve">Số: </w:t>
            </w:r>
            <w:r w:rsidR="006427CE">
              <w:rPr>
                <w:rFonts w:ascii="Times New Roman" w:hAnsi="Times New Roman"/>
                <w:sz w:val="26"/>
                <w:szCs w:val="24"/>
              </w:rPr>
              <w:fldChar w:fldCharType="begin"/>
            </w:r>
            <w:r w:rsidR="006427CE">
              <w:rPr>
                <w:rFonts w:ascii="Times New Roman" w:hAnsi="Times New Roman"/>
                <w:sz w:val="26"/>
                <w:szCs w:val="24"/>
              </w:rPr>
              <w:instrText xml:space="preserve"> MERGEFIELD  DECISION_NO  \* MERGEFORMAT </w:instrText>
            </w:r>
            <w:r w:rsidR="006427CE">
              <w:rPr>
                <w:rFonts w:ascii="Times New Roman" w:hAnsi="Times New Roman"/>
                <w:sz w:val="26"/>
                <w:szCs w:val="24"/>
              </w:rPr>
              <w:fldChar w:fldCharType="separate"/>
            </w:r>
            <w:r w:rsidR="006427CE">
              <w:rPr>
                <w:rFonts w:ascii="Times New Roman" w:hAnsi="Times New Roman"/>
                <w:noProof/>
                <w:sz w:val="26"/>
                <w:szCs w:val="24"/>
              </w:rPr>
              <w:t>«DECISION_NO»</w:t>
            </w:r>
            <w:r w:rsidR="006427CE">
              <w:rPr>
                <w:rFonts w:ascii="Times New Roman" w:hAnsi="Times New Roman"/>
                <w:sz w:val="26"/>
                <w:szCs w:val="24"/>
              </w:rPr>
              <w:fldChar w:fldCharType="end"/>
            </w:r>
            <w:r w:rsidRPr="00757B0C">
              <w:rPr>
                <w:rFonts w:ascii="Times New Roman" w:hAnsi="Times New Roman"/>
                <w:sz w:val="26"/>
                <w:szCs w:val="24"/>
              </w:rPr>
              <w:t>/QĐ-</w:t>
            </w:r>
            <w:r>
              <w:rPr>
                <w:rFonts w:ascii="Times New Roman" w:hAnsi="Times New Roman"/>
                <w:sz w:val="26"/>
                <w:szCs w:val="24"/>
              </w:rPr>
              <w:t>TGĐ</w:t>
            </w:r>
          </w:p>
        </w:tc>
        <w:tc>
          <w:tcPr>
            <w:tcW w:w="5386" w:type="dxa"/>
          </w:tcPr>
          <w:p w14:paraId="46B08733" w14:textId="162E0902" w:rsidR="006A3251" w:rsidRPr="00757B0C" w:rsidRDefault="006A3251" w:rsidP="00340D74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6"/>
                <w:szCs w:val="24"/>
              </w:rPr>
            </w:pPr>
            <w:r w:rsidRPr="00757B0C">
              <w:rPr>
                <w:rFonts w:ascii="Times New Roman" w:hAnsi="Times New Roman"/>
                <w:i/>
                <w:sz w:val="26"/>
                <w:szCs w:val="24"/>
              </w:rPr>
              <w:t>Hà Nội, ngày</w:t>
            </w:r>
            <w:r w:rsidR="008B2016">
              <w:rPr>
                <w:rFonts w:ascii="Times New Roman" w:hAnsi="Times New Roman"/>
                <w:i/>
                <w:sz w:val="26"/>
                <w:szCs w:val="24"/>
              </w:rPr>
              <w:t xml:space="preserve"> </w:t>
            </w:r>
            <w:r w:rsidR="008B2016">
              <w:rPr>
                <w:rFonts w:ascii="Times New Roman" w:hAnsi="Times New Roman"/>
                <w:i/>
                <w:sz w:val="26"/>
                <w:szCs w:val="24"/>
              </w:rPr>
              <w:fldChar w:fldCharType="begin"/>
            </w:r>
            <w:r w:rsidR="008B2016">
              <w:rPr>
                <w:rFonts w:ascii="Times New Roman" w:hAnsi="Times New Roman"/>
                <w:i/>
                <w:sz w:val="26"/>
                <w:szCs w:val="24"/>
              </w:rPr>
              <w:instrText xml:space="preserve"> MERGEFIELD  SIGN_DAY  \* MERGEFORMAT </w:instrText>
            </w:r>
            <w:r w:rsidR="008B2016">
              <w:rPr>
                <w:rFonts w:ascii="Times New Roman" w:hAnsi="Times New Roman"/>
                <w:i/>
                <w:sz w:val="26"/>
                <w:szCs w:val="24"/>
              </w:rPr>
              <w:fldChar w:fldCharType="separate"/>
            </w:r>
            <w:r w:rsidR="008B2016">
              <w:rPr>
                <w:rFonts w:ascii="Times New Roman" w:hAnsi="Times New Roman"/>
                <w:i/>
                <w:noProof/>
                <w:sz w:val="26"/>
                <w:szCs w:val="24"/>
              </w:rPr>
              <w:t>«SIGN_DAY»</w:t>
            </w:r>
            <w:r w:rsidR="008B2016">
              <w:rPr>
                <w:rFonts w:ascii="Times New Roman" w:hAnsi="Times New Roman"/>
                <w:i/>
                <w:sz w:val="26"/>
                <w:szCs w:val="24"/>
              </w:rPr>
              <w:fldChar w:fldCharType="end"/>
            </w:r>
            <w:r w:rsidRPr="00757B0C">
              <w:rPr>
                <w:rFonts w:ascii="Times New Roman" w:hAnsi="Times New Roman"/>
                <w:i/>
                <w:sz w:val="26"/>
                <w:szCs w:val="24"/>
              </w:rPr>
              <w:t xml:space="preserve"> tháng</w:t>
            </w:r>
            <w:r>
              <w:rPr>
                <w:rFonts w:ascii="Times New Roman" w:hAnsi="Times New Roman"/>
                <w:i/>
                <w:sz w:val="26"/>
                <w:szCs w:val="24"/>
              </w:rPr>
              <w:t xml:space="preserve"> </w:t>
            </w:r>
            <w:r w:rsidR="008B2016">
              <w:rPr>
                <w:rFonts w:ascii="Times New Roman" w:hAnsi="Times New Roman"/>
                <w:i/>
                <w:sz w:val="26"/>
                <w:szCs w:val="24"/>
              </w:rPr>
              <w:fldChar w:fldCharType="begin"/>
            </w:r>
            <w:r w:rsidR="008B2016">
              <w:rPr>
                <w:rFonts w:ascii="Times New Roman" w:hAnsi="Times New Roman"/>
                <w:i/>
                <w:sz w:val="26"/>
                <w:szCs w:val="24"/>
              </w:rPr>
              <w:instrText xml:space="preserve"> MERGEFIELD  SIGN_MONTH  \* MERGEFORMAT </w:instrText>
            </w:r>
            <w:r w:rsidR="008B2016">
              <w:rPr>
                <w:rFonts w:ascii="Times New Roman" w:hAnsi="Times New Roman"/>
                <w:i/>
                <w:sz w:val="26"/>
                <w:szCs w:val="24"/>
              </w:rPr>
              <w:fldChar w:fldCharType="separate"/>
            </w:r>
            <w:r w:rsidR="008B2016">
              <w:rPr>
                <w:rFonts w:ascii="Times New Roman" w:hAnsi="Times New Roman"/>
                <w:i/>
                <w:noProof/>
                <w:sz w:val="26"/>
                <w:szCs w:val="24"/>
              </w:rPr>
              <w:t>«SIGN_MONTH»</w:t>
            </w:r>
            <w:r w:rsidR="008B2016">
              <w:rPr>
                <w:rFonts w:ascii="Times New Roman" w:hAnsi="Times New Roman"/>
                <w:i/>
                <w:sz w:val="26"/>
                <w:szCs w:val="24"/>
              </w:rPr>
              <w:fldChar w:fldCharType="end"/>
            </w:r>
            <w:r>
              <w:rPr>
                <w:rFonts w:ascii="Times New Roman" w:hAnsi="Times New Roman"/>
                <w:i/>
                <w:sz w:val="26"/>
                <w:szCs w:val="24"/>
              </w:rPr>
              <w:t xml:space="preserve"> </w:t>
            </w:r>
            <w:r w:rsidRPr="00757B0C">
              <w:rPr>
                <w:rFonts w:ascii="Times New Roman" w:hAnsi="Times New Roman"/>
                <w:i/>
                <w:sz w:val="26"/>
                <w:szCs w:val="24"/>
              </w:rPr>
              <w:t xml:space="preserve">năm </w:t>
            </w:r>
            <w:r w:rsidR="008B2016">
              <w:rPr>
                <w:rFonts w:ascii="Times New Roman" w:hAnsi="Times New Roman"/>
                <w:i/>
                <w:sz w:val="26"/>
                <w:szCs w:val="24"/>
              </w:rPr>
              <w:fldChar w:fldCharType="begin"/>
            </w:r>
            <w:r w:rsidR="008B2016">
              <w:rPr>
                <w:rFonts w:ascii="Times New Roman" w:hAnsi="Times New Roman"/>
                <w:i/>
                <w:sz w:val="26"/>
                <w:szCs w:val="24"/>
              </w:rPr>
              <w:instrText xml:space="preserve"> MERGEFIELD  SIGN_YEAR  \* MERGEFORMAT </w:instrText>
            </w:r>
            <w:r w:rsidR="008B2016">
              <w:rPr>
                <w:rFonts w:ascii="Times New Roman" w:hAnsi="Times New Roman"/>
                <w:i/>
                <w:sz w:val="26"/>
                <w:szCs w:val="24"/>
              </w:rPr>
              <w:fldChar w:fldCharType="separate"/>
            </w:r>
            <w:r w:rsidR="008B2016">
              <w:rPr>
                <w:rFonts w:ascii="Times New Roman" w:hAnsi="Times New Roman"/>
                <w:i/>
                <w:noProof/>
                <w:sz w:val="26"/>
                <w:szCs w:val="24"/>
              </w:rPr>
              <w:t>«SIGN_YEAR»</w:t>
            </w:r>
            <w:r w:rsidR="008B2016">
              <w:rPr>
                <w:rFonts w:ascii="Times New Roman" w:hAnsi="Times New Roman"/>
                <w:i/>
                <w:sz w:val="26"/>
                <w:szCs w:val="24"/>
              </w:rPr>
              <w:fldChar w:fldCharType="end"/>
            </w:r>
          </w:p>
        </w:tc>
      </w:tr>
    </w:tbl>
    <w:p w14:paraId="08FBB308" w14:textId="18249D69" w:rsidR="006A3251" w:rsidRPr="00C724B8" w:rsidRDefault="006A3251" w:rsidP="006A3251">
      <w:pPr>
        <w:spacing w:before="0" w:after="0" w:line="240" w:lineRule="auto"/>
        <w:jc w:val="center"/>
        <w:rPr>
          <w:rFonts w:ascii="Times New Roman" w:hAnsi="Times New Roman"/>
          <w:b/>
          <w:bCs/>
          <w:sz w:val="29"/>
          <w:szCs w:val="27"/>
        </w:rPr>
      </w:pPr>
    </w:p>
    <w:p w14:paraId="3B0FF314" w14:textId="77777777" w:rsidR="006A3251" w:rsidRPr="009E69EE" w:rsidRDefault="006A3251" w:rsidP="006A3251">
      <w:pPr>
        <w:spacing w:before="0" w:after="0" w:line="24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 w:rsidRPr="009E69EE">
        <w:rPr>
          <w:rFonts w:ascii="Times New Roman" w:hAnsi="Times New Roman"/>
          <w:b/>
          <w:bCs/>
          <w:sz w:val="26"/>
          <w:szCs w:val="26"/>
        </w:rPr>
        <w:t>QUYẾT ĐỊNH</w:t>
      </w:r>
    </w:p>
    <w:p w14:paraId="6DED1071" w14:textId="46FF184D" w:rsidR="006A3251" w:rsidRPr="009E69EE" w:rsidRDefault="006A3251" w:rsidP="006A3251">
      <w:pPr>
        <w:spacing w:before="0" w:after="0" w:line="24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 w:rsidRPr="009E69EE">
        <w:rPr>
          <w:rFonts w:ascii="Times New Roman" w:hAnsi="Times New Roman"/>
          <w:b/>
          <w:bCs/>
          <w:sz w:val="26"/>
          <w:szCs w:val="26"/>
        </w:rPr>
        <w:t xml:space="preserve">Về việc nâng bậc lương đối với </w:t>
      </w:r>
      <w:r w:rsidR="000E77F3" w:rsidRPr="000E77F3">
        <w:rPr>
          <w:rFonts w:ascii="Times New Roman" w:hAnsi="Times New Roman"/>
          <w:b/>
          <w:bCs/>
          <w:sz w:val="26"/>
          <w:szCs w:val="26"/>
        </w:rPr>
        <w:t>«NAME_GEND»</w:t>
      </w:r>
      <w:r w:rsidR="000E77F3">
        <w:rPr>
          <w:rFonts w:ascii="Times New Roman" w:hAnsi="Times New Roman"/>
          <w:b/>
          <w:bCs/>
          <w:sz w:val="26"/>
          <w:szCs w:val="26"/>
        </w:rPr>
        <w:t xml:space="preserve"> </w:t>
      </w:r>
      <w:r w:rsidR="008B2016">
        <w:rPr>
          <w:rFonts w:ascii="Times New Roman" w:hAnsi="Times New Roman"/>
          <w:b/>
          <w:bCs/>
          <w:noProof/>
          <w:sz w:val="26"/>
          <w:szCs w:val="26"/>
        </w:rPr>
        <w:fldChar w:fldCharType="begin"/>
      </w:r>
      <w:r w:rsidR="008B2016">
        <w:rPr>
          <w:rFonts w:ascii="Times New Roman" w:hAnsi="Times New Roman"/>
          <w:b/>
          <w:bCs/>
          <w:noProof/>
          <w:sz w:val="26"/>
          <w:szCs w:val="26"/>
        </w:rPr>
        <w:instrText xml:space="preserve"> MERGEFIELD  NAME_EMP  \* MERGEFORMAT </w:instrText>
      </w:r>
      <w:r w:rsidR="008B2016">
        <w:rPr>
          <w:rFonts w:ascii="Times New Roman" w:hAnsi="Times New Roman"/>
          <w:b/>
          <w:bCs/>
          <w:noProof/>
          <w:sz w:val="26"/>
          <w:szCs w:val="26"/>
        </w:rPr>
        <w:fldChar w:fldCharType="separate"/>
      </w:r>
      <w:r w:rsidR="008B2016">
        <w:rPr>
          <w:rFonts w:ascii="Times New Roman" w:hAnsi="Times New Roman"/>
          <w:b/>
          <w:bCs/>
          <w:noProof/>
          <w:sz w:val="26"/>
          <w:szCs w:val="26"/>
        </w:rPr>
        <w:t>«NAME_EMP»</w:t>
      </w:r>
      <w:r w:rsidR="008B2016">
        <w:rPr>
          <w:rFonts w:ascii="Times New Roman" w:hAnsi="Times New Roman"/>
          <w:b/>
          <w:bCs/>
          <w:noProof/>
          <w:sz w:val="26"/>
          <w:szCs w:val="26"/>
        </w:rPr>
        <w:fldChar w:fldCharType="end"/>
      </w:r>
    </w:p>
    <w:p w14:paraId="3A9CB883" w14:textId="77777777" w:rsidR="006A3251" w:rsidRPr="009E69EE" w:rsidRDefault="006A3251" w:rsidP="006A3251">
      <w:pPr>
        <w:spacing w:before="0" w:after="0" w:line="24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noProof/>
          <w:sz w:val="26"/>
          <w:szCs w:val="26"/>
          <w:lang w:eastAsia="en-US"/>
        </w:rPr>
        <mc:AlternateContent>
          <mc:Choice Requires="wps">
            <w:drawing>
              <wp:anchor distT="4294967291" distB="4294967291" distL="114300" distR="114300" simplePos="0" relativeHeight="251741184" behindDoc="0" locked="0" layoutInCell="1" allowOverlap="1" wp14:anchorId="547C9255" wp14:editId="4A069F85">
                <wp:simplePos x="0" y="0"/>
                <wp:positionH relativeFrom="column">
                  <wp:posOffset>2170430</wp:posOffset>
                </wp:positionH>
                <wp:positionV relativeFrom="paragraph">
                  <wp:posOffset>29209</wp:posOffset>
                </wp:positionV>
                <wp:extent cx="1667510" cy="0"/>
                <wp:effectExtent l="0" t="0" r="27940" b="19050"/>
                <wp:wrapNone/>
                <wp:docPr id="53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675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41A5D7" id="AutoShape 28" o:spid="_x0000_s1026" type="#_x0000_t32" style="position:absolute;margin-left:170.9pt;margin-top:2.3pt;width:131.3pt;height:0;z-index:251741184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"/>
            </w:pict>
          </mc:Fallback>
        </mc:AlternateContent>
      </w:r>
    </w:p>
    <w:p w14:paraId="295F3E00" w14:textId="77777777" w:rsidR="006A3251" w:rsidRDefault="006A3251" w:rsidP="006A3251">
      <w:pPr>
        <w:spacing w:before="0" w:after="0" w:line="24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 w:rsidRPr="009E69EE">
        <w:rPr>
          <w:rFonts w:ascii="Times New Roman" w:hAnsi="Times New Roman"/>
          <w:b/>
          <w:bCs/>
          <w:sz w:val="26"/>
          <w:szCs w:val="26"/>
        </w:rPr>
        <w:t>TỔNG GIÁM ĐỐ</w:t>
      </w:r>
      <w:r>
        <w:rPr>
          <w:rFonts w:ascii="Times New Roman" w:hAnsi="Times New Roman"/>
          <w:b/>
          <w:bCs/>
          <w:sz w:val="26"/>
          <w:szCs w:val="26"/>
        </w:rPr>
        <w:t>C</w:t>
      </w:r>
    </w:p>
    <w:p w14:paraId="45DA599F" w14:textId="77777777" w:rsidR="006A3251" w:rsidRPr="00907F74" w:rsidRDefault="006A3251" w:rsidP="006A3251">
      <w:pPr>
        <w:spacing w:before="0" w:after="0" w:line="240" w:lineRule="auto"/>
        <w:jc w:val="center"/>
        <w:rPr>
          <w:rFonts w:ascii="Times New Roman" w:hAnsi="Times New Roman"/>
          <w:b/>
          <w:bCs/>
          <w:spacing w:val="-4"/>
          <w:sz w:val="26"/>
          <w:szCs w:val="26"/>
        </w:rPr>
      </w:pPr>
      <w:r w:rsidRPr="00907F74">
        <w:rPr>
          <w:rFonts w:ascii="Times New Roman" w:hAnsi="Times New Roman"/>
          <w:b/>
          <w:bCs/>
          <w:spacing w:val="-4"/>
          <w:sz w:val="26"/>
          <w:szCs w:val="26"/>
        </w:rPr>
        <w:t>TỔNG CÔNG TY MÁY ĐỘNG LỰC VÀ MÁY NÔNG NGHIỆP VIỆT NAM - CTCP</w:t>
      </w:r>
    </w:p>
    <w:p w14:paraId="64ACF782" w14:textId="77777777" w:rsidR="006A3251" w:rsidRPr="009E69EE" w:rsidRDefault="006A3251" w:rsidP="006A3251">
      <w:pPr>
        <w:spacing w:before="0" w:after="0" w:line="240" w:lineRule="auto"/>
        <w:ind w:firstLine="720"/>
        <w:rPr>
          <w:rFonts w:ascii="Times New Roman" w:hAnsi="Times New Roman"/>
          <w:bCs/>
          <w:sz w:val="26"/>
          <w:szCs w:val="26"/>
        </w:rPr>
      </w:pPr>
    </w:p>
    <w:p w14:paraId="5AA032C2" w14:textId="77777777" w:rsidR="006A3251" w:rsidRPr="007D75FA" w:rsidRDefault="006A3251" w:rsidP="006A3251">
      <w:pPr>
        <w:spacing w:before="0" w:after="0" w:line="240" w:lineRule="auto"/>
        <w:ind w:firstLine="720"/>
        <w:rPr>
          <w:rFonts w:ascii="Times New Roman" w:hAnsi="Times New Roman"/>
          <w:bCs/>
          <w:i/>
          <w:sz w:val="26"/>
          <w:szCs w:val="26"/>
        </w:rPr>
      </w:pPr>
      <w:r w:rsidRPr="007D75FA">
        <w:rPr>
          <w:rFonts w:ascii="Times New Roman" w:hAnsi="Times New Roman"/>
          <w:bCs/>
          <w:i/>
          <w:sz w:val="26"/>
          <w:szCs w:val="26"/>
        </w:rPr>
        <w:t xml:space="preserve">Căn cứ Điều lệ Tổng công ty </w:t>
      </w:r>
      <w:r w:rsidRPr="007D75FA">
        <w:rPr>
          <w:rFonts w:ascii="Times New Roman" w:hAnsi="Times New Roman"/>
          <w:i/>
          <w:sz w:val="26"/>
          <w:szCs w:val="26"/>
        </w:rPr>
        <w:t>Máy động lực và Máy nông nghiệp Việt Nam - CTCP (VEAM) được Đại hội đồng cổ đông thông qua ngày 25/6/2021</w:t>
      </w:r>
      <w:r w:rsidRPr="007D75FA">
        <w:rPr>
          <w:rFonts w:ascii="Times New Roman" w:hAnsi="Times New Roman"/>
          <w:bCs/>
          <w:i/>
          <w:sz w:val="26"/>
          <w:szCs w:val="26"/>
        </w:rPr>
        <w:t>;</w:t>
      </w:r>
    </w:p>
    <w:p w14:paraId="44A82023" w14:textId="77777777" w:rsidR="00954349" w:rsidRPr="00954349" w:rsidRDefault="00954349" w:rsidP="00954349">
      <w:pPr>
        <w:spacing w:before="120" w:after="120" w:line="240" w:lineRule="auto"/>
        <w:ind w:firstLine="720"/>
        <w:rPr>
          <w:rFonts w:ascii="Times New Roman" w:hAnsi="Times New Roman"/>
          <w:i/>
          <w:sz w:val="26"/>
          <w:szCs w:val="26"/>
        </w:rPr>
      </w:pPr>
      <w:r w:rsidRPr="00954349">
        <w:rPr>
          <w:rFonts w:ascii="Times New Roman" w:hAnsi="Times New Roman"/>
          <w:bCs/>
          <w:i/>
          <w:sz w:val="26"/>
          <w:szCs w:val="26"/>
        </w:rPr>
        <w:t>Căn cứ Quyết định số 43/QĐ-HĐQT ngày 10/9</w:t>
      </w:r>
      <w:r w:rsidRPr="00954349">
        <w:rPr>
          <w:rFonts w:ascii="Times New Roman" w:hAnsi="Times New Roman"/>
          <w:i/>
          <w:sz w:val="26"/>
          <w:szCs w:val="26"/>
        </w:rPr>
        <w:t xml:space="preserve">/2019 của Hội đồng quản trị VEAM ban hành </w:t>
      </w:r>
      <w:r w:rsidRPr="00954349">
        <w:rPr>
          <w:rFonts w:ascii="Times New Roman" w:hAnsi="Times New Roman"/>
          <w:bCs/>
          <w:i/>
          <w:sz w:val="26"/>
          <w:szCs w:val="26"/>
        </w:rPr>
        <w:t>Quy chế trả lương, thù lao Văn phòng Công ty mẹ</w:t>
      </w:r>
      <w:r w:rsidRPr="00954349">
        <w:rPr>
          <w:rFonts w:ascii="Times New Roman" w:hAnsi="Times New Roman"/>
          <w:i/>
          <w:sz w:val="26"/>
          <w:szCs w:val="26"/>
        </w:rPr>
        <w:t xml:space="preserve"> và các văn bản liên quan đến việc sửa đổi, bổ sung Quy chế trả lương, thù lao Văn phòng Công ty mẹ;</w:t>
      </w:r>
    </w:p>
    <w:p w14:paraId="28E2E1D1" w14:textId="6461AFCC" w:rsidR="006A3251" w:rsidRPr="007D75FA" w:rsidRDefault="006A3251" w:rsidP="006A3251">
      <w:pPr>
        <w:spacing w:before="120" w:after="120" w:line="240" w:lineRule="auto"/>
        <w:ind w:firstLine="720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 xml:space="preserve">Căn cứ Quyết định số </w:t>
      </w:r>
      <w:r w:rsidR="00954349">
        <w:rPr>
          <w:rFonts w:ascii="Times New Roman" w:hAnsi="Times New Roman"/>
          <w:i/>
          <w:sz w:val="26"/>
          <w:szCs w:val="26"/>
        </w:rPr>
        <w:t xml:space="preserve">     </w:t>
      </w:r>
      <w:r>
        <w:rPr>
          <w:rFonts w:ascii="Times New Roman" w:hAnsi="Times New Roman"/>
          <w:i/>
          <w:sz w:val="26"/>
          <w:szCs w:val="26"/>
        </w:rPr>
        <w:t xml:space="preserve">/QĐ-TGĐ ngày </w:t>
      </w:r>
      <w:r w:rsidR="00954349">
        <w:rPr>
          <w:rFonts w:ascii="Times New Roman" w:hAnsi="Times New Roman"/>
          <w:i/>
          <w:sz w:val="26"/>
          <w:szCs w:val="26"/>
        </w:rPr>
        <w:t xml:space="preserve">   </w:t>
      </w:r>
      <w:r>
        <w:rPr>
          <w:rFonts w:ascii="Times New Roman" w:hAnsi="Times New Roman"/>
          <w:i/>
          <w:sz w:val="26"/>
          <w:szCs w:val="26"/>
        </w:rPr>
        <w:t xml:space="preserve"> của Tổng Giám đốc VEAM về việc nâng bậc lương đối với </w:t>
      </w:r>
      <w:r w:rsidR="00954349">
        <w:rPr>
          <w:rFonts w:ascii="Times New Roman" w:hAnsi="Times New Roman"/>
          <w:i/>
          <w:sz w:val="26"/>
          <w:szCs w:val="26"/>
        </w:rPr>
        <w:t>ông/bà</w:t>
      </w:r>
      <w:r w:rsidR="009B39AC">
        <w:rPr>
          <w:rFonts w:ascii="Times New Roman" w:hAnsi="Times New Roman"/>
          <w:i/>
          <w:sz w:val="26"/>
          <w:szCs w:val="26"/>
        </w:rPr>
        <w:t xml:space="preserve"> </w:t>
      </w:r>
      <w:r w:rsidR="009B39AC">
        <w:rPr>
          <w:rFonts w:ascii="Times New Roman" w:hAnsi="Times New Roman"/>
          <w:i/>
          <w:sz w:val="26"/>
          <w:szCs w:val="26"/>
        </w:rPr>
        <w:fldChar w:fldCharType="begin"/>
      </w:r>
      <w:r w:rsidR="009B39AC">
        <w:rPr>
          <w:rFonts w:ascii="Times New Roman" w:hAnsi="Times New Roman"/>
          <w:i/>
          <w:sz w:val="26"/>
          <w:szCs w:val="26"/>
        </w:rPr>
        <w:instrText xml:space="preserve"> MERGEFIELD  NAME_EMP  \* MERGEFORMAT </w:instrText>
      </w:r>
      <w:r w:rsidR="009B39AC">
        <w:rPr>
          <w:rFonts w:ascii="Times New Roman" w:hAnsi="Times New Roman"/>
          <w:i/>
          <w:sz w:val="26"/>
          <w:szCs w:val="26"/>
        </w:rPr>
        <w:fldChar w:fldCharType="separate"/>
      </w:r>
      <w:r w:rsidR="009B39AC">
        <w:rPr>
          <w:rFonts w:ascii="Times New Roman" w:hAnsi="Times New Roman"/>
          <w:i/>
          <w:noProof/>
          <w:sz w:val="26"/>
          <w:szCs w:val="26"/>
        </w:rPr>
        <w:t>«NAME_EMP»</w:t>
      </w:r>
      <w:r w:rsidR="009B39AC">
        <w:rPr>
          <w:rFonts w:ascii="Times New Roman" w:hAnsi="Times New Roman"/>
          <w:i/>
          <w:sz w:val="26"/>
          <w:szCs w:val="26"/>
        </w:rPr>
        <w:fldChar w:fldCharType="end"/>
      </w:r>
      <w:r>
        <w:rPr>
          <w:rFonts w:ascii="Times New Roman" w:hAnsi="Times New Roman"/>
          <w:i/>
          <w:sz w:val="26"/>
          <w:szCs w:val="26"/>
        </w:rPr>
        <w:t>;</w:t>
      </w:r>
    </w:p>
    <w:p w14:paraId="762B3A83" w14:textId="5B1BDA42" w:rsidR="00796746" w:rsidRPr="007D75FA" w:rsidRDefault="00796746" w:rsidP="00796746">
      <w:pPr>
        <w:spacing w:before="120" w:after="0" w:line="240" w:lineRule="auto"/>
        <w:ind w:firstLine="720"/>
        <w:rPr>
          <w:rFonts w:ascii="Times New Roman" w:hAnsi="Times New Roman"/>
          <w:i/>
          <w:sz w:val="26"/>
          <w:szCs w:val="26"/>
        </w:rPr>
      </w:pPr>
      <w:r w:rsidRPr="00BA3D2F">
        <w:rPr>
          <w:rFonts w:ascii="Times New Roman" w:hAnsi="Times New Roman"/>
          <w:i/>
          <w:sz w:val="26"/>
          <w:szCs w:val="26"/>
        </w:rPr>
        <w:t>Căn cứ Biên bản họp xét nâng bậc lương Người lao</w:t>
      </w:r>
      <w:r w:rsidR="00954349" w:rsidRPr="00BA3D2F">
        <w:rPr>
          <w:rFonts w:ascii="Times New Roman" w:hAnsi="Times New Roman"/>
          <w:i/>
          <w:sz w:val="26"/>
          <w:szCs w:val="26"/>
        </w:rPr>
        <w:t xml:space="preserve"> động</w:t>
      </w:r>
      <w:r w:rsidR="00BA3D2F">
        <w:rPr>
          <w:rFonts w:ascii="Times New Roman" w:hAnsi="Times New Roman"/>
          <w:i/>
          <w:sz w:val="26"/>
          <w:szCs w:val="26"/>
        </w:rPr>
        <w:t xml:space="preserve">                                    </w:t>
      </w:r>
      <w:r w:rsidRPr="007D75FA">
        <w:rPr>
          <w:rFonts w:ascii="Times New Roman" w:hAnsi="Times New Roman"/>
          <w:i/>
          <w:sz w:val="26"/>
          <w:szCs w:val="26"/>
        </w:rPr>
        <w:t xml:space="preserve"> của Hội đồng lương Văn phòng Công ty</w:t>
      </w:r>
      <w:r>
        <w:rPr>
          <w:rFonts w:ascii="Times New Roman" w:hAnsi="Times New Roman"/>
          <w:i/>
          <w:sz w:val="26"/>
          <w:szCs w:val="26"/>
        </w:rPr>
        <w:t xml:space="preserve"> mẹ</w:t>
      </w:r>
      <w:r w:rsidRPr="007D75FA">
        <w:rPr>
          <w:rFonts w:ascii="Times New Roman" w:hAnsi="Times New Roman"/>
          <w:i/>
          <w:sz w:val="26"/>
          <w:szCs w:val="26"/>
        </w:rPr>
        <w:t>;</w:t>
      </w:r>
    </w:p>
    <w:p w14:paraId="7CDB324B" w14:textId="77777777" w:rsidR="006A3251" w:rsidRPr="007D75FA" w:rsidRDefault="006A3251" w:rsidP="006A3251">
      <w:pPr>
        <w:spacing w:before="120" w:after="0" w:line="240" w:lineRule="auto"/>
        <w:ind w:firstLine="720"/>
        <w:rPr>
          <w:rFonts w:ascii="Times New Roman" w:hAnsi="Times New Roman"/>
          <w:bCs/>
          <w:i/>
          <w:sz w:val="26"/>
          <w:szCs w:val="26"/>
        </w:rPr>
      </w:pPr>
      <w:r w:rsidRPr="007D75FA">
        <w:rPr>
          <w:rFonts w:ascii="Times New Roman" w:hAnsi="Times New Roman"/>
          <w:i/>
          <w:sz w:val="26"/>
          <w:szCs w:val="26"/>
        </w:rPr>
        <w:t>Theo đề nghị của Ban Tổ chức Nhân sự.</w:t>
      </w:r>
    </w:p>
    <w:p w14:paraId="00255B50" w14:textId="77777777" w:rsidR="006A3251" w:rsidRPr="009E69EE" w:rsidRDefault="006A3251" w:rsidP="006A3251">
      <w:pPr>
        <w:spacing w:before="240" w:after="240" w:line="24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 w:rsidRPr="009E69EE">
        <w:rPr>
          <w:rFonts w:ascii="Times New Roman" w:hAnsi="Times New Roman"/>
          <w:b/>
          <w:bCs/>
          <w:sz w:val="26"/>
          <w:szCs w:val="26"/>
        </w:rPr>
        <w:t>QUYẾT ĐỊNH:</w:t>
      </w:r>
    </w:p>
    <w:p w14:paraId="342CCD7A" w14:textId="78D2A57D" w:rsidR="006A3251" w:rsidRPr="009E69EE" w:rsidRDefault="006A3251" w:rsidP="006A3251">
      <w:pPr>
        <w:spacing w:before="120" w:after="120" w:line="240" w:lineRule="auto"/>
        <w:ind w:firstLine="720"/>
        <w:rPr>
          <w:rFonts w:ascii="Times New Roman" w:hAnsi="Times New Roman"/>
          <w:bCs/>
          <w:sz w:val="26"/>
          <w:szCs w:val="26"/>
        </w:rPr>
      </w:pPr>
      <w:r w:rsidRPr="009E69EE">
        <w:rPr>
          <w:rFonts w:ascii="Times New Roman" w:hAnsi="Times New Roman"/>
          <w:b/>
          <w:bCs/>
          <w:sz w:val="26"/>
          <w:szCs w:val="26"/>
        </w:rPr>
        <w:t xml:space="preserve">Điều 1. </w:t>
      </w:r>
      <w:r w:rsidRPr="009E69EE">
        <w:rPr>
          <w:rFonts w:ascii="Times New Roman" w:hAnsi="Times New Roman"/>
          <w:bCs/>
          <w:sz w:val="26"/>
          <w:szCs w:val="26"/>
        </w:rPr>
        <w:t>Nâng bậc lương</w:t>
      </w:r>
      <w:r w:rsidR="006427CE">
        <w:rPr>
          <w:rFonts w:ascii="Times New Roman" w:hAnsi="Times New Roman"/>
          <w:bCs/>
          <w:sz w:val="26"/>
          <w:szCs w:val="26"/>
        </w:rPr>
        <w:t xml:space="preserve"> </w:t>
      </w:r>
      <w:r w:rsidR="006427CE">
        <w:rPr>
          <w:rFonts w:ascii="Times New Roman" w:hAnsi="Times New Roman"/>
          <w:bCs/>
          <w:sz w:val="26"/>
          <w:szCs w:val="26"/>
        </w:rPr>
        <w:fldChar w:fldCharType="begin"/>
      </w:r>
      <w:r w:rsidR="006427CE">
        <w:rPr>
          <w:rFonts w:ascii="Times New Roman" w:hAnsi="Times New Roman"/>
          <w:bCs/>
          <w:sz w:val="26"/>
          <w:szCs w:val="26"/>
        </w:rPr>
        <w:instrText xml:space="preserve"> MERGEFIELD  NAME_GEND  \* MERGEFORMAT </w:instrText>
      </w:r>
      <w:r w:rsidR="006427CE">
        <w:rPr>
          <w:rFonts w:ascii="Times New Roman" w:hAnsi="Times New Roman"/>
          <w:bCs/>
          <w:sz w:val="26"/>
          <w:szCs w:val="26"/>
        </w:rPr>
        <w:fldChar w:fldCharType="separate"/>
      </w:r>
      <w:r w:rsidR="006427CE">
        <w:rPr>
          <w:rFonts w:ascii="Times New Roman" w:hAnsi="Times New Roman"/>
          <w:bCs/>
          <w:noProof/>
          <w:sz w:val="26"/>
          <w:szCs w:val="26"/>
        </w:rPr>
        <w:t>«NAME_GEND»</w:t>
      </w:r>
      <w:r w:rsidR="006427CE">
        <w:rPr>
          <w:rFonts w:ascii="Times New Roman" w:hAnsi="Times New Roman"/>
          <w:bCs/>
          <w:sz w:val="26"/>
          <w:szCs w:val="26"/>
        </w:rPr>
        <w:fldChar w:fldCharType="end"/>
      </w:r>
      <w:r w:rsidRPr="009E69EE">
        <w:rPr>
          <w:rFonts w:ascii="Times New Roman" w:hAnsi="Times New Roman"/>
          <w:bCs/>
          <w:sz w:val="26"/>
          <w:szCs w:val="26"/>
        </w:rPr>
        <w:t>:</w:t>
      </w:r>
      <w:r w:rsidR="00923B41">
        <w:rPr>
          <w:rFonts w:ascii="Times New Roman" w:hAnsi="Times New Roman"/>
          <w:bCs/>
          <w:sz w:val="26"/>
          <w:szCs w:val="26"/>
        </w:rPr>
        <w:t xml:space="preserve"> </w:t>
      </w:r>
      <w:r w:rsidR="00923B41">
        <w:rPr>
          <w:rFonts w:ascii="Times New Roman" w:hAnsi="Times New Roman"/>
          <w:bCs/>
          <w:sz w:val="26"/>
          <w:szCs w:val="26"/>
        </w:rPr>
        <w:fldChar w:fldCharType="begin"/>
      </w:r>
      <w:r w:rsidR="00923B41">
        <w:rPr>
          <w:rFonts w:ascii="Times New Roman" w:hAnsi="Times New Roman"/>
          <w:bCs/>
          <w:sz w:val="26"/>
          <w:szCs w:val="26"/>
        </w:rPr>
        <w:instrText xml:space="preserve"> MERGEFIELD  NAME_EMP  \* MERGEFORMAT </w:instrText>
      </w:r>
      <w:r w:rsidR="00923B41">
        <w:rPr>
          <w:rFonts w:ascii="Times New Roman" w:hAnsi="Times New Roman"/>
          <w:bCs/>
          <w:sz w:val="26"/>
          <w:szCs w:val="26"/>
        </w:rPr>
        <w:fldChar w:fldCharType="separate"/>
      </w:r>
      <w:r w:rsidR="00923B41">
        <w:rPr>
          <w:rFonts w:ascii="Times New Roman" w:hAnsi="Times New Roman"/>
          <w:bCs/>
          <w:noProof/>
          <w:sz w:val="26"/>
          <w:szCs w:val="26"/>
        </w:rPr>
        <w:t>«NAME_EMP»</w:t>
      </w:r>
      <w:r w:rsidR="00923B41">
        <w:rPr>
          <w:rFonts w:ascii="Times New Roman" w:hAnsi="Times New Roman"/>
          <w:bCs/>
          <w:sz w:val="26"/>
          <w:szCs w:val="26"/>
        </w:rPr>
        <w:fldChar w:fldCharType="end"/>
      </w:r>
      <w:r>
        <w:rPr>
          <w:rFonts w:ascii="Times New Roman" w:hAnsi="Times New Roman"/>
          <w:bCs/>
          <w:sz w:val="26"/>
          <w:szCs w:val="26"/>
        </w:rPr>
        <w:tab/>
      </w:r>
    </w:p>
    <w:p w14:paraId="35D38AC1" w14:textId="67AC6C30" w:rsidR="006A3251" w:rsidRPr="009E69EE" w:rsidRDefault="006A3251" w:rsidP="006A3251">
      <w:pPr>
        <w:spacing w:before="120" w:after="120" w:line="240" w:lineRule="auto"/>
        <w:ind w:firstLine="720"/>
        <w:rPr>
          <w:rFonts w:ascii="Times New Roman" w:hAnsi="Times New Roman"/>
          <w:bCs/>
          <w:sz w:val="26"/>
          <w:szCs w:val="26"/>
        </w:rPr>
      </w:pPr>
      <w:r w:rsidRPr="009E69EE">
        <w:rPr>
          <w:rFonts w:ascii="Times New Roman" w:hAnsi="Times New Roman"/>
          <w:bCs/>
          <w:sz w:val="26"/>
          <w:szCs w:val="26"/>
        </w:rPr>
        <w:t>- Đơn vị công tác:</w:t>
      </w:r>
      <w:r w:rsidR="00954349">
        <w:rPr>
          <w:rFonts w:ascii="Times New Roman" w:hAnsi="Times New Roman"/>
          <w:bCs/>
          <w:sz w:val="26"/>
          <w:szCs w:val="26"/>
        </w:rPr>
        <w:t xml:space="preserve"> </w:t>
      </w:r>
      <w:r w:rsidR="008B2016">
        <w:rPr>
          <w:rFonts w:ascii="Times New Roman" w:hAnsi="Times New Roman"/>
          <w:bCs/>
          <w:sz w:val="26"/>
          <w:szCs w:val="26"/>
        </w:rPr>
        <w:fldChar w:fldCharType="begin"/>
      </w:r>
      <w:r w:rsidR="008B2016">
        <w:rPr>
          <w:rFonts w:ascii="Times New Roman" w:hAnsi="Times New Roman"/>
          <w:bCs/>
          <w:sz w:val="26"/>
          <w:szCs w:val="26"/>
        </w:rPr>
        <w:instrText xml:space="preserve"> MERGEFIELD  NAME_ORG  \* MERGEFORMAT </w:instrText>
      </w:r>
      <w:r w:rsidR="008B2016">
        <w:rPr>
          <w:rFonts w:ascii="Times New Roman" w:hAnsi="Times New Roman"/>
          <w:bCs/>
          <w:sz w:val="26"/>
          <w:szCs w:val="26"/>
        </w:rPr>
        <w:fldChar w:fldCharType="separate"/>
      </w:r>
      <w:r w:rsidR="008B2016">
        <w:rPr>
          <w:rFonts w:ascii="Times New Roman" w:hAnsi="Times New Roman"/>
          <w:bCs/>
          <w:noProof/>
          <w:sz w:val="26"/>
          <w:szCs w:val="26"/>
        </w:rPr>
        <w:t>«NAME_ORG»</w:t>
      </w:r>
      <w:r w:rsidR="008B2016">
        <w:rPr>
          <w:rFonts w:ascii="Times New Roman" w:hAnsi="Times New Roman"/>
          <w:bCs/>
          <w:sz w:val="26"/>
          <w:szCs w:val="26"/>
        </w:rPr>
        <w:fldChar w:fldCharType="end"/>
      </w:r>
      <w:r w:rsidRPr="009E69EE">
        <w:rPr>
          <w:rFonts w:ascii="Times New Roman" w:hAnsi="Times New Roman"/>
          <w:bCs/>
          <w:sz w:val="26"/>
          <w:szCs w:val="26"/>
        </w:rPr>
        <w:tab/>
      </w:r>
      <w:r w:rsidRPr="009E69EE">
        <w:rPr>
          <w:rFonts w:ascii="Times New Roman" w:hAnsi="Times New Roman"/>
          <w:bCs/>
          <w:sz w:val="26"/>
          <w:szCs w:val="26"/>
        </w:rPr>
        <w:tab/>
      </w:r>
      <w:r w:rsidRPr="009E69EE">
        <w:rPr>
          <w:rFonts w:ascii="Times New Roman" w:hAnsi="Times New Roman"/>
          <w:bCs/>
          <w:sz w:val="26"/>
          <w:szCs w:val="26"/>
        </w:rPr>
        <w:tab/>
      </w:r>
    </w:p>
    <w:p w14:paraId="0F7ED047" w14:textId="695CF1AB" w:rsidR="006A3251" w:rsidRPr="009E69EE" w:rsidRDefault="006A3251" w:rsidP="006A3251">
      <w:pPr>
        <w:spacing w:before="120" w:after="120" w:line="240" w:lineRule="auto"/>
        <w:ind w:firstLine="720"/>
        <w:rPr>
          <w:rFonts w:ascii="Times New Roman" w:hAnsi="Times New Roman"/>
          <w:bCs/>
          <w:sz w:val="26"/>
          <w:szCs w:val="26"/>
        </w:rPr>
      </w:pPr>
      <w:r w:rsidRPr="009E69EE">
        <w:rPr>
          <w:rFonts w:ascii="Times New Roman" w:hAnsi="Times New Roman"/>
          <w:bCs/>
          <w:sz w:val="26"/>
          <w:szCs w:val="26"/>
        </w:rPr>
        <w:t>- Chức danh:</w:t>
      </w:r>
      <w:r w:rsidR="00954349">
        <w:rPr>
          <w:rFonts w:ascii="Times New Roman" w:hAnsi="Times New Roman"/>
          <w:bCs/>
          <w:sz w:val="26"/>
          <w:szCs w:val="26"/>
        </w:rPr>
        <w:t xml:space="preserve"> </w:t>
      </w:r>
      <w:r w:rsidR="008B2016">
        <w:rPr>
          <w:rFonts w:ascii="Times New Roman" w:hAnsi="Times New Roman"/>
          <w:bCs/>
          <w:sz w:val="26"/>
          <w:szCs w:val="26"/>
        </w:rPr>
        <w:fldChar w:fldCharType="begin"/>
      </w:r>
      <w:r w:rsidR="008B2016">
        <w:rPr>
          <w:rFonts w:ascii="Times New Roman" w:hAnsi="Times New Roman"/>
          <w:bCs/>
          <w:sz w:val="26"/>
          <w:szCs w:val="26"/>
        </w:rPr>
        <w:instrText xml:space="preserve"> MERGEFIELD  NAME_POS  \* MERGEFORMAT </w:instrText>
      </w:r>
      <w:r w:rsidR="008B2016">
        <w:rPr>
          <w:rFonts w:ascii="Times New Roman" w:hAnsi="Times New Roman"/>
          <w:bCs/>
          <w:sz w:val="26"/>
          <w:szCs w:val="26"/>
        </w:rPr>
        <w:fldChar w:fldCharType="separate"/>
      </w:r>
      <w:r w:rsidR="008B2016">
        <w:rPr>
          <w:rFonts w:ascii="Times New Roman" w:hAnsi="Times New Roman"/>
          <w:bCs/>
          <w:noProof/>
          <w:sz w:val="26"/>
          <w:szCs w:val="26"/>
        </w:rPr>
        <w:t>«NAME_POS»</w:t>
      </w:r>
      <w:r w:rsidR="008B2016">
        <w:rPr>
          <w:rFonts w:ascii="Times New Roman" w:hAnsi="Times New Roman"/>
          <w:bCs/>
          <w:sz w:val="26"/>
          <w:szCs w:val="26"/>
        </w:rPr>
        <w:fldChar w:fldCharType="end"/>
      </w:r>
      <w:r w:rsidR="009B39AC">
        <w:rPr>
          <w:rFonts w:ascii="Times New Roman" w:hAnsi="Times New Roman"/>
          <w:bCs/>
          <w:sz w:val="26"/>
          <w:szCs w:val="26"/>
        </w:rPr>
        <w:t>,</w:t>
      </w:r>
      <w:r w:rsidRPr="009E69EE">
        <w:rPr>
          <w:rFonts w:ascii="Times New Roman" w:hAnsi="Times New Roman"/>
          <w:bCs/>
          <w:sz w:val="26"/>
          <w:szCs w:val="26"/>
        </w:rPr>
        <w:tab/>
      </w:r>
      <w:r w:rsidRPr="009E69EE">
        <w:rPr>
          <w:rFonts w:ascii="Times New Roman" w:hAnsi="Times New Roman"/>
          <w:bCs/>
          <w:sz w:val="26"/>
          <w:szCs w:val="26"/>
        </w:rPr>
        <w:tab/>
      </w:r>
      <w:r w:rsidRPr="009E69EE">
        <w:rPr>
          <w:rFonts w:ascii="Times New Roman" w:hAnsi="Times New Roman"/>
          <w:bCs/>
          <w:sz w:val="26"/>
          <w:szCs w:val="26"/>
        </w:rPr>
        <w:tab/>
      </w:r>
      <w:r w:rsidR="009B39AC">
        <w:rPr>
          <w:rFonts w:ascii="Times New Roman" w:hAnsi="Times New Roman"/>
          <w:bCs/>
          <w:sz w:val="26"/>
          <w:szCs w:val="26"/>
        </w:rPr>
        <w:t xml:space="preserve">  </w:t>
      </w:r>
      <w:r w:rsidR="00954349">
        <w:rPr>
          <w:rFonts w:ascii="Times New Roman" w:hAnsi="Times New Roman"/>
          <w:bCs/>
          <w:sz w:val="26"/>
          <w:szCs w:val="26"/>
        </w:rPr>
        <w:t>M</w:t>
      </w:r>
      <w:r w:rsidRPr="009E69EE">
        <w:rPr>
          <w:rFonts w:ascii="Times New Roman" w:hAnsi="Times New Roman"/>
          <w:bCs/>
          <w:sz w:val="26"/>
          <w:szCs w:val="26"/>
        </w:rPr>
        <w:t>ã ngạc</w:t>
      </w:r>
      <w:r>
        <w:rPr>
          <w:rFonts w:ascii="Times New Roman" w:hAnsi="Times New Roman"/>
          <w:bCs/>
          <w:sz w:val="26"/>
          <w:szCs w:val="26"/>
        </w:rPr>
        <w:t>h</w:t>
      </w:r>
      <w:r w:rsidR="00954349">
        <w:rPr>
          <w:rFonts w:ascii="Times New Roman" w:hAnsi="Times New Roman"/>
          <w:bCs/>
          <w:sz w:val="26"/>
          <w:szCs w:val="26"/>
        </w:rPr>
        <w:t>:</w:t>
      </w:r>
      <w:r>
        <w:rPr>
          <w:rFonts w:ascii="Times New Roman" w:hAnsi="Times New Roman"/>
          <w:bCs/>
          <w:sz w:val="26"/>
          <w:szCs w:val="26"/>
        </w:rPr>
        <w:t xml:space="preserve"> </w:t>
      </w:r>
      <w:r w:rsidR="008B2016">
        <w:rPr>
          <w:rFonts w:ascii="Times New Roman" w:hAnsi="Times New Roman"/>
          <w:bCs/>
          <w:sz w:val="26"/>
          <w:szCs w:val="26"/>
        </w:rPr>
        <w:fldChar w:fldCharType="begin"/>
      </w:r>
      <w:r w:rsidR="008B2016">
        <w:rPr>
          <w:rFonts w:ascii="Times New Roman" w:hAnsi="Times New Roman"/>
          <w:bCs/>
          <w:sz w:val="26"/>
          <w:szCs w:val="26"/>
        </w:rPr>
        <w:instrText xml:space="preserve"> MERGEFIELD  CODE_RANK  \* MERGEFORMAT </w:instrText>
      </w:r>
      <w:r w:rsidR="008B2016">
        <w:rPr>
          <w:rFonts w:ascii="Times New Roman" w:hAnsi="Times New Roman"/>
          <w:bCs/>
          <w:sz w:val="26"/>
          <w:szCs w:val="26"/>
        </w:rPr>
        <w:fldChar w:fldCharType="separate"/>
      </w:r>
      <w:r w:rsidR="008B2016">
        <w:rPr>
          <w:rFonts w:ascii="Times New Roman" w:hAnsi="Times New Roman"/>
          <w:bCs/>
          <w:noProof/>
          <w:sz w:val="26"/>
          <w:szCs w:val="26"/>
        </w:rPr>
        <w:t>«CODE_RANK»</w:t>
      </w:r>
      <w:r w:rsidR="008B2016">
        <w:rPr>
          <w:rFonts w:ascii="Times New Roman" w:hAnsi="Times New Roman"/>
          <w:bCs/>
          <w:sz w:val="26"/>
          <w:szCs w:val="26"/>
        </w:rPr>
        <w:fldChar w:fldCharType="end"/>
      </w:r>
      <w:r w:rsidRPr="009E69EE">
        <w:rPr>
          <w:rFonts w:ascii="Times New Roman" w:hAnsi="Times New Roman"/>
          <w:bCs/>
          <w:sz w:val="26"/>
          <w:szCs w:val="26"/>
        </w:rPr>
        <w:t>;</w:t>
      </w:r>
    </w:p>
    <w:p w14:paraId="0F08F62F" w14:textId="56E2186A" w:rsidR="006A3251" w:rsidRPr="009E69EE" w:rsidRDefault="006A3251" w:rsidP="006A3251">
      <w:pPr>
        <w:tabs>
          <w:tab w:val="left" w:pos="1560"/>
        </w:tabs>
        <w:spacing w:before="120" w:after="120" w:line="240" w:lineRule="auto"/>
        <w:ind w:firstLine="720"/>
        <w:rPr>
          <w:rFonts w:ascii="Times New Roman" w:hAnsi="Times New Roman"/>
          <w:bCs/>
          <w:sz w:val="26"/>
          <w:szCs w:val="26"/>
        </w:rPr>
      </w:pPr>
      <w:r w:rsidRPr="009E69EE">
        <w:rPr>
          <w:rFonts w:ascii="Times New Roman" w:hAnsi="Times New Roman"/>
          <w:bCs/>
          <w:sz w:val="26"/>
          <w:szCs w:val="26"/>
        </w:rPr>
        <w:t>- Từ bậc:</w:t>
      </w:r>
      <w:r w:rsidR="000E42D6">
        <w:rPr>
          <w:rFonts w:ascii="Times New Roman" w:hAnsi="Times New Roman"/>
          <w:bCs/>
          <w:noProof/>
          <w:sz w:val="26"/>
          <w:szCs w:val="26"/>
        </w:rPr>
        <w:t xml:space="preserve"> </w:t>
      </w:r>
      <w:r w:rsidR="000E42D6">
        <w:rPr>
          <w:rFonts w:ascii="Times New Roman" w:hAnsi="Times New Roman"/>
          <w:bCs/>
          <w:noProof/>
          <w:sz w:val="26"/>
          <w:szCs w:val="26"/>
        </w:rPr>
        <w:fldChar w:fldCharType="begin"/>
      </w:r>
      <w:r w:rsidR="000E42D6">
        <w:rPr>
          <w:rFonts w:ascii="Times New Roman" w:hAnsi="Times New Roman"/>
          <w:bCs/>
          <w:noProof/>
          <w:sz w:val="26"/>
          <w:szCs w:val="26"/>
        </w:rPr>
        <w:instrText xml:space="preserve"> MERGEFIELD  SAL_LEVEL_1  \* MERGEFORMAT </w:instrText>
      </w:r>
      <w:r w:rsidR="000E42D6">
        <w:rPr>
          <w:rFonts w:ascii="Times New Roman" w:hAnsi="Times New Roman"/>
          <w:bCs/>
          <w:noProof/>
          <w:sz w:val="26"/>
          <w:szCs w:val="26"/>
        </w:rPr>
        <w:fldChar w:fldCharType="separate"/>
      </w:r>
      <w:r w:rsidR="000E42D6">
        <w:rPr>
          <w:rFonts w:ascii="Times New Roman" w:hAnsi="Times New Roman"/>
          <w:bCs/>
          <w:noProof/>
          <w:sz w:val="26"/>
          <w:szCs w:val="26"/>
        </w:rPr>
        <w:t>«SAL_LEVEL_1»</w:t>
      </w:r>
      <w:r w:rsidR="000E42D6">
        <w:rPr>
          <w:rFonts w:ascii="Times New Roman" w:hAnsi="Times New Roman"/>
          <w:bCs/>
          <w:noProof/>
          <w:sz w:val="26"/>
          <w:szCs w:val="26"/>
        </w:rPr>
        <w:fldChar w:fldCharType="end"/>
      </w:r>
      <w:r w:rsidRPr="009E69EE">
        <w:rPr>
          <w:rFonts w:ascii="Times New Roman" w:hAnsi="Times New Roman"/>
          <w:bCs/>
          <w:sz w:val="26"/>
          <w:szCs w:val="26"/>
        </w:rPr>
        <w:t>,</w:t>
      </w:r>
      <w:r w:rsidRPr="009E69EE"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 w:rsidRPr="009E69EE">
        <w:rPr>
          <w:rFonts w:ascii="Times New Roman" w:hAnsi="Times New Roman"/>
          <w:bCs/>
          <w:sz w:val="26"/>
          <w:szCs w:val="26"/>
        </w:rPr>
        <w:t>Hệ số:</w:t>
      </w:r>
      <w:r w:rsidR="000E42D6">
        <w:rPr>
          <w:rFonts w:ascii="Times New Roman" w:hAnsi="Times New Roman"/>
          <w:bCs/>
          <w:noProof/>
          <w:sz w:val="26"/>
          <w:szCs w:val="26"/>
        </w:rPr>
        <w:t xml:space="preserve"> </w:t>
      </w:r>
      <w:r w:rsidR="000E42D6">
        <w:rPr>
          <w:rFonts w:ascii="Times New Roman" w:hAnsi="Times New Roman"/>
          <w:bCs/>
          <w:noProof/>
          <w:sz w:val="26"/>
          <w:szCs w:val="26"/>
        </w:rPr>
        <w:fldChar w:fldCharType="begin"/>
      </w:r>
      <w:r w:rsidR="000E42D6">
        <w:rPr>
          <w:rFonts w:ascii="Times New Roman" w:hAnsi="Times New Roman"/>
          <w:bCs/>
          <w:noProof/>
          <w:sz w:val="26"/>
          <w:szCs w:val="26"/>
        </w:rPr>
        <w:instrText xml:space="preserve"> MERGEFIELD  COEFFICIENT_1  \* MERGEFORMAT </w:instrText>
      </w:r>
      <w:r w:rsidR="000E42D6">
        <w:rPr>
          <w:rFonts w:ascii="Times New Roman" w:hAnsi="Times New Roman"/>
          <w:bCs/>
          <w:noProof/>
          <w:sz w:val="26"/>
          <w:szCs w:val="26"/>
        </w:rPr>
        <w:fldChar w:fldCharType="separate"/>
      </w:r>
      <w:r w:rsidR="000E42D6">
        <w:rPr>
          <w:rFonts w:ascii="Times New Roman" w:hAnsi="Times New Roman"/>
          <w:bCs/>
          <w:noProof/>
          <w:sz w:val="26"/>
          <w:szCs w:val="26"/>
        </w:rPr>
        <w:t>«COEFFICIENT_1»</w:t>
      </w:r>
      <w:r w:rsidR="000E42D6">
        <w:rPr>
          <w:rFonts w:ascii="Times New Roman" w:hAnsi="Times New Roman"/>
          <w:bCs/>
          <w:noProof/>
          <w:sz w:val="26"/>
          <w:szCs w:val="26"/>
        </w:rPr>
        <w:fldChar w:fldCharType="end"/>
      </w:r>
      <w:r w:rsidRPr="009E69EE">
        <w:rPr>
          <w:rFonts w:ascii="Times New Roman" w:hAnsi="Times New Roman"/>
          <w:bCs/>
          <w:sz w:val="26"/>
          <w:szCs w:val="26"/>
        </w:rPr>
        <w:t>;</w:t>
      </w:r>
    </w:p>
    <w:p w14:paraId="65D91A00" w14:textId="01990B81" w:rsidR="006A3251" w:rsidRPr="009E69EE" w:rsidRDefault="006A3251" w:rsidP="006A3251">
      <w:pPr>
        <w:tabs>
          <w:tab w:val="left" w:pos="2552"/>
        </w:tabs>
        <w:spacing w:before="120" w:after="120" w:line="240" w:lineRule="auto"/>
        <w:ind w:firstLine="720"/>
        <w:rPr>
          <w:rFonts w:ascii="Times New Roman" w:hAnsi="Times New Roman"/>
          <w:bCs/>
          <w:sz w:val="26"/>
          <w:szCs w:val="26"/>
        </w:rPr>
      </w:pPr>
      <w:r w:rsidRPr="009E69EE">
        <w:rPr>
          <w:rFonts w:ascii="Times New Roman" w:hAnsi="Times New Roman"/>
          <w:bCs/>
          <w:sz w:val="26"/>
          <w:szCs w:val="26"/>
        </w:rPr>
        <w:t>- Lên bậc:</w:t>
      </w:r>
      <w:r w:rsidR="000E42D6">
        <w:rPr>
          <w:rFonts w:ascii="Times New Roman" w:hAnsi="Times New Roman"/>
          <w:bCs/>
          <w:noProof/>
          <w:sz w:val="26"/>
          <w:szCs w:val="26"/>
        </w:rPr>
        <w:t xml:space="preserve"> </w:t>
      </w:r>
      <w:r w:rsidR="000E42D6">
        <w:rPr>
          <w:rFonts w:ascii="Times New Roman" w:hAnsi="Times New Roman"/>
          <w:bCs/>
          <w:noProof/>
          <w:sz w:val="26"/>
          <w:szCs w:val="26"/>
        </w:rPr>
        <w:fldChar w:fldCharType="begin"/>
      </w:r>
      <w:r w:rsidR="000E42D6">
        <w:rPr>
          <w:rFonts w:ascii="Times New Roman" w:hAnsi="Times New Roman"/>
          <w:bCs/>
          <w:noProof/>
          <w:sz w:val="26"/>
          <w:szCs w:val="26"/>
        </w:rPr>
        <w:instrText xml:space="preserve"> MERGEFIELD  SAL_LEVEL_2  \* MERGEFORMAT </w:instrText>
      </w:r>
      <w:r w:rsidR="000E42D6">
        <w:rPr>
          <w:rFonts w:ascii="Times New Roman" w:hAnsi="Times New Roman"/>
          <w:bCs/>
          <w:noProof/>
          <w:sz w:val="26"/>
          <w:szCs w:val="26"/>
        </w:rPr>
        <w:fldChar w:fldCharType="separate"/>
      </w:r>
      <w:r w:rsidR="000E42D6">
        <w:rPr>
          <w:rFonts w:ascii="Times New Roman" w:hAnsi="Times New Roman"/>
          <w:bCs/>
          <w:noProof/>
          <w:sz w:val="26"/>
          <w:szCs w:val="26"/>
        </w:rPr>
        <w:t>«SAL_LEVEL_2»</w:t>
      </w:r>
      <w:r w:rsidR="000E42D6">
        <w:rPr>
          <w:rFonts w:ascii="Times New Roman" w:hAnsi="Times New Roman"/>
          <w:bCs/>
          <w:noProof/>
          <w:sz w:val="26"/>
          <w:szCs w:val="26"/>
        </w:rPr>
        <w:fldChar w:fldCharType="end"/>
      </w:r>
      <w:r w:rsidRPr="009E69EE">
        <w:rPr>
          <w:rFonts w:ascii="Times New Roman" w:hAnsi="Times New Roman"/>
          <w:bCs/>
          <w:sz w:val="26"/>
          <w:szCs w:val="26"/>
        </w:rPr>
        <w:t>,</w:t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 w:rsidRPr="009E69EE">
        <w:rPr>
          <w:rFonts w:ascii="Times New Roman" w:hAnsi="Times New Roman"/>
          <w:bCs/>
          <w:sz w:val="26"/>
          <w:szCs w:val="26"/>
        </w:rPr>
        <w:t>Hệ số:</w:t>
      </w:r>
      <w:r w:rsidR="000E42D6">
        <w:rPr>
          <w:rFonts w:ascii="Times New Roman" w:hAnsi="Times New Roman"/>
          <w:bCs/>
          <w:noProof/>
          <w:sz w:val="26"/>
          <w:szCs w:val="26"/>
        </w:rPr>
        <w:t xml:space="preserve"> </w:t>
      </w:r>
      <w:r w:rsidR="000E42D6">
        <w:rPr>
          <w:rFonts w:ascii="Times New Roman" w:hAnsi="Times New Roman"/>
          <w:bCs/>
          <w:noProof/>
          <w:sz w:val="26"/>
          <w:szCs w:val="26"/>
        </w:rPr>
        <w:fldChar w:fldCharType="begin"/>
      </w:r>
      <w:r w:rsidR="000E42D6">
        <w:rPr>
          <w:rFonts w:ascii="Times New Roman" w:hAnsi="Times New Roman"/>
          <w:bCs/>
          <w:noProof/>
          <w:sz w:val="26"/>
          <w:szCs w:val="26"/>
        </w:rPr>
        <w:instrText xml:space="preserve"> MERGEFIELD  COEFFICIENT_2  \* MERGEFORMAT </w:instrText>
      </w:r>
      <w:r w:rsidR="000E42D6">
        <w:rPr>
          <w:rFonts w:ascii="Times New Roman" w:hAnsi="Times New Roman"/>
          <w:bCs/>
          <w:noProof/>
          <w:sz w:val="26"/>
          <w:szCs w:val="26"/>
        </w:rPr>
        <w:fldChar w:fldCharType="separate"/>
      </w:r>
      <w:r w:rsidR="000E42D6">
        <w:rPr>
          <w:rFonts w:ascii="Times New Roman" w:hAnsi="Times New Roman"/>
          <w:bCs/>
          <w:noProof/>
          <w:sz w:val="26"/>
          <w:szCs w:val="26"/>
        </w:rPr>
        <w:t>«COEFFICIENT_2»</w:t>
      </w:r>
      <w:r w:rsidR="000E42D6">
        <w:rPr>
          <w:rFonts w:ascii="Times New Roman" w:hAnsi="Times New Roman"/>
          <w:bCs/>
          <w:noProof/>
          <w:sz w:val="26"/>
          <w:szCs w:val="26"/>
        </w:rPr>
        <w:fldChar w:fldCharType="end"/>
      </w:r>
      <w:r w:rsidRPr="009E69EE">
        <w:rPr>
          <w:rFonts w:ascii="Times New Roman" w:hAnsi="Times New Roman"/>
          <w:bCs/>
          <w:sz w:val="26"/>
          <w:szCs w:val="26"/>
        </w:rPr>
        <w:t xml:space="preserve">; </w:t>
      </w:r>
      <w:r w:rsidRPr="009E69EE">
        <w:rPr>
          <w:rFonts w:ascii="Times New Roman" w:hAnsi="Times New Roman"/>
          <w:bCs/>
          <w:sz w:val="26"/>
          <w:szCs w:val="26"/>
        </w:rPr>
        <w:tab/>
      </w:r>
      <w:r w:rsidRPr="009E69EE">
        <w:rPr>
          <w:rFonts w:ascii="Times New Roman" w:hAnsi="Times New Roman"/>
          <w:bCs/>
          <w:sz w:val="26"/>
          <w:szCs w:val="26"/>
        </w:rPr>
        <w:tab/>
      </w:r>
      <w:r w:rsidRPr="009E69EE">
        <w:rPr>
          <w:rFonts w:ascii="Times New Roman" w:hAnsi="Times New Roman"/>
          <w:bCs/>
          <w:sz w:val="26"/>
          <w:szCs w:val="26"/>
        </w:rPr>
        <w:tab/>
      </w:r>
      <w:r w:rsidRPr="009E69EE">
        <w:rPr>
          <w:rFonts w:ascii="Times New Roman" w:hAnsi="Times New Roman"/>
          <w:bCs/>
          <w:sz w:val="26"/>
          <w:szCs w:val="26"/>
        </w:rPr>
        <w:tab/>
      </w:r>
      <w:r w:rsidRPr="009E69EE">
        <w:rPr>
          <w:rFonts w:ascii="Times New Roman" w:hAnsi="Times New Roman"/>
          <w:bCs/>
          <w:sz w:val="26"/>
          <w:szCs w:val="26"/>
        </w:rPr>
        <w:tab/>
      </w:r>
      <w:r w:rsidRPr="009E69EE">
        <w:rPr>
          <w:rFonts w:ascii="Times New Roman" w:hAnsi="Times New Roman"/>
          <w:bCs/>
          <w:sz w:val="26"/>
          <w:szCs w:val="26"/>
        </w:rPr>
        <w:tab/>
      </w:r>
      <w:r w:rsidRPr="009E69EE">
        <w:rPr>
          <w:rFonts w:ascii="Times New Roman" w:hAnsi="Times New Roman"/>
          <w:bCs/>
          <w:sz w:val="26"/>
          <w:szCs w:val="26"/>
        </w:rPr>
        <w:tab/>
      </w:r>
    </w:p>
    <w:p w14:paraId="54C7634A" w14:textId="48A2A936" w:rsidR="006A3251" w:rsidRPr="00F11177" w:rsidRDefault="006A3251" w:rsidP="006A3251">
      <w:pPr>
        <w:spacing w:before="120" w:after="120" w:line="240" w:lineRule="auto"/>
        <w:ind w:firstLine="720"/>
        <w:rPr>
          <w:rFonts w:ascii="Times New Roman" w:hAnsi="Times New Roman"/>
          <w:bCs/>
          <w:spacing w:val="-4"/>
          <w:sz w:val="26"/>
          <w:szCs w:val="26"/>
        </w:rPr>
      </w:pPr>
      <w:r w:rsidRPr="009E69EE">
        <w:rPr>
          <w:rFonts w:ascii="Times New Roman" w:hAnsi="Times New Roman"/>
          <w:bCs/>
          <w:sz w:val="26"/>
          <w:szCs w:val="26"/>
        </w:rPr>
        <w:t>-</w:t>
      </w:r>
      <w:r w:rsidRPr="00F11177">
        <w:rPr>
          <w:rFonts w:ascii="Times New Roman" w:hAnsi="Times New Roman"/>
          <w:bCs/>
          <w:spacing w:val="-4"/>
          <w:sz w:val="26"/>
          <w:szCs w:val="26"/>
        </w:rPr>
        <w:t xml:space="preserve"> Mức lương cụ thể: </w:t>
      </w:r>
      <w:r w:rsidR="00571278">
        <w:rPr>
          <w:rFonts w:ascii="Times New Roman" w:hAnsi="Times New Roman"/>
          <w:bCs/>
          <w:noProof/>
          <w:spacing w:val="-4"/>
          <w:sz w:val="26"/>
          <w:szCs w:val="26"/>
        </w:rPr>
        <w:fldChar w:fldCharType="begin"/>
      </w:r>
      <w:r w:rsidR="00571278">
        <w:rPr>
          <w:rFonts w:ascii="Times New Roman" w:hAnsi="Times New Roman"/>
          <w:bCs/>
          <w:noProof/>
          <w:spacing w:val="-4"/>
          <w:sz w:val="26"/>
          <w:szCs w:val="26"/>
        </w:rPr>
        <w:instrText xml:space="preserve"> MERGEFIELD  MONNEY  \* MERGEFORMAT </w:instrText>
      </w:r>
      <w:r w:rsidR="00571278">
        <w:rPr>
          <w:rFonts w:ascii="Times New Roman" w:hAnsi="Times New Roman"/>
          <w:bCs/>
          <w:noProof/>
          <w:spacing w:val="-4"/>
          <w:sz w:val="26"/>
          <w:szCs w:val="26"/>
        </w:rPr>
        <w:fldChar w:fldCharType="separate"/>
      </w:r>
      <w:r w:rsidR="00571278">
        <w:rPr>
          <w:rFonts w:ascii="Times New Roman" w:hAnsi="Times New Roman"/>
          <w:bCs/>
          <w:noProof/>
          <w:spacing w:val="-4"/>
          <w:sz w:val="26"/>
          <w:szCs w:val="26"/>
        </w:rPr>
        <w:t>«MONNEY»</w:t>
      </w:r>
      <w:r w:rsidR="00571278">
        <w:rPr>
          <w:rFonts w:ascii="Times New Roman" w:hAnsi="Times New Roman"/>
          <w:bCs/>
          <w:noProof/>
          <w:spacing w:val="-4"/>
          <w:sz w:val="26"/>
          <w:szCs w:val="26"/>
        </w:rPr>
        <w:fldChar w:fldCharType="end"/>
      </w:r>
      <w:r w:rsidRPr="00F11177">
        <w:rPr>
          <w:rFonts w:ascii="Times New Roman" w:hAnsi="Times New Roman"/>
          <w:bCs/>
          <w:spacing w:val="-4"/>
          <w:sz w:val="26"/>
          <w:szCs w:val="26"/>
        </w:rPr>
        <w:t xml:space="preserve"> đồng </w:t>
      </w:r>
      <w:r w:rsidRPr="00F11177">
        <w:rPr>
          <w:rFonts w:ascii="Times New Roman" w:hAnsi="Times New Roman"/>
          <w:bCs/>
          <w:i/>
          <w:spacing w:val="-4"/>
          <w:sz w:val="26"/>
          <w:szCs w:val="26"/>
        </w:rPr>
        <w:t xml:space="preserve">(được tính trên cơ sở tiền lương tối thiểu vùng </w:t>
      </w:r>
      <w:r w:rsidRPr="00F11177">
        <w:rPr>
          <w:rFonts w:ascii="Times New Roman" w:hAnsi="Times New Roman"/>
          <w:bCs/>
          <w:spacing w:val="-4"/>
          <w:sz w:val="26"/>
          <w:szCs w:val="26"/>
        </w:rPr>
        <w:t>x</w:t>
      </w:r>
      <w:r w:rsidRPr="00F11177">
        <w:rPr>
          <w:rFonts w:ascii="Times New Roman" w:hAnsi="Times New Roman"/>
          <w:bCs/>
          <w:i/>
          <w:spacing w:val="-4"/>
          <w:sz w:val="26"/>
          <w:szCs w:val="26"/>
        </w:rPr>
        <w:t xml:space="preserve"> hệ số; khi tiền lương tối thiểu vùng do Chính phủ thay đổi, mức lương được điều chỉnh theo)</w:t>
      </w:r>
      <w:r w:rsidRPr="00F11177">
        <w:rPr>
          <w:rFonts w:ascii="Times New Roman" w:hAnsi="Times New Roman"/>
          <w:bCs/>
          <w:spacing w:val="-4"/>
          <w:sz w:val="26"/>
          <w:szCs w:val="26"/>
        </w:rPr>
        <w:t>.</w:t>
      </w:r>
    </w:p>
    <w:p w14:paraId="0039004D" w14:textId="37A0B40C" w:rsidR="006A3251" w:rsidRDefault="006A3251" w:rsidP="006A3251">
      <w:pPr>
        <w:spacing w:before="120" w:after="120" w:line="240" w:lineRule="auto"/>
        <w:ind w:firstLine="720"/>
        <w:rPr>
          <w:rFonts w:ascii="Times New Roman" w:hAnsi="Times New Roman"/>
          <w:bCs/>
          <w:sz w:val="26"/>
          <w:szCs w:val="26"/>
        </w:rPr>
      </w:pPr>
      <w:r w:rsidRPr="009E69EE">
        <w:rPr>
          <w:rFonts w:ascii="Times New Roman" w:hAnsi="Times New Roman"/>
          <w:b/>
          <w:bCs/>
          <w:sz w:val="26"/>
          <w:szCs w:val="26"/>
        </w:rPr>
        <w:t>Điều 2.</w:t>
      </w:r>
      <w:r w:rsidRPr="009E69EE">
        <w:rPr>
          <w:rFonts w:ascii="Times New Roman" w:hAnsi="Times New Roman"/>
          <w:bCs/>
          <w:sz w:val="26"/>
          <w:szCs w:val="26"/>
        </w:rPr>
        <w:t xml:space="preserve"> </w:t>
      </w:r>
      <w:r w:rsidR="0022037A">
        <w:rPr>
          <w:rFonts w:ascii="Times New Roman" w:hAnsi="Times New Roman"/>
          <w:bCs/>
          <w:sz w:val="26"/>
          <w:szCs w:val="26"/>
        </w:rPr>
        <w:fldChar w:fldCharType="begin"/>
      </w:r>
      <w:r w:rsidR="0022037A">
        <w:rPr>
          <w:rFonts w:ascii="Times New Roman" w:hAnsi="Times New Roman"/>
          <w:bCs/>
          <w:sz w:val="26"/>
          <w:szCs w:val="26"/>
        </w:rPr>
        <w:instrText xml:space="preserve"> MERGEFIELD  NAME_GEND  \* MERGEFORMAT </w:instrText>
      </w:r>
      <w:r w:rsidR="0022037A">
        <w:rPr>
          <w:rFonts w:ascii="Times New Roman" w:hAnsi="Times New Roman"/>
          <w:bCs/>
          <w:sz w:val="26"/>
          <w:szCs w:val="26"/>
        </w:rPr>
        <w:fldChar w:fldCharType="separate"/>
      </w:r>
      <w:r w:rsidR="0022037A">
        <w:rPr>
          <w:rFonts w:ascii="Times New Roman" w:hAnsi="Times New Roman"/>
          <w:bCs/>
          <w:noProof/>
          <w:sz w:val="26"/>
          <w:szCs w:val="26"/>
        </w:rPr>
        <w:t>«NAME_GEND»</w:t>
      </w:r>
      <w:r w:rsidR="0022037A">
        <w:rPr>
          <w:rFonts w:ascii="Times New Roman" w:hAnsi="Times New Roman"/>
          <w:bCs/>
          <w:sz w:val="26"/>
          <w:szCs w:val="26"/>
        </w:rPr>
        <w:fldChar w:fldCharType="end"/>
      </w:r>
      <w:r w:rsidR="0022037A">
        <w:rPr>
          <w:rFonts w:ascii="Times New Roman" w:hAnsi="Times New Roman"/>
          <w:bCs/>
          <w:sz w:val="26"/>
          <w:szCs w:val="26"/>
        </w:rPr>
        <w:t xml:space="preserve"> </w:t>
      </w:r>
      <w:r w:rsidR="009B39AC">
        <w:rPr>
          <w:rFonts w:ascii="Times New Roman" w:hAnsi="Times New Roman"/>
          <w:bCs/>
          <w:noProof/>
          <w:sz w:val="26"/>
          <w:szCs w:val="26"/>
        </w:rPr>
        <w:fldChar w:fldCharType="begin"/>
      </w:r>
      <w:r w:rsidR="009B39AC">
        <w:rPr>
          <w:rFonts w:ascii="Times New Roman" w:hAnsi="Times New Roman"/>
          <w:bCs/>
          <w:noProof/>
          <w:sz w:val="26"/>
          <w:szCs w:val="26"/>
        </w:rPr>
        <w:instrText xml:space="preserve"> MERGEFIELD  NAME_EMP  \* MERGEFORMAT </w:instrText>
      </w:r>
      <w:r w:rsidR="009B39AC">
        <w:rPr>
          <w:rFonts w:ascii="Times New Roman" w:hAnsi="Times New Roman"/>
          <w:bCs/>
          <w:noProof/>
          <w:sz w:val="26"/>
          <w:szCs w:val="26"/>
        </w:rPr>
        <w:fldChar w:fldCharType="separate"/>
      </w:r>
      <w:r w:rsidR="009B39AC">
        <w:rPr>
          <w:rFonts w:ascii="Times New Roman" w:hAnsi="Times New Roman"/>
          <w:bCs/>
          <w:noProof/>
          <w:sz w:val="26"/>
          <w:szCs w:val="26"/>
        </w:rPr>
        <w:t>«NAME_EMP»</w:t>
      </w:r>
      <w:r w:rsidR="009B39AC">
        <w:rPr>
          <w:rFonts w:ascii="Times New Roman" w:hAnsi="Times New Roman"/>
          <w:bCs/>
          <w:noProof/>
          <w:sz w:val="26"/>
          <w:szCs w:val="26"/>
        </w:rPr>
        <w:fldChar w:fldCharType="end"/>
      </w:r>
      <w:r w:rsidRPr="009E69EE">
        <w:rPr>
          <w:rFonts w:ascii="Times New Roman" w:hAnsi="Times New Roman"/>
          <w:bCs/>
          <w:sz w:val="26"/>
          <w:szCs w:val="26"/>
        </w:rPr>
        <w:t xml:space="preserve"> được hưởng</w:t>
      </w:r>
      <w:r>
        <w:rPr>
          <w:rFonts w:ascii="Times New Roman" w:hAnsi="Times New Roman"/>
          <w:bCs/>
          <w:sz w:val="26"/>
          <w:szCs w:val="26"/>
        </w:rPr>
        <w:t xml:space="preserve"> </w:t>
      </w:r>
      <w:r w:rsidRPr="00BA3D2F">
        <w:rPr>
          <w:rFonts w:ascii="Times New Roman" w:hAnsi="Times New Roman"/>
          <w:bCs/>
          <w:sz w:val="26"/>
          <w:szCs w:val="26"/>
        </w:rPr>
        <w:t xml:space="preserve">hệ số phân phối tiền lương theo hiệu quả là </w:t>
      </w:r>
      <w:r w:rsidR="00BA3D2F">
        <w:rPr>
          <w:rFonts w:ascii="Times New Roman" w:hAnsi="Times New Roman"/>
          <w:bCs/>
          <w:sz w:val="26"/>
          <w:szCs w:val="26"/>
        </w:rPr>
        <w:fldChar w:fldCharType="begin"/>
      </w:r>
      <w:r w:rsidR="00BA3D2F">
        <w:rPr>
          <w:rFonts w:ascii="Times New Roman" w:hAnsi="Times New Roman"/>
          <w:bCs/>
          <w:sz w:val="26"/>
          <w:szCs w:val="26"/>
        </w:rPr>
        <w:instrText xml:space="preserve"> MERGEFIELD  COEFFICIENT_DCV  \* MERGEFORMAT </w:instrText>
      </w:r>
      <w:r w:rsidR="00BA3D2F">
        <w:rPr>
          <w:rFonts w:ascii="Times New Roman" w:hAnsi="Times New Roman"/>
          <w:bCs/>
          <w:sz w:val="26"/>
          <w:szCs w:val="26"/>
        </w:rPr>
        <w:fldChar w:fldCharType="separate"/>
      </w:r>
      <w:r w:rsidR="00BA3D2F">
        <w:rPr>
          <w:rFonts w:ascii="Times New Roman" w:hAnsi="Times New Roman"/>
          <w:bCs/>
          <w:noProof/>
          <w:sz w:val="26"/>
          <w:szCs w:val="26"/>
        </w:rPr>
        <w:t>«COEFFICIENT_DCV»</w:t>
      </w:r>
      <w:r w:rsidR="00BA3D2F">
        <w:rPr>
          <w:rFonts w:ascii="Times New Roman" w:hAnsi="Times New Roman"/>
          <w:bCs/>
          <w:sz w:val="26"/>
          <w:szCs w:val="26"/>
        </w:rPr>
        <w:fldChar w:fldCharType="end"/>
      </w:r>
      <w:r w:rsidR="00BA3D2F">
        <w:rPr>
          <w:rFonts w:ascii="Times New Roman" w:hAnsi="Times New Roman"/>
          <w:bCs/>
          <w:sz w:val="26"/>
          <w:szCs w:val="26"/>
        </w:rPr>
        <w:t xml:space="preserve"> </w:t>
      </w:r>
      <w:r w:rsidRPr="009E69EE">
        <w:rPr>
          <w:rFonts w:ascii="Times New Roman" w:hAnsi="Times New Roman"/>
          <w:bCs/>
          <w:sz w:val="26"/>
          <w:szCs w:val="26"/>
        </w:rPr>
        <w:t>quy định tại Quy chế trả lương, thù lao Văn phòng VEAM.</w:t>
      </w:r>
    </w:p>
    <w:p w14:paraId="25CD4B76" w14:textId="660B74E3" w:rsidR="006A3251" w:rsidRPr="009E69EE" w:rsidRDefault="006A3251" w:rsidP="009B39AC">
      <w:pPr>
        <w:spacing w:before="120" w:after="120" w:line="240" w:lineRule="auto"/>
        <w:ind w:firstLine="720"/>
        <w:jc w:val="left"/>
        <w:rPr>
          <w:rFonts w:ascii="Times New Roman" w:hAnsi="Times New Roman"/>
          <w:bCs/>
          <w:sz w:val="26"/>
          <w:szCs w:val="26"/>
        </w:rPr>
      </w:pPr>
      <w:r w:rsidRPr="00F70BDA">
        <w:rPr>
          <w:rFonts w:ascii="Times New Roman" w:hAnsi="Times New Roman"/>
          <w:b/>
          <w:bCs/>
          <w:sz w:val="26"/>
          <w:szCs w:val="26"/>
        </w:rPr>
        <w:t>Điều 3.</w:t>
      </w:r>
      <w:r>
        <w:rPr>
          <w:rFonts w:ascii="Times New Roman" w:hAnsi="Times New Roman"/>
          <w:bCs/>
          <w:sz w:val="26"/>
          <w:szCs w:val="26"/>
        </w:rPr>
        <w:t xml:space="preserve"> Quyết định này có hiệu lực k</w:t>
      </w:r>
      <w:r w:rsidRPr="009E69EE">
        <w:rPr>
          <w:rFonts w:ascii="Times New Roman" w:hAnsi="Times New Roman"/>
          <w:bCs/>
          <w:sz w:val="26"/>
          <w:szCs w:val="26"/>
        </w:rPr>
        <w:t>ể từ ngày</w:t>
      </w:r>
      <w:r w:rsidR="009B39AC">
        <w:rPr>
          <w:rFonts w:ascii="Times New Roman" w:hAnsi="Times New Roman"/>
          <w:bCs/>
          <w:sz w:val="26"/>
          <w:szCs w:val="26"/>
        </w:rPr>
        <w:t xml:space="preserve"> </w:t>
      </w:r>
      <w:r w:rsidR="00F41905">
        <w:rPr>
          <w:rFonts w:ascii="Times New Roman" w:hAnsi="Times New Roman"/>
          <w:bCs/>
          <w:noProof/>
          <w:sz w:val="26"/>
          <w:szCs w:val="26"/>
        </w:rPr>
        <w:fldChar w:fldCharType="begin"/>
      </w:r>
      <w:r w:rsidR="00F41905">
        <w:rPr>
          <w:rFonts w:ascii="Times New Roman" w:hAnsi="Times New Roman"/>
          <w:bCs/>
          <w:noProof/>
          <w:sz w:val="26"/>
          <w:szCs w:val="26"/>
        </w:rPr>
        <w:instrText xml:space="preserve"> MERGEFIELD  EFFECT_DATE </w:instrText>
      </w:r>
      <w:r w:rsidR="00F41905" w:rsidRPr="00F41905">
        <w:rPr>
          <w:rFonts w:ascii="Times New Roman" w:hAnsi="Times New Roman"/>
          <w:bCs/>
          <w:noProof/>
          <w:sz w:val="26"/>
          <w:szCs w:val="26"/>
        </w:rPr>
        <w:instrText>\@ "dd/MM/yyyy"</w:instrText>
      </w:r>
      <w:r w:rsidR="00F41905">
        <w:rPr>
          <w:rFonts w:ascii="Times New Roman" w:hAnsi="Times New Roman"/>
          <w:bCs/>
          <w:noProof/>
          <w:sz w:val="26"/>
          <w:szCs w:val="26"/>
        </w:rPr>
        <w:fldChar w:fldCharType="separate"/>
      </w:r>
      <w:r w:rsidR="00F41905">
        <w:rPr>
          <w:rFonts w:ascii="Times New Roman" w:hAnsi="Times New Roman"/>
          <w:bCs/>
          <w:noProof/>
          <w:sz w:val="26"/>
          <w:szCs w:val="26"/>
        </w:rPr>
        <w:t>«EFFECT_DATE»</w:t>
      </w:r>
      <w:r w:rsidR="00F41905">
        <w:rPr>
          <w:rFonts w:ascii="Times New Roman" w:hAnsi="Times New Roman"/>
          <w:bCs/>
          <w:noProof/>
          <w:sz w:val="26"/>
          <w:szCs w:val="26"/>
        </w:rPr>
        <w:fldChar w:fldCharType="end"/>
      </w:r>
    </w:p>
    <w:p w14:paraId="4FD4BE44" w14:textId="26625324" w:rsidR="006A3251" w:rsidRPr="009E69EE" w:rsidRDefault="006A3251" w:rsidP="006A3251">
      <w:pPr>
        <w:spacing w:before="120" w:after="360" w:line="240" w:lineRule="auto"/>
        <w:ind w:firstLine="720"/>
        <w:rPr>
          <w:rFonts w:ascii="Times New Roman" w:hAnsi="Times New Roman"/>
          <w:bCs/>
          <w:sz w:val="26"/>
          <w:szCs w:val="26"/>
        </w:rPr>
      </w:pPr>
      <w:r w:rsidRPr="009E69EE">
        <w:rPr>
          <w:rFonts w:ascii="Times New Roman" w:hAnsi="Times New Roman"/>
          <w:b/>
          <w:bCs/>
          <w:sz w:val="26"/>
          <w:szCs w:val="26"/>
        </w:rPr>
        <w:t xml:space="preserve">Điều </w:t>
      </w:r>
      <w:r>
        <w:rPr>
          <w:rFonts w:ascii="Times New Roman" w:hAnsi="Times New Roman"/>
          <w:b/>
          <w:bCs/>
          <w:sz w:val="26"/>
          <w:szCs w:val="26"/>
        </w:rPr>
        <w:t>4</w:t>
      </w:r>
      <w:r w:rsidRPr="009E69EE">
        <w:rPr>
          <w:rFonts w:ascii="Times New Roman" w:hAnsi="Times New Roman"/>
          <w:b/>
          <w:bCs/>
          <w:sz w:val="26"/>
          <w:szCs w:val="26"/>
        </w:rPr>
        <w:t>.</w:t>
      </w:r>
      <w:r w:rsidRPr="009E69EE">
        <w:rPr>
          <w:rFonts w:ascii="Times New Roman" w:hAnsi="Times New Roman"/>
          <w:bCs/>
          <w:sz w:val="26"/>
          <w:szCs w:val="26"/>
        </w:rPr>
        <w:t xml:space="preserve"> </w:t>
      </w:r>
      <w:r>
        <w:rPr>
          <w:rFonts w:ascii="Times New Roman" w:hAnsi="Times New Roman"/>
          <w:bCs/>
          <w:sz w:val="26"/>
          <w:szCs w:val="26"/>
        </w:rPr>
        <w:t>Chánh Văn phòng, Ban</w:t>
      </w:r>
      <w:r w:rsidRPr="009E69EE">
        <w:rPr>
          <w:rFonts w:ascii="Times New Roman" w:hAnsi="Times New Roman"/>
          <w:bCs/>
          <w:sz w:val="26"/>
          <w:szCs w:val="26"/>
        </w:rPr>
        <w:t xml:space="preserve"> Tổ chức Nhân sự</w:t>
      </w:r>
      <w:r>
        <w:rPr>
          <w:rFonts w:ascii="Times New Roman" w:hAnsi="Times New Roman"/>
          <w:bCs/>
          <w:sz w:val="26"/>
          <w:szCs w:val="26"/>
        </w:rPr>
        <w:t xml:space="preserve">, Ban Tài chính Kế toán, </w:t>
      </w:r>
      <w:r w:rsidR="00954349">
        <w:rPr>
          <w:rFonts w:ascii="Times New Roman" w:hAnsi="Times New Roman"/>
          <w:b/>
          <w:sz w:val="26"/>
          <w:szCs w:val="26"/>
        </w:rPr>
        <w:t>Phòng/Ban liên quan</w:t>
      </w:r>
      <w:r w:rsidRPr="009E69EE">
        <w:rPr>
          <w:rFonts w:ascii="Times New Roman" w:hAnsi="Times New Roman"/>
          <w:bCs/>
          <w:sz w:val="26"/>
          <w:szCs w:val="26"/>
        </w:rPr>
        <w:t xml:space="preserve"> và</w:t>
      </w:r>
      <w:r>
        <w:rPr>
          <w:rFonts w:ascii="Times New Roman" w:hAnsi="Times New Roman"/>
          <w:bCs/>
          <w:sz w:val="26"/>
          <w:szCs w:val="26"/>
        </w:rPr>
        <w:t xml:space="preserve"> </w:t>
      </w:r>
      <w:r w:rsidR="00954349">
        <w:rPr>
          <w:rFonts w:ascii="Times New Roman" w:hAnsi="Times New Roman"/>
          <w:bCs/>
          <w:sz w:val="26"/>
          <w:szCs w:val="26"/>
        </w:rPr>
        <w:t>ông/</w:t>
      </w:r>
      <w:r w:rsidR="00FB3D48">
        <w:rPr>
          <w:rFonts w:ascii="Times New Roman" w:hAnsi="Times New Roman"/>
          <w:bCs/>
          <w:noProof/>
          <w:sz w:val="26"/>
          <w:szCs w:val="26"/>
        </w:rPr>
        <w:t>bà</w:t>
      </w:r>
      <w:r w:rsidR="008B2016">
        <w:rPr>
          <w:rFonts w:ascii="Times New Roman" w:hAnsi="Times New Roman"/>
          <w:bCs/>
          <w:noProof/>
          <w:sz w:val="26"/>
          <w:szCs w:val="26"/>
        </w:rPr>
        <w:t xml:space="preserve"> </w:t>
      </w:r>
      <w:r w:rsidR="008B2016">
        <w:rPr>
          <w:rFonts w:ascii="Times New Roman" w:hAnsi="Times New Roman"/>
          <w:bCs/>
          <w:noProof/>
          <w:sz w:val="26"/>
          <w:szCs w:val="26"/>
        </w:rPr>
        <w:fldChar w:fldCharType="begin"/>
      </w:r>
      <w:r w:rsidR="008B2016">
        <w:rPr>
          <w:rFonts w:ascii="Times New Roman" w:hAnsi="Times New Roman"/>
          <w:bCs/>
          <w:noProof/>
          <w:sz w:val="26"/>
          <w:szCs w:val="26"/>
        </w:rPr>
        <w:instrText xml:space="preserve"> MERGEFIELD  NAME_EMP  \* MERGEFORMAT </w:instrText>
      </w:r>
      <w:r w:rsidR="008B2016">
        <w:rPr>
          <w:rFonts w:ascii="Times New Roman" w:hAnsi="Times New Roman"/>
          <w:bCs/>
          <w:noProof/>
          <w:sz w:val="26"/>
          <w:szCs w:val="26"/>
        </w:rPr>
        <w:fldChar w:fldCharType="separate"/>
      </w:r>
      <w:r w:rsidR="008B2016">
        <w:rPr>
          <w:rFonts w:ascii="Times New Roman" w:hAnsi="Times New Roman"/>
          <w:bCs/>
          <w:noProof/>
          <w:sz w:val="26"/>
          <w:szCs w:val="26"/>
        </w:rPr>
        <w:t>«NAME_EMP»</w:t>
      </w:r>
      <w:r w:rsidR="008B2016">
        <w:rPr>
          <w:rFonts w:ascii="Times New Roman" w:hAnsi="Times New Roman"/>
          <w:bCs/>
          <w:noProof/>
          <w:sz w:val="26"/>
          <w:szCs w:val="26"/>
        </w:rPr>
        <w:fldChar w:fldCharType="end"/>
      </w:r>
      <w:r w:rsidR="00FB3D48">
        <w:rPr>
          <w:rFonts w:ascii="Times New Roman" w:hAnsi="Times New Roman"/>
          <w:bCs/>
          <w:noProof/>
          <w:sz w:val="26"/>
          <w:szCs w:val="26"/>
        </w:rPr>
        <w:t xml:space="preserve"> </w:t>
      </w:r>
      <w:r w:rsidRPr="009E69EE">
        <w:rPr>
          <w:rFonts w:ascii="Times New Roman" w:hAnsi="Times New Roman"/>
          <w:bCs/>
          <w:sz w:val="26"/>
          <w:szCs w:val="26"/>
        </w:rPr>
        <w:t>chịu trách nhiệm thi hành Quyết định này./.</w:t>
      </w:r>
    </w:p>
    <w:tbl>
      <w:tblPr>
        <w:tblW w:w="0" w:type="auto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4361"/>
        <w:gridCol w:w="4853"/>
      </w:tblGrid>
      <w:tr w:rsidR="006A3251" w:rsidRPr="00094302" w14:paraId="32E20AB7" w14:textId="77777777" w:rsidTr="00340D74">
        <w:tc>
          <w:tcPr>
            <w:tcW w:w="4361" w:type="dxa"/>
          </w:tcPr>
          <w:p w14:paraId="2F941B1C" w14:textId="77777777" w:rsidR="006A3251" w:rsidRPr="00E971B6" w:rsidRDefault="006A3251" w:rsidP="00340D74">
            <w:pPr>
              <w:spacing w:before="0" w:after="0" w:line="240" w:lineRule="auto"/>
              <w:jc w:val="left"/>
              <w:rPr>
                <w:rFonts w:ascii="Times New Roman" w:hAnsi="Times New Roman"/>
                <w:b/>
                <w:bCs/>
                <w:i/>
                <w:sz w:val="24"/>
                <w:szCs w:val="30"/>
              </w:rPr>
            </w:pPr>
            <w:r w:rsidRPr="00E971B6">
              <w:rPr>
                <w:rFonts w:ascii="Times New Roman" w:hAnsi="Times New Roman"/>
                <w:b/>
                <w:bCs/>
                <w:i/>
                <w:sz w:val="24"/>
                <w:szCs w:val="30"/>
              </w:rPr>
              <w:t>Nơi nhận:</w:t>
            </w:r>
          </w:p>
          <w:p w14:paraId="5FE0C3EE" w14:textId="77777777" w:rsidR="006A3251" w:rsidRDefault="006A3251" w:rsidP="00340D74">
            <w:pPr>
              <w:spacing w:before="0" w:after="0" w:line="240" w:lineRule="auto"/>
              <w:jc w:val="left"/>
              <w:rPr>
                <w:rFonts w:ascii="Times New Roman" w:hAnsi="Times New Roman"/>
                <w:bCs/>
                <w:sz w:val="22"/>
              </w:rPr>
            </w:pPr>
            <w:r w:rsidRPr="00094302">
              <w:rPr>
                <w:rFonts w:ascii="Times New Roman" w:hAnsi="Times New Roman"/>
                <w:bCs/>
                <w:sz w:val="22"/>
              </w:rPr>
              <w:t xml:space="preserve">- Như Điều </w:t>
            </w:r>
            <w:r>
              <w:rPr>
                <w:rFonts w:ascii="Times New Roman" w:hAnsi="Times New Roman"/>
                <w:bCs/>
                <w:sz w:val="22"/>
              </w:rPr>
              <w:t>4</w:t>
            </w:r>
            <w:r w:rsidRPr="00094302">
              <w:rPr>
                <w:rFonts w:ascii="Times New Roman" w:hAnsi="Times New Roman"/>
                <w:bCs/>
                <w:sz w:val="22"/>
              </w:rPr>
              <w:t>;</w:t>
            </w:r>
          </w:p>
          <w:p w14:paraId="4CC97B98" w14:textId="77777777" w:rsidR="006A3251" w:rsidRPr="00094302" w:rsidRDefault="006A3251" w:rsidP="00340D74">
            <w:pPr>
              <w:spacing w:before="0" w:after="0" w:line="240" w:lineRule="auto"/>
              <w:jc w:val="left"/>
              <w:rPr>
                <w:rFonts w:ascii="Times New Roman" w:hAnsi="Times New Roman"/>
                <w:bCs/>
                <w:sz w:val="22"/>
              </w:rPr>
            </w:pPr>
            <w:r>
              <w:rPr>
                <w:rFonts w:ascii="Times New Roman" w:hAnsi="Times New Roman"/>
                <w:bCs/>
                <w:sz w:val="22"/>
              </w:rPr>
              <w:t>- KTT;</w:t>
            </w:r>
          </w:p>
          <w:p w14:paraId="689752E7" w14:textId="77777777" w:rsidR="006A3251" w:rsidRPr="00094302" w:rsidRDefault="006A3251" w:rsidP="00340D74">
            <w:pPr>
              <w:spacing w:before="0" w:after="0" w:line="240" w:lineRule="auto"/>
              <w:jc w:val="left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2"/>
              </w:rPr>
              <w:t>- Lưu: VT, TCNS</w:t>
            </w:r>
            <w:r w:rsidRPr="00094302">
              <w:rPr>
                <w:rFonts w:ascii="Times New Roman" w:hAnsi="Times New Roman"/>
                <w:bCs/>
                <w:sz w:val="22"/>
              </w:rPr>
              <w:t>.</w:t>
            </w:r>
          </w:p>
        </w:tc>
        <w:tc>
          <w:tcPr>
            <w:tcW w:w="4853" w:type="dxa"/>
          </w:tcPr>
          <w:p w14:paraId="10545C36" w14:textId="77777777" w:rsidR="006A3251" w:rsidRPr="009E69EE" w:rsidRDefault="006A3251" w:rsidP="00340D74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9E69EE">
              <w:rPr>
                <w:rFonts w:ascii="Times New Roman" w:hAnsi="Times New Roman"/>
                <w:b/>
                <w:bCs/>
                <w:sz w:val="26"/>
                <w:szCs w:val="26"/>
              </w:rPr>
              <w:t>TỔNG GIÁM ĐỐC</w:t>
            </w:r>
          </w:p>
          <w:p w14:paraId="0F623380" w14:textId="77777777" w:rsidR="006A3251" w:rsidRPr="009E69EE" w:rsidRDefault="006A3251" w:rsidP="00340D74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  <w:p w14:paraId="455E6B99" w14:textId="77777777" w:rsidR="006A3251" w:rsidRPr="009E69EE" w:rsidRDefault="006A3251" w:rsidP="00340D74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  <w:p w14:paraId="24858F95" w14:textId="2DBDA0D2" w:rsidR="006A3251" w:rsidRPr="00094302" w:rsidRDefault="00985F26" w:rsidP="000E77F3">
            <w:pPr>
              <w:spacing w:after="0" w:line="240" w:lineRule="auto"/>
              <w:rPr>
                <w:rFonts w:ascii="Times New Roman" w:hAnsi="Times New Roman"/>
                <w:b/>
                <w:bCs/>
                <w:sz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                  </w:t>
            </w:r>
            <w:r w:rsidR="009B39AC">
              <w:rPr>
                <w:rFonts w:ascii="Times New Roman" w:hAnsi="Times New Roman"/>
                <w:b/>
                <w:bCs/>
                <w:sz w:val="26"/>
                <w:szCs w:val="26"/>
              </w:rPr>
              <w:fldChar w:fldCharType="begin"/>
            </w:r>
            <w:r w:rsidR="009B39AC">
              <w:rPr>
                <w:rFonts w:ascii="Times New Roman" w:hAnsi="Times New Roman"/>
                <w:b/>
                <w:bCs/>
                <w:sz w:val="26"/>
                <w:szCs w:val="26"/>
              </w:rPr>
              <w:instrText xml:space="preserve"> MERGEFIELD  SIGNER_NAME  \* MERGEFORMAT </w:instrText>
            </w:r>
            <w:r w:rsidR="009B39AC">
              <w:rPr>
                <w:rFonts w:ascii="Times New Roman" w:hAnsi="Times New Roman"/>
                <w:b/>
                <w:bCs/>
                <w:sz w:val="26"/>
                <w:szCs w:val="26"/>
              </w:rPr>
              <w:fldChar w:fldCharType="separate"/>
            </w:r>
            <w:r w:rsidR="009B39AC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>«SIGNER</w:t>
            </w:r>
            <w:r w:rsidR="00F82DA8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>_</w:t>
            </w:r>
            <w:r w:rsidR="009B39AC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>NAME»</w:t>
            </w:r>
            <w:r w:rsidR="009B39AC">
              <w:rPr>
                <w:rFonts w:ascii="Times New Roman" w:hAnsi="Times New Roman"/>
                <w:b/>
                <w:bCs/>
                <w:sz w:val="26"/>
                <w:szCs w:val="26"/>
              </w:rPr>
              <w:fldChar w:fldCharType="end"/>
            </w:r>
          </w:p>
        </w:tc>
      </w:tr>
    </w:tbl>
    <w:p w14:paraId="24C1E22D" w14:textId="77777777" w:rsidR="006A3251" w:rsidRDefault="006A3251" w:rsidP="006A3251">
      <w:pPr>
        <w:spacing w:before="0" w:after="0" w:line="240" w:lineRule="auto"/>
        <w:rPr>
          <w:rFonts w:ascii="Times New Roman" w:hAnsi="Times New Roman"/>
          <w:bCs/>
          <w:color w:val="17365D" w:themeColor="text2" w:themeShade="BF"/>
          <w:sz w:val="26"/>
        </w:rPr>
        <w:sectPr w:rsidR="006A3251" w:rsidSect="001532AD">
          <w:footerReference w:type="default" r:id="rId8"/>
          <w:pgSz w:w="11907" w:h="16840" w:code="9"/>
          <w:pgMar w:top="993" w:right="907" w:bottom="624" w:left="1588" w:header="720" w:footer="0" w:gutter="0"/>
          <w:pgNumType w:start="1"/>
          <w:cols w:space="720"/>
          <w:docGrid w:linePitch="381"/>
        </w:sectPr>
      </w:pPr>
    </w:p>
    <w:p w14:paraId="58E6E4D4" w14:textId="77777777" w:rsidR="00883940" w:rsidRDefault="00883940" w:rsidP="00954349">
      <w:pPr>
        <w:spacing w:before="0" w:after="0" w:line="240" w:lineRule="auto"/>
        <w:rPr>
          <w:rFonts w:ascii="Times New Roman" w:hAnsi="Times New Roman"/>
          <w:b/>
          <w:bCs/>
          <w:sz w:val="29"/>
          <w:szCs w:val="27"/>
        </w:rPr>
      </w:pPr>
    </w:p>
    <w:sectPr w:rsidR="00883940" w:rsidSect="001532AD">
      <w:footerReference w:type="default" r:id="rId9"/>
      <w:pgSz w:w="11907" w:h="16840" w:code="9"/>
      <w:pgMar w:top="851" w:right="907" w:bottom="284" w:left="1588" w:header="720" w:footer="0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94B21" w14:textId="77777777" w:rsidR="001532AD" w:rsidRDefault="001532AD" w:rsidP="00AC5C93">
      <w:pPr>
        <w:spacing w:before="0" w:after="0" w:line="240" w:lineRule="auto"/>
      </w:pPr>
      <w:r>
        <w:separator/>
      </w:r>
    </w:p>
  </w:endnote>
  <w:endnote w:type="continuationSeparator" w:id="0">
    <w:p w14:paraId="4F61A8E2" w14:textId="77777777" w:rsidR="001532AD" w:rsidRDefault="001532AD" w:rsidP="00AC5C9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28695" w14:textId="77777777" w:rsidR="006A3251" w:rsidRPr="00261A3F" w:rsidRDefault="006A3251">
    <w:pPr>
      <w:pStyle w:val="Footer"/>
      <w:jc w:val="right"/>
      <w:rPr>
        <w:rFonts w:ascii="Times New Roman" w:hAnsi="Times New Roman"/>
        <w:sz w:val="24"/>
        <w:szCs w:val="24"/>
      </w:rPr>
    </w:pPr>
  </w:p>
  <w:p w14:paraId="7691F717" w14:textId="77777777" w:rsidR="006A3251" w:rsidRDefault="006A32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A5D33" w14:textId="77777777" w:rsidR="000C5761" w:rsidRPr="00261A3F" w:rsidRDefault="000C5761">
    <w:pPr>
      <w:pStyle w:val="Footer"/>
      <w:jc w:val="right"/>
      <w:rPr>
        <w:rFonts w:ascii="Times New Roman" w:hAnsi="Times New Roman"/>
        <w:sz w:val="24"/>
        <w:szCs w:val="24"/>
      </w:rPr>
    </w:pPr>
  </w:p>
  <w:p w14:paraId="4D961DB5" w14:textId="77777777" w:rsidR="000C5761" w:rsidRDefault="000C57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63182" w14:textId="77777777" w:rsidR="001532AD" w:rsidRDefault="001532AD" w:rsidP="00AC5C93">
      <w:pPr>
        <w:spacing w:before="0" w:after="0" w:line="240" w:lineRule="auto"/>
      </w:pPr>
      <w:r>
        <w:separator/>
      </w:r>
    </w:p>
  </w:footnote>
  <w:footnote w:type="continuationSeparator" w:id="0">
    <w:p w14:paraId="3D33A53A" w14:textId="77777777" w:rsidR="001532AD" w:rsidRDefault="001532AD" w:rsidP="00AC5C9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A2FB8"/>
    <w:multiLevelType w:val="hybridMultilevel"/>
    <w:tmpl w:val="A0BE4336"/>
    <w:lvl w:ilvl="0" w:tplc="FA705D86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12533"/>
    <w:multiLevelType w:val="hybridMultilevel"/>
    <w:tmpl w:val="7CF07938"/>
    <w:lvl w:ilvl="0" w:tplc="2BA4B2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9B2012"/>
    <w:multiLevelType w:val="hybridMultilevel"/>
    <w:tmpl w:val="ED22D31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3407BE"/>
    <w:multiLevelType w:val="hybridMultilevel"/>
    <w:tmpl w:val="E57434AA"/>
    <w:lvl w:ilvl="0" w:tplc="25F0DFD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0C74E59"/>
    <w:multiLevelType w:val="hybridMultilevel"/>
    <w:tmpl w:val="EF5ACE06"/>
    <w:lvl w:ilvl="0" w:tplc="C480FDD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506" w:hanging="360"/>
      </w:pPr>
    </w:lvl>
    <w:lvl w:ilvl="2" w:tplc="042A001B" w:tentative="1">
      <w:start w:val="1"/>
      <w:numFmt w:val="lowerRoman"/>
      <w:lvlText w:val="%3."/>
      <w:lvlJc w:val="right"/>
      <w:pPr>
        <w:ind w:left="2226" w:hanging="180"/>
      </w:pPr>
    </w:lvl>
    <w:lvl w:ilvl="3" w:tplc="042A000F" w:tentative="1">
      <w:start w:val="1"/>
      <w:numFmt w:val="decimal"/>
      <w:lvlText w:val="%4."/>
      <w:lvlJc w:val="left"/>
      <w:pPr>
        <w:ind w:left="2946" w:hanging="360"/>
      </w:pPr>
    </w:lvl>
    <w:lvl w:ilvl="4" w:tplc="042A0019" w:tentative="1">
      <w:start w:val="1"/>
      <w:numFmt w:val="lowerLetter"/>
      <w:lvlText w:val="%5."/>
      <w:lvlJc w:val="left"/>
      <w:pPr>
        <w:ind w:left="3666" w:hanging="360"/>
      </w:pPr>
    </w:lvl>
    <w:lvl w:ilvl="5" w:tplc="042A001B" w:tentative="1">
      <w:start w:val="1"/>
      <w:numFmt w:val="lowerRoman"/>
      <w:lvlText w:val="%6."/>
      <w:lvlJc w:val="right"/>
      <w:pPr>
        <w:ind w:left="4386" w:hanging="180"/>
      </w:pPr>
    </w:lvl>
    <w:lvl w:ilvl="6" w:tplc="042A000F" w:tentative="1">
      <w:start w:val="1"/>
      <w:numFmt w:val="decimal"/>
      <w:lvlText w:val="%7."/>
      <w:lvlJc w:val="left"/>
      <w:pPr>
        <w:ind w:left="5106" w:hanging="360"/>
      </w:pPr>
    </w:lvl>
    <w:lvl w:ilvl="7" w:tplc="042A0019" w:tentative="1">
      <w:start w:val="1"/>
      <w:numFmt w:val="lowerLetter"/>
      <w:lvlText w:val="%8."/>
      <w:lvlJc w:val="left"/>
      <w:pPr>
        <w:ind w:left="5826" w:hanging="360"/>
      </w:pPr>
    </w:lvl>
    <w:lvl w:ilvl="8" w:tplc="042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442624CB"/>
    <w:multiLevelType w:val="hybridMultilevel"/>
    <w:tmpl w:val="5CA0F880"/>
    <w:lvl w:ilvl="0" w:tplc="FA705D86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AA7ACF"/>
    <w:multiLevelType w:val="hybridMultilevel"/>
    <w:tmpl w:val="7B280C16"/>
    <w:lvl w:ilvl="0" w:tplc="374E06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35616739">
    <w:abstractNumId w:val="3"/>
  </w:num>
  <w:num w:numId="2" w16cid:durableId="1563326221">
    <w:abstractNumId w:val="0"/>
  </w:num>
  <w:num w:numId="3" w16cid:durableId="177433351">
    <w:abstractNumId w:val="5"/>
  </w:num>
  <w:num w:numId="4" w16cid:durableId="1334258849">
    <w:abstractNumId w:val="2"/>
  </w:num>
  <w:num w:numId="5" w16cid:durableId="983240122">
    <w:abstractNumId w:val="4"/>
  </w:num>
  <w:num w:numId="6" w16cid:durableId="1886063380">
    <w:abstractNumId w:val="1"/>
  </w:num>
  <w:num w:numId="7" w16cid:durableId="4785447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DDF"/>
    <w:rsid w:val="00001BB1"/>
    <w:rsid w:val="00004046"/>
    <w:rsid w:val="00006362"/>
    <w:rsid w:val="00007811"/>
    <w:rsid w:val="00011E45"/>
    <w:rsid w:val="00012775"/>
    <w:rsid w:val="00012D28"/>
    <w:rsid w:val="0001359B"/>
    <w:rsid w:val="000175AC"/>
    <w:rsid w:val="0002025F"/>
    <w:rsid w:val="000238CB"/>
    <w:rsid w:val="0002782F"/>
    <w:rsid w:val="00031639"/>
    <w:rsid w:val="00033936"/>
    <w:rsid w:val="00033BBA"/>
    <w:rsid w:val="00033BBF"/>
    <w:rsid w:val="000359BB"/>
    <w:rsid w:val="00035C16"/>
    <w:rsid w:val="0004022E"/>
    <w:rsid w:val="00044691"/>
    <w:rsid w:val="0005184A"/>
    <w:rsid w:val="00053A7F"/>
    <w:rsid w:val="00056AE2"/>
    <w:rsid w:val="0006399E"/>
    <w:rsid w:val="0007020D"/>
    <w:rsid w:val="00071AA8"/>
    <w:rsid w:val="00072CDB"/>
    <w:rsid w:val="00073867"/>
    <w:rsid w:val="00076E45"/>
    <w:rsid w:val="00081F4A"/>
    <w:rsid w:val="000822CB"/>
    <w:rsid w:val="00084775"/>
    <w:rsid w:val="00085A7D"/>
    <w:rsid w:val="0008704B"/>
    <w:rsid w:val="00094302"/>
    <w:rsid w:val="00096DD1"/>
    <w:rsid w:val="000A094F"/>
    <w:rsid w:val="000A34B1"/>
    <w:rsid w:val="000A362B"/>
    <w:rsid w:val="000A5D69"/>
    <w:rsid w:val="000A62F3"/>
    <w:rsid w:val="000A6918"/>
    <w:rsid w:val="000A7902"/>
    <w:rsid w:val="000A7AF2"/>
    <w:rsid w:val="000B236E"/>
    <w:rsid w:val="000B3060"/>
    <w:rsid w:val="000B41AC"/>
    <w:rsid w:val="000B557D"/>
    <w:rsid w:val="000B6CD6"/>
    <w:rsid w:val="000B6FF5"/>
    <w:rsid w:val="000B7E18"/>
    <w:rsid w:val="000C179C"/>
    <w:rsid w:val="000C19AB"/>
    <w:rsid w:val="000C27F0"/>
    <w:rsid w:val="000C42F5"/>
    <w:rsid w:val="000C4D3D"/>
    <w:rsid w:val="000C5761"/>
    <w:rsid w:val="000C631A"/>
    <w:rsid w:val="000C6D74"/>
    <w:rsid w:val="000C6EFB"/>
    <w:rsid w:val="000D0096"/>
    <w:rsid w:val="000D0A01"/>
    <w:rsid w:val="000D300B"/>
    <w:rsid w:val="000D3257"/>
    <w:rsid w:val="000D3CDE"/>
    <w:rsid w:val="000D5C21"/>
    <w:rsid w:val="000D7EF4"/>
    <w:rsid w:val="000E017F"/>
    <w:rsid w:val="000E1ABE"/>
    <w:rsid w:val="000E1C0C"/>
    <w:rsid w:val="000E2227"/>
    <w:rsid w:val="000E29B6"/>
    <w:rsid w:val="000E3792"/>
    <w:rsid w:val="000E3A82"/>
    <w:rsid w:val="000E42D6"/>
    <w:rsid w:val="000E77F3"/>
    <w:rsid w:val="000F1F7F"/>
    <w:rsid w:val="000F2DD4"/>
    <w:rsid w:val="000F343B"/>
    <w:rsid w:val="000F554D"/>
    <w:rsid w:val="000F5AA2"/>
    <w:rsid w:val="000F5E03"/>
    <w:rsid w:val="001002C1"/>
    <w:rsid w:val="001015BA"/>
    <w:rsid w:val="00102175"/>
    <w:rsid w:val="00104574"/>
    <w:rsid w:val="00105E61"/>
    <w:rsid w:val="00110D06"/>
    <w:rsid w:val="00111CAF"/>
    <w:rsid w:val="0011372D"/>
    <w:rsid w:val="00113D7C"/>
    <w:rsid w:val="001148DA"/>
    <w:rsid w:val="00117AAA"/>
    <w:rsid w:val="00121922"/>
    <w:rsid w:val="00124BB4"/>
    <w:rsid w:val="00125490"/>
    <w:rsid w:val="00125A8B"/>
    <w:rsid w:val="00126685"/>
    <w:rsid w:val="001267AE"/>
    <w:rsid w:val="00126C7B"/>
    <w:rsid w:val="00132263"/>
    <w:rsid w:val="0013318C"/>
    <w:rsid w:val="001336D7"/>
    <w:rsid w:val="0013511D"/>
    <w:rsid w:val="00135B7E"/>
    <w:rsid w:val="00136941"/>
    <w:rsid w:val="00140D1D"/>
    <w:rsid w:val="001411A0"/>
    <w:rsid w:val="001421D5"/>
    <w:rsid w:val="00142B2B"/>
    <w:rsid w:val="00143C45"/>
    <w:rsid w:val="001454E6"/>
    <w:rsid w:val="00147867"/>
    <w:rsid w:val="00150A68"/>
    <w:rsid w:val="00151B40"/>
    <w:rsid w:val="001532AD"/>
    <w:rsid w:val="001534BC"/>
    <w:rsid w:val="001535BF"/>
    <w:rsid w:val="00155F0A"/>
    <w:rsid w:val="0016083A"/>
    <w:rsid w:val="00161016"/>
    <w:rsid w:val="00171F49"/>
    <w:rsid w:val="0017745E"/>
    <w:rsid w:val="00184AAF"/>
    <w:rsid w:val="0018564E"/>
    <w:rsid w:val="00191864"/>
    <w:rsid w:val="00193E1A"/>
    <w:rsid w:val="00194732"/>
    <w:rsid w:val="00195A03"/>
    <w:rsid w:val="00196F3E"/>
    <w:rsid w:val="00197119"/>
    <w:rsid w:val="00197AA7"/>
    <w:rsid w:val="001A09DA"/>
    <w:rsid w:val="001A1748"/>
    <w:rsid w:val="001A238E"/>
    <w:rsid w:val="001A4B8D"/>
    <w:rsid w:val="001A4C41"/>
    <w:rsid w:val="001B16C9"/>
    <w:rsid w:val="001B257B"/>
    <w:rsid w:val="001B39E9"/>
    <w:rsid w:val="001B463C"/>
    <w:rsid w:val="001B5939"/>
    <w:rsid w:val="001B7CC0"/>
    <w:rsid w:val="001C0833"/>
    <w:rsid w:val="001C137E"/>
    <w:rsid w:val="001C4DC1"/>
    <w:rsid w:val="001C5402"/>
    <w:rsid w:val="001C558E"/>
    <w:rsid w:val="001D0087"/>
    <w:rsid w:val="001D0A50"/>
    <w:rsid w:val="001D1DFE"/>
    <w:rsid w:val="001D4828"/>
    <w:rsid w:val="001D4D8E"/>
    <w:rsid w:val="001D554E"/>
    <w:rsid w:val="001D667E"/>
    <w:rsid w:val="001E0202"/>
    <w:rsid w:val="001E1AA5"/>
    <w:rsid w:val="001E1DA8"/>
    <w:rsid w:val="001E3AFA"/>
    <w:rsid w:val="001E522B"/>
    <w:rsid w:val="001E55AA"/>
    <w:rsid w:val="001E5CB1"/>
    <w:rsid w:val="001E706E"/>
    <w:rsid w:val="001F16CB"/>
    <w:rsid w:val="001F21DC"/>
    <w:rsid w:val="00201FE0"/>
    <w:rsid w:val="00202DB6"/>
    <w:rsid w:val="00203261"/>
    <w:rsid w:val="002032C6"/>
    <w:rsid w:val="00203F6E"/>
    <w:rsid w:val="0020694C"/>
    <w:rsid w:val="00206B13"/>
    <w:rsid w:val="00206D1F"/>
    <w:rsid w:val="00211414"/>
    <w:rsid w:val="002122C6"/>
    <w:rsid w:val="0022037A"/>
    <w:rsid w:val="00220AA0"/>
    <w:rsid w:val="00222B10"/>
    <w:rsid w:val="00225983"/>
    <w:rsid w:val="00225EB1"/>
    <w:rsid w:val="002270D6"/>
    <w:rsid w:val="00227724"/>
    <w:rsid w:val="00231D6B"/>
    <w:rsid w:val="002327AE"/>
    <w:rsid w:val="002332A1"/>
    <w:rsid w:val="002333FA"/>
    <w:rsid w:val="0023358E"/>
    <w:rsid w:val="00233A57"/>
    <w:rsid w:val="00233B88"/>
    <w:rsid w:val="00237065"/>
    <w:rsid w:val="002410CE"/>
    <w:rsid w:val="00242457"/>
    <w:rsid w:val="002429CA"/>
    <w:rsid w:val="00242FE3"/>
    <w:rsid w:val="00244A6F"/>
    <w:rsid w:val="00245860"/>
    <w:rsid w:val="00245BCA"/>
    <w:rsid w:val="002507F0"/>
    <w:rsid w:val="00250B6A"/>
    <w:rsid w:val="00250B74"/>
    <w:rsid w:val="00251512"/>
    <w:rsid w:val="00254700"/>
    <w:rsid w:val="00254954"/>
    <w:rsid w:val="00254C00"/>
    <w:rsid w:val="0025575A"/>
    <w:rsid w:val="0025606B"/>
    <w:rsid w:val="00256846"/>
    <w:rsid w:val="00257260"/>
    <w:rsid w:val="002574C5"/>
    <w:rsid w:val="00257854"/>
    <w:rsid w:val="00260A33"/>
    <w:rsid w:val="00261141"/>
    <w:rsid w:val="00261A3F"/>
    <w:rsid w:val="00272092"/>
    <w:rsid w:val="002732FE"/>
    <w:rsid w:val="00273821"/>
    <w:rsid w:val="00276EB8"/>
    <w:rsid w:val="00277D0D"/>
    <w:rsid w:val="002837B9"/>
    <w:rsid w:val="00283897"/>
    <w:rsid w:val="00284024"/>
    <w:rsid w:val="00292D3F"/>
    <w:rsid w:val="00297345"/>
    <w:rsid w:val="002A152F"/>
    <w:rsid w:val="002A18D3"/>
    <w:rsid w:val="002A1A6F"/>
    <w:rsid w:val="002A1F31"/>
    <w:rsid w:val="002A270A"/>
    <w:rsid w:val="002A3405"/>
    <w:rsid w:val="002A341F"/>
    <w:rsid w:val="002A57C4"/>
    <w:rsid w:val="002A6E42"/>
    <w:rsid w:val="002B232D"/>
    <w:rsid w:val="002B7879"/>
    <w:rsid w:val="002C5923"/>
    <w:rsid w:val="002C7D28"/>
    <w:rsid w:val="002D2249"/>
    <w:rsid w:val="002D2395"/>
    <w:rsid w:val="002D3569"/>
    <w:rsid w:val="002D47AE"/>
    <w:rsid w:val="002D4F6F"/>
    <w:rsid w:val="002E0096"/>
    <w:rsid w:val="002E3059"/>
    <w:rsid w:val="002E30C3"/>
    <w:rsid w:val="002E7DD5"/>
    <w:rsid w:val="002F3BBE"/>
    <w:rsid w:val="00300FD7"/>
    <w:rsid w:val="0030153E"/>
    <w:rsid w:val="00302395"/>
    <w:rsid w:val="003037DE"/>
    <w:rsid w:val="00304582"/>
    <w:rsid w:val="00304B52"/>
    <w:rsid w:val="003060B2"/>
    <w:rsid w:val="003073D4"/>
    <w:rsid w:val="00310E3C"/>
    <w:rsid w:val="00315B0B"/>
    <w:rsid w:val="00316242"/>
    <w:rsid w:val="0031657D"/>
    <w:rsid w:val="00316CA5"/>
    <w:rsid w:val="0032483C"/>
    <w:rsid w:val="00324938"/>
    <w:rsid w:val="00325D75"/>
    <w:rsid w:val="0032656B"/>
    <w:rsid w:val="0034138C"/>
    <w:rsid w:val="003440A9"/>
    <w:rsid w:val="003500EA"/>
    <w:rsid w:val="003510A8"/>
    <w:rsid w:val="00354028"/>
    <w:rsid w:val="003647E8"/>
    <w:rsid w:val="003660C8"/>
    <w:rsid w:val="0037206B"/>
    <w:rsid w:val="003736E7"/>
    <w:rsid w:val="003776DB"/>
    <w:rsid w:val="00377CDE"/>
    <w:rsid w:val="00377FFE"/>
    <w:rsid w:val="00387923"/>
    <w:rsid w:val="003879B0"/>
    <w:rsid w:val="0039091E"/>
    <w:rsid w:val="00391A99"/>
    <w:rsid w:val="00391F85"/>
    <w:rsid w:val="00397AB7"/>
    <w:rsid w:val="00397C3F"/>
    <w:rsid w:val="003A0B81"/>
    <w:rsid w:val="003A1BF8"/>
    <w:rsid w:val="003A47F1"/>
    <w:rsid w:val="003A763C"/>
    <w:rsid w:val="003B2141"/>
    <w:rsid w:val="003B3C63"/>
    <w:rsid w:val="003B5BE0"/>
    <w:rsid w:val="003B6311"/>
    <w:rsid w:val="003B6F18"/>
    <w:rsid w:val="003C118B"/>
    <w:rsid w:val="003C244C"/>
    <w:rsid w:val="003C3D2A"/>
    <w:rsid w:val="003C3F7E"/>
    <w:rsid w:val="003C6629"/>
    <w:rsid w:val="003C7DF1"/>
    <w:rsid w:val="003D1B53"/>
    <w:rsid w:val="003D24CA"/>
    <w:rsid w:val="003D2668"/>
    <w:rsid w:val="003D37DA"/>
    <w:rsid w:val="003D4D29"/>
    <w:rsid w:val="003D5A2C"/>
    <w:rsid w:val="003E1008"/>
    <w:rsid w:val="003E1495"/>
    <w:rsid w:val="003E1D56"/>
    <w:rsid w:val="003E6A76"/>
    <w:rsid w:val="003E7920"/>
    <w:rsid w:val="003F0420"/>
    <w:rsid w:val="003F459A"/>
    <w:rsid w:val="003F5192"/>
    <w:rsid w:val="003F7787"/>
    <w:rsid w:val="004004D5"/>
    <w:rsid w:val="004015B6"/>
    <w:rsid w:val="004019DF"/>
    <w:rsid w:val="00403023"/>
    <w:rsid w:val="00403B04"/>
    <w:rsid w:val="00406D5D"/>
    <w:rsid w:val="00407845"/>
    <w:rsid w:val="00411719"/>
    <w:rsid w:val="00411A2C"/>
    <w:rsid w:val="00413CE2"/>
    <w:rsid w:val="00414573"/>
    <w:rsid w:val="00414C50"/>
    <w:rsid w:val="0041515C"/>
    <w:rsid w:val="0042027F"/>
    <w:rsid w:val="004211BE"/>
    <w:rsid w:val="004229B0"/>
    <w:rsid w:val="00423D51"/>
    <w:rsid w:val="004251FE"/>
    <w:rsid w:val="004263DD"/>
    <w:rsid w:val="00431857"/>
    <w:rsid w:val="004344F4"/>
    <w:rsid w:val="004374AE"/>
    <w:rsid w:val="004378A1"/>
    <w:rsid w:val="004434EE"/>
    <w:rsid w:val="004464B6"/>
    <w:rsid w:val="004516ED"/>
    <w:rsid w:val="00455882"/>
    <w:rsid w:val="00457BBE"/>
    <w:rsid w:val="0046184F"/>
    <w:rsid w:val="004677C9"/>
    <w:rsid w:val="004677D0"/>
    <w:rsid w:val="004716D9"/>
    <w:rsid w:val="00472CB4"/>
    <w:rsid w:val="004749EC"/>
    <w:rsid w:val="00474DFF"/>
    <w:rsid w:val="00475B3F"/>
    <w:rsid w:val="004809BC"/>
    <w:rsid w:val="00483F87"/>
    <w:rsid w:val="00487016"/>
    <w:rsid w:val="004937F4"/>
    <w:rsid w:val="0049480D"/>
    <w:rsid w:val="004969B4"/>
    <w:rsid w:val="004A19EC"/>
    <w:rsid w:val="004A4B27"/>
    <w:rsid w:val="004A5F24"/>
    <w:rsid w:val="004A7C65"/>
    <w:rsid w:val="004B2A50"/>
    <w:rsid w:val="004B38BB"/>
    <w:rsid w:val="004B5581"/>
    <w:rsid w:val="004B63D9"/>
    <w:rsid w:val="004B7AD0"/>
    <w:rsid w:val="004C3450"/>
    <w:rsid w:val="004C54CC"/>
    <w:rsid w:val="004D1B4B"/>
    <w:rsid w:val="004D269C"/>
    <w:rsid w:val="004D2C19"/>
    <w:rsid w:val="004D2E60"/>
    <w:rsid w:val="004D4B42"/>
    <w:rsid w:val="004D5E32"/>
    <w:rsid w:val="004D7D02"/>
    <w:rsid w:val="004E2452"/>
    <w:rsid w:val="004E3A0F"/>
    <w:rsid w:val="004F0428"/>
    <w:rsid w:val="004F3E59"/>
    <w:rsid w:val="004F58A1"/>
    <w:rsid w:val="004F5E18"/>
    <w:rsid w:val="004F72F2"/>
    <w:rsid w:val="0050104C"/>
    <w:rsid w:val="00504A74"/>
    <w:rsid w:val="00507992"/>
    <w:rsid w:val="00510D21"/>
    <w:rsid w:val="00510E3E"/>
    <w:rsid w:val="0051289C"/>
    <w:rsid w:val="005156A3"/>
    <w:rsid w:val="00521E30"/>
    <w:rsid w:val="0052223E"/>
    <w:rsid w:val="005241D3"/>
    <w:rsid w:val="005257AE"/>
    <w:rsid w:val="00525CC4"/>
    <w:rsid w:val="00526FE6"/>
    <w:rsid w:val="00530111"/>
    <w:rsid w:val="0053307A"/>
    <w:rsid w:val="005340D4"/>
    <w:rsid w:val="00535563"/>
    <w:rsid w:val="00535B08"/>
    <w:rsid w:val="00536862"/>
    <w:rsid w:val="00540CBE"/>
    <w:rsid w:val="005444D7"/>
    <w:rsid w:val="0054503D"/>
    <w:rsid w:val="00546F20"/>
    <w:rsid w:val="0055566D"/>
    <w:rsid w:val="00555BE2"/>
    <w:rsid w:val="00557090"/>
    <w:rsid w:val="00562182"/>
    <w:rsid w:val="005626AE"/>
    <w:rsid w:val="00563E0B"/>
    <w:rsid w:val="00565E3B"/>
    <w:rsid w:val="0056676A"/>
    <w:rsid w:val="005679CA"/>
    <w:rsid w:val="00567B03"/>
    <w:rsid w:val="00570ED1"/>
    <w:rsid w:val="00571278"/>
    <w:rsid w:val="00571A05"/>
    <w:rsid w:val="00572422"/>
    <w:rsid w:val="00573FCB"/>
    <w:rsid w:val="005742E5"/>
    <w:rsid w:val="0058065A"/>
    <w:rsid w:val="00580F3C"/>
    <w:rsid w:val="005852B1"/>
    <w:rsid w:val="00585B3A"/>
    <w:rsid w:val="00585C1A"/>
    <w:rsid w:val="00590CD1"/>
    <w:rsid w:val="005916E0"/>
    <w:rsid w:val="00595639"/>
    <w:rsid w:val="00595C23"/>
    <w:rsid w:val="0059783D"/>
    <w:rsid w:val="005A025B"/>
    <w:rsid w:val="005A0BEF"/>
    <w:rsid w:val="005A1E30"/>
    <w:rsid w:val="005A5397"/>
    <w:rsid w:val="005A5FE6"/>
    <w:rsid w:val="005A7D03"/>
    <w:rsid w:val="005B0554"/>
    <w:rsid w:val="005B0892"/>
    <w:rsid w:val="005B2525"/>
    <w:rsid w:val="005B39C4"/>
    <w:rsid w:val="005B4AC5"/>
    <w:rsid w:val="005B5BE8"/>
    <w:rsid w:val="005B6F1A"/>
    <w:rsid w:val="005B775E"/>
    <w:rsid w:val="005B79E8"/>
    <w:rsid w:val="005C0A13"/>
    <w:rsid w:val="005C3445"/>
    <w:rsid w:val="005C3623"/>
    <w:rsid w:val="005C4FB5"/>
    <w:rsid w:val="005D17D2"/>
    <w:rsid w:val="005D1EEA"/>
    <w:rsid w:val="005D2A30"/>
    <w:rsid w:val="005D48BD"/>
    <w:rsid w:val="005D5938"/>
    <w:rsid w:val="005D6242"/>
    <w:rsid w:val="005D78FA"/>
    <w:rsid w:val="005E0B74"/>
    <w:rsid w:val="005E277C"/>
    <w:rsid w:val="005E5DDD"/>
    <w:rsid w:val="005E6505"/>
    <w:rsid w:val="005F6D68"/>
    <w:rsid w:val="00600894"/>
    <w:rsid w:val="00602611"/>
    <w:rsid w:val="006030F3"/>
    <w:rsid w:val="006036E6"/>
    <w:rsid w:val="00606A88"/>
    <w:rsid w:val="00611A11"/>
    <w:rsid w:val="00612063"/>
    <w:rsid w:val="0061621B"/>
    <w:rsid w:val="00617148"/>
    <w:rsid w:val="00617D1F"/>
    <w:rsid w:val="00620121"/>
    <w:rsid w:val="00621492"/>
    <w:rsid w:val="00623258"/>
    <w:rsid w:val="00626F60"/>
    <w:rsid w:val="006302A6"/>
    <w:rsid w:val="00630B1B"/>
    <w:rsid w:val="00631A17"/>
    <w:rsid w:val="0063289B"/>
    <w:rsid w:val="00633186"/>
    <w:rsid w:val="00635322"/>
    <w:rsid w:val="006378E9"/>
    <w:rsid w:val="00637C50"/>
    <w:rsid w:val="006407F5"/>
    <w:rsid w:val="006427CE"/>
    <w:rsid w:val="00642D1E"/>
    <w:rsid w:val="006444AA"/>
    <w:rsid w:val="00644B53"/>
    <w:rsid w:val="00646A44"/>
    <w:rsid w:val="00646DEA"/>
    <w:rsid w:val="00647C51"/>
    <w:rsid w:val="006545DF"/>
    <w:rsid w:val="0065511F"/>
    <w:rsid w:val="00657B72"/>
    <w:rsid w:val="00657EBE"/>
    <w:rsid w:val="00661AD1"/>
    <w:rsid w:val="00661BC4"/>
    <w:rsid w:val="006627F7"/>
    <w:rsid w:val="006630CD"/>
    <w:rsid w:val="00665CE3"/>
    <w:rsid w:val="00666EE3"/>
    <w:rsid w:val="006716BD"/>
    <w:rsid w:val="00671C83"/>
    <w:rsid w:val="006721DB"/>
    <w:rsid w:val="00673924"/>
    <w:rsid w:val="0067490A"/>
    <w:rsid w:val="006750FF"/>
    <w:rsid w:val="00675E16"/>
    <w:rsid w:val="006808A3"/>
    <w:rsid w:val="00684E41"/>
    <w:rsid w:val="00687AF9"/>
    <w:rsid w:val="0069006B"/>
    <w:rsid w:val="006918D3"/>
    <w:rsid w:val="00694BF5"/>
    <w:rsid w:val="00694EEC"/>
    <w:rsid w:val="006953EE"/>
    <w:rsid w:val="00696848"/>
    <w:rsid w:val="00696851"/>
    <w:rsid w:val="0069766C"/>
    <w:rsid w:val="00697A84"/>
    <w:rsid w:val="006A05D7"/>
    <w:rsid w:val="006A1DB5"/>
    <w:rsid w:val="006A24CB"/>
    <w:rsid w:val="006A3251"/>
    <w:rsid w:val="006A418F"/>
    <w:rsid w:val="006A481B"/>
    <w:rsid w:val="006A4D13"/>
    <w:rsid w:val="006A69C9"/>
    <w:rsid w:val="006A757E"/>
    <w:rsid w:val="006B40ED"/>
    <w:rsid w:val="006B4E43"/>
    <w:rsid w:val="006B6A29"/>
    <w:rsid w:val="006C1A01"/>
    <w:rsid w:val="006C2704"/>
    <w:rsid w:val="006C526B"/>
    <w:rsid w:val="006D53E7"/>
    <w:rsid w:val="006D7351"/>
    <w:rsid w:val="006E010F"/>
    <w:rsid w:val="006E07C8"/>
    <w:rsid w:val="006E1167"/>
    <w:rsid w:val="006E2C76"/>
    <w:rsid w:val="006E3C46"/>
    <w:rsid w:val="006E60BB"/>
    <w:rsid w:val="006E635B"/>
    <w:rsid w:val="006F18F6"/>
    <w:rsid w:val="006F2A25"/>
    <w:rsid w:val="006F65C2"/>
    <w:rsid w:val="006F685C"/>
    <w:rsid w:val="00703324"/>
    <w:rsid w:val="0070640A"/>
    <w:rsid w:val="007069C4"/>
    <w:rsid w:val="007107C5"/>
    <w:rsid w:val="00710A02"/>
    <w:rsid w:val="00710EF8"/>
    <w:rsid w:val="00711CD6"/>
    <w:rsid w:val="00714E56"/>
    <w:rsid w:val="0072565A"/>
    <w:rsid w:val="00726D38"/>
    <w:rsid w:val="007332DA"/>
    <w:rsid w:val="00734020"/>
    <w:rsid w:val="007344A6"/>
    <w:rsid w:val="00735646"/>
    <w:rsid w:val="007375EA"/>
    <w:rsid w:val="00740767"/>
    <w:rsid w:val="00742B45"/>
    <w:rsid w:val="0075143F"/>
    <w:rsid w:val="0075299B"/>
    <w:rsid w:val="00753682"/>
    <w:rsid w:val="00757B0C"/>
    <w:rsid w:val="00760CB3"/>
    <w:rsid w:val="00763DFC"/>
    <w:rsid w:val="007646A4"/>
    <w:rsid w:val="00764A54"/>
    <w:rsid w:val="0076593C"/>
    <w:rsid w:val="007679F1"/>
    <w:rsid w:val="0077460B"/>
    <w:rsid w:val="00775C97"/>
    <w:rsid w:val="00777635"/>
    <w:rsid w:val="007779DC"/>
    <w:rsid w:val="00780310"/>
    <w:rsid w:val="00780B1C"/>
    <w:rsid w:val="00780F89"/>
    <w:rsid w:val="0078273C"/>
    <w:rsid w:val="00784B3C"/>
    <w:rsid w:val="007949A7"/>
    <w:rsid w:val="00794CDF"/>
    <w:rsid w:val="00795BAE"/>
    <w:rsid w:val="00796746"/>
    <w:rsid w:val="00796F17"/>
    <w:rsid w:val="007A0798"/>
    <w:rsid w:val="007A12AA"/>
    <w:rsid w:val="007A333D"/>
    <w:rsid w:val="007A44CC"/>
    <w:rsid w:val="007A4957"/>
    <w:rsid w:val="007A590A"/>
    <w:rsid w:val="007B0000"/>
    <w:rsid w:val="007B07E7"/>
    <w:rsid w:val="007B15E7"/>
    <w:rsid w:val="007C2261"/>
    <w:rsid w:val="007C2CDF"/>
    <w:rsid w:val="007C3E23"/>
    <w:rsid w:val="007C5465"/>
    <w:rsid w:val="007C5D5A"/>
    <w:rsid w:val="007C771F"/>
    <w:rsid w:val="007D0027"/>
    <w:rsid w:val="007D0D4A"/>
    <w:rsid w:val="007D4AD1"/>
    <w:rsid w:val="007D6CD2"/>
    <w:rsid w:val="007D75FA"/>
    <w:rsid w:val="007E0801"/>
    <w:rsid w:val="007E1942"/>
    <w:rsid w:val="007E27A4"/>
    <w:rsid w:val="007E2FA0"/>
    <w:rsid w:val="007E3305"/>
    <w:rsid w:val="007E7D4E"/>
    <w:rsid w:val="007F07D3"/>
    <w:rsid w:val="007F0AED"/>
    <w:rsid w:val="007F0B83"/>
    <w:rsid w:val="007F3704"/>
    <w:rsid w:val="007F4D53"/>
    <w:rsid w:val="007F62EB"/>
    <w:rsid w:val="007F6AA4"/>
    <w:rsid w:val="007F7B2A"/>
    <w:rsid w:val="00800149"/>
    <w:rsid w:val="00801723"/>
    <w:rsid w:val="0080250B"/>
    <w:rsid w:val="00804CF5"/>
    <w:rsid w:val="008050DE"/>
    <w:rsid w:val="00812526"/>
    <w:rsid w:val="00813A25"/>
    <w:rsid w:val="008149AF"/>
    <w:rsid w:val="00816D5B"/>
    <w:rsid w:val="0082086F"/>
    <w:rsid w:val="0082184D"/>
    <w:rsid w:val="00823D8C"/>
    <w:rsid w:val="0082464F"/>
    <w:rsid w:val="00826F58"/>
    <w:rsid w:val="008304CB"/>
    <w:rsid w:val="00832A9B"/>
    <w:rsid w:val="00832D7C"/>
    <w:rsid w:val="00834DDF"/>
    <w:rsid w:val="00835589"/>
    <w:rsid w:val="00836558"/>
    <w:rsid w:val="00837DBB"/>
    <w:rsid w:val="0084317F"/>
    <w:rsid w:val="00843FB7"/>
    <w:rsid w:val="0084474B"/>
    <w:rsid w:val="00844C4E"/>
    <w:rsid w:val="00844F5C"/>
    <w:rsid w:val="008533D4"/>
    <w:rsid w:val="00853A23"/>
    <w:rsid w:val="00854EE3"/>
    <w:rsid w:val="00855E7D"/>
    <w:rsid w:val="0085646B"/>
    <w:rsid w:val="00856B1E"/>
    <w:rsid w:val="0086052D"/>
    <w:rsid w:val="00862CE2"/>
    <w:rsid w:val="008640F5"/>
    <w:rsid w:val="0086516C"/>
    <w:rsid w:val="00866D33"/>
    <w:rsid w:val="008718E2"/>
    <w:rsid w:val="008725F8"/>
    <w:rsid w:val="008726D4"/>
    <w:rsid w:val="008769C9"/>
    <w:rsid w:val="00876A0B"/>
    <w:rsid w:val="00877EC8"/>
    <w:rsid w:val="00882426"/>
    <w:rsid w:val="008829B0"/>
    <w:rsid w:val="0088368E"/>
    <w:rsid w:val="00883940"/>
    <w:rsid w:val="008843EA"/>
    <w:rsid w:val="00884E2B"/>
    <w:rsid w:val="00886F66"/>
    <w:rsid w:val="00887706"/>
    <w:rsid w:val="00891292"/>
    <w:rsid w:val="0089669F"/>
    <w:rsid w:val="0089748B"/>
    <w:rsid w:val="008974BB"/>
    <w:rsid w:val="008A1975"/>
    <w:rsid w:val="008A3210"/>
    <w:rsid w:val="008A427C"/>
    <w:rsid w:val="008A457A"/>
    <w:rsid w:val="008A55A6"/>
    <w:rsid w:val="008A5B34"/>
    <w:rsid w:val="008A5C4C"/>
    <w:rsid w:val="008B1A7E"/>
    <w:rsid w:val="008B2016"/>
    <w:rsid w:val="008B3F42"/>
    <w:rsid w:val="008B7497"/>
    <w:rsid w:val="008C2FAF"/>
    <w:rsid w:val="008C53AA"/>
    <w:rsid w:val="008C5E6E"/>
    <w:rsid w:val="008C69EF"/>
    <w:rsid w:val="008C7DD8"/>
    <w:rsid w:val="008D1726"/>
    <w:rsid w:val="008D4528"/>
    <w:rsid w:val="008D5082"/>
    <w:rsid w:val="008E1838"/>
    <w:rsid w:val="008E2BF9"/>
    <w:rsid w:val="008E3402"/>
    <w:rsid w:val="008E3E36"/>
    <w:rsid w:val="008E49CA"/>
    <w:rsid w:val="008E6204"/>
    <w:rsid w:val="008E6849"/>
    <w:rsid w:val="008F10BF"/>
    <w:rsid w:val="008F38B7"/>
    <w:rsid w:val="008F5225"/>
    <w:rsid w:val="008F5D9F"/>
    <w:rsid w:val="008F7BED"/>
    <w:rsid w:val="00900972"/>
    <w:rsid w:val="00900DD1"/>
    <w:rsid w:val="009047BD"/>
    <w:rsid w:val="00904EC5"/>
    <w:rsid w:val="00905AD2"/>
    <w:rsid w:val="00905DE9"/>
    <w:rsid w:val="00907F74"/>
    <w:rsid w:val="009114C6"/>
    <w:rsid w:val="009175EF"/>
    <w:rsid w:val="0092089E"/>
    <w:rsid w:val="0092151B"/>
    <w:rsid w:val="009228E1"/>
    <w:rsid w:val="009237BA"/>
    <w:rsid w:val="00923B41"/>
    <w:rsid w:val="00923F59"/>
    <w:rsid w:val="00924ED8"/>
    <w:rsid w:val="00925608"/>
    <w:rsid w:val="00925C3E"/>
    <w:rsid w:val="00927BC4"/>
    <w:rsid w:val="00936546"/>
    <w:rsid w:val="00937CE4"/>
    <w:rsid w:val="009401A4"/>
    <w:rsid w:val="009407AD"/>
    <w:rsid w:val="00940AC2"/>
    <w:rsid w:val="00944285"/>
    <w:rsid w:val="00945191"/>
    <w:rsid w:val="00945725"/>
    <w:rsid w:val="0095220E"/>
    <w:rsid w:val="00953E41"/>
    <w:rsid w:val="00954349"/>
    <w:rsid w:val="00956C06"/>
    <w:rsid w:val="009575C1"/>
    <w:rsid w:val="00957899"/>
    <w:rsid w:val="00957BC6"/>
    <w:rsid w:val="009604A5"/>
    <w:rsid w:val="00960C3D"/>
    <w:rsid w:val="00962FB3"/>
    <w:rsid w:val="00963CC8"/>
    <w:rsid w:val="00965FEE"/>
    <w:rsid w:val="009673C2"/>
    <w:rsid w:val="00967FE2"/>
    <w:rsid w:val="0097063B"/>
    <w:rsid w:val="00970B2D"/>
    <w:rsid w:val="00971ACC"/>
    <w:rsid w:val="009726F1"/>
    <w:rsid w:val="00973642"/>
    <w:rsid w:val="00980496"/>
    <w:rsid w:val="0098358D"/>
    <w:rsid w:val="00983A70"/>
    <w:rsid w:val="00984B34"/>
    <w:rsid w:val="00985193"/>
    <w:rsid w:val="0098552B"/>
    <w:rsid w:val="00985F26"/>
    <w:rsid w:val="00990A06"/>
    <w:rsid w:val="00992FE5"/>
    <w:rsid w:val="00993614"/>
    <w:rsid w:val="00994C4C"/>
    <w:rsid w:val="009954C9"/>
    <w:rsid w:val="00996CAE"/>
    <w:rsid w:val="00996E8D"/>
    <w:rsid w:val="009A2225"/>
    <w:rsid w:val="009A3216"/>
    <w:rsid w:val="009A649C"/>
    <w:rsid w:val="009B3250"/>
    <w:rsid w:val="009B39AC"/>
    <w:rsid w:val="009B531A"/>
    <w:rsid w:val="009B63F4"/>
    <w:rsid w:val="009C1228"/>
    <w:rsid w:val="009C15B1"/>
    <w:rsid w:val="009C1F6D"/>
    <w:rsid w:val="009C538B"/>
    <w:rsid w:val="009C679F"/>
    <w:rsid w:val="009D0747"/>
    <w:rsid w:val="009D0F23"/>
    <w:rsid w:val="009D1086"/>
    <w:rsid w:val="009D42FD"/>
    <w:rsid w:val="009D603D"/>
    <w:rsid w:val="009E3BBE"/>
    <w:rsid w:val="009E4291"/>
    <w:rsid w:val="009E5ED0"/>
    <w:rsid w:val="009E69EE"/>
    <w:rsid w:val="009E7203"/>
    <w:rsid w:val="009E7AC7"/>
    <w:rsid w:val="009E7FEB"/>
    <w:rsid w:val="009F31AD"/>
    <w:rsid w:val="009F4B5F"/>
    <w:rsid w:val="009F6FD8"/>
    <w:rsid w:val="00A010BC"/>
    <w:rsid w:val="00A01354"/>
    <w:rsid w:val="00A03670"/>
    <w:rsid w:val="00A04E90"/>
    <w:rsid w:val="00A05A08"/>
    <w:rsid w:val="00A06372"/>
    <w:rsid w:val="00A06D9F"/>
    <w:rsid w:val="00A07BB1"/>
    <w:rsid w:val="00A1214D"/>
    <w:rsid w:val="00A1250F"/>
    <w:rsid w:val="00A1268B"/>
    <w:rsid w:val="00A127C1"/>
    <w:rsid w:val="00A1591A"/>
    <w:rsid w:val="00A167DB"/>
    <w:rsid w:val="00A21699"/>
    <w:rsid w:val="00A23357"/>
    <w:rsid w:val="00A250C1"/>
    <w:rsid w:val="00A2580F"/>
    <w:rsid w:val="00A2594E"/>
    <w:rsid w:val="00A26056"/>
    <w:rsid w:val="00A26D34"/>
    <w:rsid w:val="00A27B1B"/>
    <w:rsid w:val="00A300E0"/>
    <w:rsid w:val="00A33726"/>
    <w:rsid w:val="00A33909"/>
    <w:rsid w:val="00A34D33"/>
    <w:rsid w:val="00A362C2"/>
    <w:rsid w:val="00A37A70"/>
    <w:rsid w:val="00A40804"/>
    <w:rsid w:val="00A434A0"/>
    <w:rsid w:val="00A43BCC"/>
    <w:rsid w:val="00A44E2B"/>
    <w:rsid w:val="00A47E13"/>
    <w:rsid w:val="00A5339D"/>
    <w:rsid w:val="00A5589C"/>
    <w:rsid w:val="00A56ABB"/>
    <w:rsid w:val="00A577E7"/>
    <w:rsid w:val="00A612D9"/>
    <w:rsid w:val="00A624D8"/>
    <w:rsid w:val="00A62CD1"/>
    <w:rsid w:val="00A62E03"/>
    <w:rsid w:val="00A6738D"/>
    <w:rsid w:val="00A678C7"/>
    <w:rsid w:val="00A75391"/>
    <w:rsid w:val="00A76088"/>
    <w:rsid w:val="00A767BE"/>
    <w:rsid w:val="00A848C1"/>
    <w:rsid w:val="00A86C1A"/>
    <w:rsid w:val="00A87151"/>
    <w:rsid w:val="00A960C6"/>
    <w:rsid w:val="00AA1BE0"/>
    <w:rsid w:val="00AA226B"/>
    <w:rsid w:val="00AA28E1"/>
    <w:rsid w:val="00AB108D"/>
    <w:rsid w:val="00AB1BC2"/>
    <w:rsid w:val="00AB2470"/>
    <w:rsid w:val="00AB3664"/>
    <w:rsid w:val="00AB5C90"/>
    <w:rsid w:val="00AC1EA7"/>
    <w:rsid w:val="00AC22A4"/>
    <w:rsid w:val="00AC26F0"/>
    <w:rsid w:val="00AC4A73"/>
    <w:rsid w:val="00AC5C93"/>
    <w:rsid w:val="00AD4623"/>
    <w:rsid w:val="00AD4C38"/>
    <w:rsid w:val="00AD4C5D"/>
    <w:rsid w:val="00AD5E6C"/>
    <w:rsid w:val="00AD666A"/>
    <w:rsid w:val="00AD67C2"/>
    <w:rsid w:val="00AD73B2"/>
    <w:rsid w:val="00AE0158"/>
    <w:rsid w:val="00AE47E4"/>
    <w:rsid w:val="00AE496A"/>
    <w:rsid w:val="00AE6EFE"/>
    <w:rsid w:val="00AF493A"/>
    <w:rsid w:val="00B000FF"/>
    <w:rsid w:val="00B01AFB"/>
    <w:rsid w:val="00B02DD0"/>
    <w:rsid w:val="00B04A99"/>
    <w:rsid w:val="00B075A0"/>
    <w:rsid w:val="00B07756"/>
    <w:rsid w:val="00B10710"/>
    <w:rsid w:val="00B11054"/>
    <w:rsid w:val="00B178E6"/>
    <w:rsid w:val="00B21059"/>
    <w:rsid w:val="00B236A7"/>
    <w:rsid w:val="00B26B4C"/>
    <w:rsid w:val="00B27FA0"/>
    <w:rsid w:val="00B3153C"/>
    <w:rsid w:val="00B3434F"/>
    <w:rsid w:val="00B352AB"/>
    <w:rsid w:val="00B40595"/>
    <w:rsid w:val="00B43DF2"/>
    <w:rsid w:val="00B44257"/>
    <w:rsid w:val="00B44456"/>
    <w:rsid w:val="00B45E93"/>
    <w:rsid w:val="00B46D77"/>
    <w:rsid w:val="00B47C78"/>
    <w:rsid w:val="00B50324"/>
    <w:rsid w:val="00B516FE"/>
    <w:rsid w:val="00B520AB"/>
    <w:rsid w:val="00B53BF5"/>
    <w:rsid w:val="00B53E0F"/>
    <w:rsid w:val="00B55A95"/>
    <w:rsid w:val="00B5796B"/>
    <w:rsid w:val="00B57DB7"/>
    <w:rsid w:val="00B60D28"/>
    <w:rsid w:val="00B643B6"/>
    <w:rsid w:val="00B664FF"/>
    <w:rsid w:val="00B66DE0"/>
    <w:rsid w:val="00B676E8"/>
    <w:rsid w:val="00B70139"/>
    <w:rsid w:val="00B72001"/>
    <w:rsid w:val="00B74436"/>
    <w:rsid w:val="00B77FE1"/>
    <w:rsid w:val="00B80D4D"/>
    <w:rsid w:val="00B849CB"/>
    <w:rsid w:val="00B8791D"/>
    <w:rsid w:val="00B900BA"/>
    <w:rsid w:val="00B91F81"/>
    <w:rsid w:val="00B921AE"/>
    <w:rsid w:val="00BA0159"/>
    <w:rsid w:val="00BA3D2F"/>
    <w:rsid w:val="00BA46D1"/>
    <w:rsid w:val="00BA48C4"/>
    <w:rsid w:val="00BA5EB5"/>
    <w:rsid w:val="00BA6A2A"/>
    <w:rsid w:val="00BB2C6C"/>
    <w:rsid w:val="00BB43AA"/>
    <w:rsid w:val="00BB6AA2"/>
    <w:rsid w:val="00BB7559"/>
    <w:rsid w:val="00BC249B"/>
    <w:rsid w:val="00BC39AB"/>
    <w:rsid w:val="00BC3BD2"/>
    <w:rsid w:val="00BD1005"/>
    <w:rsid w:val="00BD2B78"/>
    <w:rsid w:val="00BE256B"/>
    <w:rsid w:val="00BE42DA"/>
    <w:rsid w:val="00BE4807"/>
    <w:rsid w:val="00BE78B4"/>
    <w:rsid w:val="00BF2DB8"/>
    <w:rsid w:val="00BF30A5"/>
    <w:rsid w:val="00BF3EEF"/>
    <w:rsid w:val="00BF4565"/>
    <w:rsid w:val="00BF54E6"/>
    <w:rsid w:val="00C00602"/>
    <w:rsid w:val="00C0178B"/>
    <w:rsid w:val="00C0333A"/>
    <w:rsid w:val="00C03388"/>
    <w:rsid w:val="00C0383C"/>
    <w:rsid w:val="00C03DD7"/>
    <w:rsid w:val="00C04CC7"/>
    <w:rsid w:val="00C04E00"/>
    <w:rsid w:val="00C070A8"/>
    <w:rsid w:val="00C0792D"/>
    <w:rsid w:val="00C11B47"/>
    <w:rsid w:val="00C12AB1"/>
    <w:rsid w:val="00C14183"/>
    <w:rsid w:val="00C14AE4"/>
    <w:rsid w:val="00C151A6"/>
    <w:rsid w:val="00C15961"/>
    <w:rsid w:val="00C17AB8"/>
    <w:rsid w:val="00C21490"/>
    <w:rsid w:val="00C267F7"/>
    <w:rsid w:val="00C2694F"/>
    <w:rsid w:val="00C27889"/>
    <w:rsid w:val="00C27F50"/>
    <w:rsid w:val="00C30943"/>
    <w:rsid w:val="00C3380B"/>
    <w:rsid w:val="00C33C58"/>
    <w:rsid w:val="00C417EE"/>
    <w:rsid w:val="00C44242"/>
    <w:rsid w:val="00C46F21"/>
    <w:rsid w:val="00C47227"/>
    <w:rsid w:val="00C47C4C"/>
    <w:rsid w:val="00C52E23"/>
    <w:rsid w:val="00C53125"/>
    <w:rsid w:val="00C53E37"/>
    <w:rsid w:val="00C54C8F"/>
    <w:rsid w:val="00C56FB2"/>
    <w:rsid w:val="00C5756C"/>
    <w:rsid w:val="00C60E12"/>
    <w:rsid w:val="00C60F2C"/>
    <w:rsid w:val="00C63B67"/>
    <w:rsid w:val="00C65E65"/>
    <w:rsid w:val="00C6711C"/>
    <w:rsid w:val="00C6790F"/>
    <w:rsid w:val="00C724B8"/>
    <w:rsid w:val="00C75779"/>
    <w:rsid w:val="00C760A5"/>
    <w:rsid w:val="00C776F9"/>
    <w:rsid w:val="00C8050C"/>
    <w:rsid w:val="00C81787"/>
    <w:rsid w:val="00C81EB1"/>
    <w:rsid w:val="00C82650"/>
    <w:rsid w:val="00C83124"/>
    <w:rsid w:val="00C85F21"/>
    <w:rsid w:val="00C87EE7"/>
    <w:rsid w:val="00C90EF4"/>
    <w:rsid w:val="00C92BFB"/>
    <w:rsid w:val="00C93168"/>
    <w:rsid w:val="00C97B35"/>
    <w:rsid w:val="00C97BEE"/>
    <w:rsid w:val="00CA05AD"/>
    <w:rsid w:val="00CA2DC0"/>
    <w:rsid w:val="00CA6B69"/>
    <w:rsid w:val="00CA70B8"/>
    <w:rsid w:val="00CB49EE"/>
    <w:rsid w:val="00CB5DE3"/>
    <w:rsid w:val="00CC1AF5"/>
    <w:rsid w:val="00CC63DC"/>
    <w:rsid w:val="00CC7E5C"/>
    <w:rsid w:val="00CD07F0"/>
    <w:rsid w:val="00CD15FA"/>
    <w:rsid w:val="00CD4F58"/>
    <w:rsid w:val="00CE18CB"/>
    <w:rsid w:val="00CE4B86"/>
    <w:rsid w:val="00CE536F"/>
    <w:rsid w:val="00CF08EE"/>
    <w:rsid w:val="00CF0C49"/>
    <w:rsid w:val="00CF286E"/>
    <w:rsid w:val="00CF3EE0"/>
    <w:rsid w:val="00CF43B3"/>
    <w:rsid w:val="00CF47BD"/>
    <w:rsid w:val="00CF4C73"/>
    <w:rsid w:val="00CF5A45"/>
    <w:rsid w:val="00CF6952"/>
    <w:rsid w:val="00D01DF1"/>
    <w:rsid w:val="00D14D98"/>
    <w:rsid w:val="00D16049"/>
    <w:rsid w:val="00D16566"/>
    <w:rsid w:val="00D17163"/>
    <w:rsid w:val="00D171C0"/>
    <w:rsid w:val="00D21E29"/>
    <w:rsid w:val="00D27D18"/>
    <w:rsid w:val="00D30BAC"/>
    <w:rsid w:val="00D30BCA"/>
    <w:rsid w:val="00D34767"/>
    <w:rsid w:val="00D379B4"/>
    <w:rsid w:val="00D37DBB"/>
    <w:rsid w:val="00D403D8"/>
    <w:rsid w:val="00D47318"/>
    <w:rsid w:val="00D47B70"/>
    <w:rsid w:val="00D54D6B"/>
    <w:rsid w:val="00D55EFD"/>
    <w:rsid w:val="00D61709"/>
    <w:rsid w:val="00D61D53"/>
    <w:rsid w:val="00D626AC"/>
    <w:rsid w:val="00D63169"/>
    <w:rsid w:val="00D70A96"/>
    <w:rsid w:val="00D71EDB"/>
    <w:rsid w:val="00D7232E"/>
    <w:rsid w:val="00D73BDF"/>
    <w:rsid w:val="00D75EA5"/>
    <w:rsid w:val="00D7663F"/>
    <w:rsid w:val="00D8055F"/>
    <w:rsid w:val="00D817E5"/>
    <w:rsid w:val="00D85546"/>
    <w:rsid w:val="00D87351"/>
    <w:rsid w:val="00D90E72"/>
    <w:rsid w:val="00D920D1"/>
    <w:rsid w:val="00D92D76"/>
    <w:rsid w:val="00D955D1"/>
    <w:rsid w:val="00D9600F"/>
    <w:rsid w:val="00D97A20"/>
    <w:rsid w:val="00D97F74"/>
    <w:rsid w:val="00DA4B29"/>
    <w:rsid w:val="00DA7684"/>
    <w:rsid w:val="00DB4057"/>
    <w:rsid w:val="00DB4D28"/>
    <w:rsid w:val="00DC0685"/>
    <w:rsid w:val="00DC0CFD"/>
    <w:rsid w:val="00DC1440"/>
    <w:rsid w:val="00DC2D33"/>
    <w:rsid w:val="00DC4935"/>
    <w:rsid w:val="00DD014E"/>
    <w:rsid w:val="00DD34F4"/>
    <w:rsid w:val="00DD35B9"/>
    <w:rsid w:val="00DD38F4"/>
    <w:rsid w:val="00DE1015"/>
    <w:rsid w:val="00DE2091"/>
    <w:rsid w:val="00DE3942"/>
    <w:rsid w:val="00DE648F"/>
    <w:rsid w:val="00DE65B1"/>
    <w:rsid w:val="00DE7BA0"/>
    <w:rsid w:val="00DF17C0"/>
    <w:rsid w:val="00DF5A07"/>
    <w:rsid w:val="00DF7B90"/>
    <w:rsid w:val="00E00053"/>
    <w:rsid w:val="00E05D54"/>
    <w:rsid w:val="00E06C7D"/>
    <w:rsid w:val="00E1344D"/>
    <w:rsid w:val="00E13CBA"/>
    <w:rsid w:val="00E14B8D"/>
    <w:rsid w:val="00E2090A"/>
    <w:rsid w:val="00E2385D"/>
    <w:rsid w:val="00E2613B"/>
    <w:rsid w:val="00E347D6"/>
    <w:rsid w:val="00E35090"/>
    <w:rsid w:val="00E36435"/>
    <w:rsid w:val="00E44E3A"/>
    <w:rsid w:val="00E46599"/>
    <w:rsid w:val="00E479A0"/>
    <w:rsid w:val="00E50858"/>
    <w:rsid w:val="00E62114"/>
    <w:rsid w:val="00E624AA"/>
    <w:rsid w:val="00E65688"/>
    <w:rsid w:val="00E717F8"/>
    <w:rsid w:val="00E75BFB"/>
    <w:rsid w:val="00E76F7A"/>
    <w:rsid w:val="00E80703"/>
    <w:rsid w:val="00E82D19"/>
    <w:rsid w:val="00E8323E"/>
    <w:rsid w:val="00E85848"/>
    <w:rsid w:val="00E864CD"/>
    <w:rsid w:val="00E87054"/>
    <w:rsid w:val="00E9359A"/>
    <w:rsid w:val="00E94B85"/>
    <w:rsid w:val="00E9613F"/>
    <w:rsid w:val="00E96F85"/>
    <w:rsid w:val="00E971B6"/>
    <w:rsid w:val="00EA0190"/>
    <w:rsid w:val="00EA12D2"/>
    <w:rsid w:val="00EA1D6D"/>
    <w:rsid w:val="00EA4027"/>
    <w:rsid w:val="00EA43B8"/>
    <w:rsid w:val="00EA6825"/>
    <w:rsid w:val="00EA6B2F"/>
    <w:rsid w:val="00EB334A"/>
    <w:rsid w:val="00EB5DFB"/>
    <w:rsid w:val="00EC3DE8"/>
    <w:rsid w:val="00EC470E"/>
    <w:rsid w:val="00EC5052"/>
    <w:rsid w:val="00EC537F"/>
    <w:rsid w:val="00EC615E"/>
    <w:rsid w:val="00ED01B0"/>
    <w:rsid w:val="00ED0E55"/>
    <w:rsid w:val="00ED12C0"/>
    <w:rsid w:val="00ED1417"/>
    <w:rsid w:val="00ED1655"/>
    <w:rsid w:val="00ED25EF"/>
    <w:rsid w:val="00ED37A8"/>
    <w:rsid w:val="00ED3FA9"/>
    <w:rsid w:val="00ED56D5"/>
    <w:rsid w:val="00ED5B94"/>
    <w:rsid w:val="00ED5E4C"/>
    <w:rsid w:val="00ED78A2"/>
    <w:rsid w:val="00EE1136"/>
    <w:rsid w:val="00EE36AE"/>
    <w:rsid w:val="00EE39DA"/>
    <w:rsid w:val="00EE689B"/>
    <w:rsid w:val="00EF29A2"/>
    <w:rsid w:val="00EF3327"/>
    <w:rsid w:val="00EF3BA2"/>
    <w:rsid w:val="00EF5718"/>
    <w:rsid w:val="00F03EC1"/>
    <w:rsid w:val="00F056F2"/>
    <w:rsid w:val="00F060D3"/>
    <w:rsid w:val="00F11177"/>
    <w:rsid w:val="00F141B2"/>
    <w:rsid w:val="00F21760"/>
    <w:rsid w:val="00F220F6"/>
    <w:rsid w:val="00F2254C"/>
    <w:rsid w:val="00F22D87"/>
    <w:rsid w:val="00F2419F"/>
    <w:rsid w:val="00F24D5D"/>
    <w:rsid w:val="00F267AA"/>
    <w:rsid w:val="00F27979"/>
    <w:rsid w:val="00F306F0"/>
    <w:rsid w:val="00F30D59"/>
    <w:rsid w:val="00F34743"/>
    <w:rsid w:val="00F34981"/>
    <w:rsid w:val="00F35BA5"/>
    <w:rsid w:val="00F3653A"/>
    <w:rsid w:val="00F41560"/>
    <w:rsid w:val="00F41905"/>
    <w:rsid w:val="00F43371"/>
    <w:rsid w:val="00F43B3F"/>
    <w:rsid w:val="00F4417A"/>
    <w:rsid w:val="00F46A66"/>
    <w:rsid w:val="00F471BC"/>
    <w:rsid w:val="00F51415"/>
    <w:rsid w:val="00F520BF"/>
    <w:rsid w:val="00F52284"/>
    <w:rsid w:val="00F52B74"/>
    <w:rsid w:val="00F53EE6"/>
    <w:rsid w:val="00F56FAE"/>
    <w:rsid w:val="00F5753D"/>
    <w:rsid w:val="00F70BDA"/>
    <w:rsid w:val="00F7263B"/>
    <w:rsid w:val="00F73491"/>
    <w:rsid w:val="00F74D50"/>
    <w:rsid w:val="00F76058"/>
    <w:rsid w:val="00F80B51"/>
    <w:rsid w:val="00F80CDE"/>
    <w:rsid w:val="00F80EEE"/>
    <w:rsid w:val="00F82DA8"/>
    <w:rsid w:val="00F9076F"/>
    <w:rsid w:val="00F91C5D"/>
    <w:rsid w:val="00F9517A"/>
    <w:rsid w:val="00F97D4F"/>
    <w:rsid w:val="00FA0042"/>
    <w:rsid w:val="00FA0C6A"/>
    <w:rsid w:val="00FA1375"/>
    <w:rsid w:val="00FA1604"/>
    <w:rsid w:val="00FA228B"/>
    <w:rsid w:val="00FA3D06"/>
    <w:rsid w:val="00FA4544"/>
    <w:rsid w:val="00FA47EE"/>
    <w:rsid w:val="00FA5D7F"/>
    <w:rsid w:val="00FB0051"/>
    <w:rsid w:val="00FB046F"/>
    <w:rsid w:val="00FB1324"/>
    <w:rsid w:val="00FB3D48"/>
    <w:rsid w:val="00FC0109"/>
    <w:rsid w:val="00FC297A"/>
    <w:rsid w:val="00FC6BCF"/>
    <w:rsid w:val="00FC7864"/>
    <w:rsid w:val="00FD136E"/>
    <w:rsid w:val="00FD3F30"/>
    <w:rsid w:val="00FE4553"/>
    <w:rsid w:val="00FF1883"/>
    <w:rsid w:val="00FF6A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7427A347"/>
  <w15:docId w15:val="{E1E852DB-3CDC-4230-B57B-34C080DBA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73491"/>
    <w:pPr>
      <w:spacing w:before="80" w:after="80" w:line="300" w:lineRule="atLeast"/>
      <w:jc w:val="both"/>
    </w:pPr>
    <w:rPr>
      <w:rFonts w:ascii=".VnTime" w:eastAsia="SimSun" w:hAnsi=".VnTime"/>
      <w:sz w:val="28"/>
      <w:szCs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359BB"/>
    <w:pPr>
      <w:spacing w:before="80" w:after="80" w:line="30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AC5C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C5C93"/>
    <w:rPr>
      <w:rFonts w:ascii=".VnTime" w:eastAsia="SimSun" w:hAnsi=".VnTime"/>
      <w:sz w:val="28"/>
      <w:szCs w:val="28"/>
      <w:lang w:eastAsia="zh-CN"/>
    </w:rPr>
  </w:style>
  <w:style w:type="paragraph" w:styleId="Footer">
    <w:name w:val="footer"/>
    <w:basedOn w:val="Normal"/>
    <w:link w:val="FooterChar"/>
    <w:uiPriority w:val="99"/>
    <w:rsid w:val="00AC5C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5C93"/>
    <w:rPr>
      <w:rFonts w:ascii=".VnTime" w:eastAsia="SimSun" w:hAnsi=".VnTime"/>
      <w:sz w:val="28"/>
      <w:szCs w:val="28"/>
      <w:lang w:eastAsia="zh-CN"/>
    </w:rPr>
  </w:style>
  <w:style w:type="paragraph" w:styleId="ListParagraph">
    <w:name w:val="List Paragraph"/>
    <w:basedOn w:val="Normal"/>
    <w:uiPriority w:val="99"/>
    <w:qFormat/>
    <w:rsid w:val="00211414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AD4C3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D4C38"/>
    <w:rPr>
      <w:rFonts w:ascii="Segoe UI" w:eastAsia="SimSun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yDocuments\Mau%20Nghi%20quyet%20cua%20Hoi%20dong%20thanh%20vie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CACDAB-079C-4D38-8AB7-FDDCE387E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Mau Nghi quyet cua Hoi dong thanh vien</Template>
  <TotalTime>642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Mẫu 1</vt:lpstr>
    </vt:vector>
  </TitlesOfParts>
  <Company>VEAM</Company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Mẫu 1</dc:title>
  <dc:creator>PhamVanKhanh</dc:creator>
  <cp:lastModifiedBy>Bui Vu Minh Hoang</cp:lastModifiedBy>
  <cp:revision>85</cp:revision>
  <cp:lastPrinted>2023-10-31T11:16:00Z</cp:lastPrinted>
  <dcterms:created xsi:type="dcterms:W3CDTF">2022-12-27T01:41:00Z</dcterms:created>
  <dcterms:modified xsi:type="dcterms:W3CDTF">2024-03-14T08:45:00Z</dcterms:modified>
</cp:coreProperties>
</file>